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5F4">
    <v:background id="_x0000_s1025">
      <v:fill type="tile" on="t" color2="#FFFFFF" o:title="paper2" focussize="0,0" recolor="t" r:id="rId4"/>
    </v:background>
  </w:background>
  <w:body>
    <w:p>
      <w:pPr>
        <w:rPr>
          <w:b/>
          <w:bCs/>
        </w:rPr>
        <w:sectPr>
          <w:pgSz w:w="11906" w:h="16838"/>
          <w:pgMar w:top="1440" w:right="1800" w:bottom="1440" w:left="1800" w:header="851" w:footer="992" w:gutter="0"/>
          <w:cols w:space="425" w:num="1"/>
          <w:docGrid w:type="lines" w:linePitch="312" w:charSpace="0"/>
        </w:sectPr>
      </w:pPr>
      <w:bookmarkStart w:id="0" w:name="_GoBack"/>
      <w:bookmarkEnd w:id="0"/>
      <w:r>
        <mc:AlternateContent>
          <mc:Choice Requires="wps">
            <w:drawing>
              <wp:anchor distT="0" distB="0" distL="114300" distR="114300" simplePos="0" relativeHeight="251669504" behindDoc="1" locked="0" layoutInCell="1" allowOverlap="1">
                <wp:simplePos x="0" y="0"/>
                <wp:positionH relativeFrom="column">
                  <wp:posOffset>1778635</wp:posOffset>
                </wp:positionH>
                <wp:positionV relativeFrom="paragraph">
                  <wp:posOffset>3228975</wp:posOffset>
                </wp:positionV>
                <wp:extent cx="4387850" cy="6304280"/>
                <wp:effectExtent l="0" t="0" r="0" b="0"/>
                <wp:wrapNone/>
                <wp:docPr id="48" name="文本框 18"/>
                <wp:cNvGraphicFramePr/>
                <a:graphic xmlns:a="http://schemas.openxmlformats.org/drawingml/2006/main">
                  <a:graphicData uri="http://schemas.microsoft.com/office/word/2010/wordprocessingShape">
                    <wps:wsp>
                      <wps:cNvSpPr txBox="1"/>
                      <wps:spPr>
                        <a:xfrm>
                          <a:off x="0" y="0"/>
                          <a:ext cx="4387850" cy="6304280"/>
                        </a:xfrm>
                        <a:prstGeom prst="rect">
                          <a:avLst/>
                        </a:prstGeom>
                        <a:noFill/>
                        <a:ln w="6350">
                          <a:noFill/>
                        </a:ln>
                      </wps:spPr>
                      <wps:txb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1801"/>
                              <w:gridCol w:w="3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2019-06 - Current</w:t>
                                  </w:r>
                                </w:p>
                              </w:tc>
                              <w:tc>
                                <w:tcPr>
                                  <w:tcW w:w="1801"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Web Developer</w:t>
                                  </w:r>
                                </w:p>
                              </w:tc>
                              <w:tc>
                                <w:tcPr>
                                  <w:tcW w:w="3258"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Toptal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1"/>
                                    </w:numPr>
                                    <w:tabs>
                                      <w:tab w:val="left" w:pos="210"/>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Provided front-end website development using WordPress, Hubspot and other editing software.</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Planned website development, converting mockups into usable web presence with HTML, JavaScript, AJAX and JSON coding.</w:t>
                                  </w:r>
                                </w:p>
                                <w:p>
                                  <w:pPr>
                                    <w:numPr>
                                      <w:ilvl w:val="0"/>
                                      <w:numId w:val="1"/>
                                    </w:numPr>
                                    <w:tabs>
                                      <w:tab w:val="left" w:pos="220"/>
                                      <w:tab w:val="clear" w:pos="420"/>
                                    </w:tabs>
                                    <w:ind w:left="220" w:leftChars="0" w:hanging="220" w:firstLineChars="0"/>
                                    <w:rPr>
                                      <w:rFonts w:hint="default"/>
                                      <w:color w:val="000000" w:themeColor="text1"/>
                                      <w:sz w:val="16"/>
                                      <w:szCs w:val="16"/>
                                      <w:lang w:val="en-US"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Coded websites using HTML, CSS, JavaScript and jQuery languages.</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Ran debugging tools to eliminate flaws and glitches prior to publishing.</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Applied emerging technologies to update and maintain site applicability.</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Collaborated with stakeholders during development processes to confirm creative proposals and design best practices.</w:t>
                                  </w:r>
                                </w:p>
                                <w:p>
                                  <w:pPr>
                                    <w:numPr>
                                      <w:ilvl w:val="0"/>
                                      <w:numId w:val="1"/>
                                    </w:numPr>
                                    <w:tabs>
                                      <w:tab w:val="left" w:pos="220"/>
                                      <w:tab w:val="clear" w:pos="420"/>
                                    </w:tabs>
                                    <w:ind w:left="220" w:leftChars="0" w:hanging="220" w:firstLineChars="0"/>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Assembled and addressed technical and design requirements, integrating user-facing and front-end elements to maintain web presence effectiveness.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2018-11 - 2019-03</w:t>
                                  </w:r>
                                </w:p>
                              </w:tc>
                              <w:tc>
                                <w:tcPr>
                                  <w:tcW w:w="1801"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Web Developer</w:t>
                                  </w:r>
                                </w:p>
                              </w:tc>
                              <w:tc>
                                <w:tcPr>
                                  <w:tcW w:w="3258"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Mapbox, San Francisco, 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2"/>
                                    </w:numPr>
                                    <w:tabs>
                                      <w:tab w:val="left" w:pos="0"/>
                                      <w:tab w:val="left" w:pos="220"/>
                                      <w:tab w:val="clear" w:pos="420"/>
                                    </w:tabs>
                                    <w:ind w:left="200" w:leftChars="0" w:hanging="200" w:firstLineChars="0"/>
                                    <w:rPr>
                                      <w:rFonts w:hint="default"/>
                                      <w:color w:val="000000" w:themeColor="text1"/>
                                      <w:sz w:val="16"/>
                                      <w:szCs w:val="16"/>
                                      <w:lang w:val="en-US"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Collaborated with stakeholders during development processes to confirm creative proposals and design best practices.</w:t>
                                  </w:r>
                                </w:p>
                                <w:p>
                                  <w:pPr>
                                    <w:numPr>
                                      <w:ilvl w:val="0"/>
                                      <w:numId w:val="2"/>
                                    </w:numPr>
                                    <w:tabs>
                                      <w:tab w:val="left" w:pos="0"/>
                                      <w:tab w:val="left" w:pos="220"/>
                                      <w:tab w:val="clear" w:pos="420"/>
                                    </w:tabs>
                                    <w:ind w:left="20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Assembled and addressed technical and design requirements, integrating user-facing and front-end elements to maintain web presence effectiveness.</w:t>
                                  </w:r>
                                </w:p>
                                <w:p>
                                  <w:pPr>
                                    <w:numPr>
                                      <w:ilvl w:val="0"/>
                                      <w:numId w:val="2"/>
                                    </w:numPr>
                                    <w:tabs>
                                      <w:tab w:val="left" w:pos="0"/>
                                      <w:tab w:val="left" w:pos="220"/>
                                      <w:tab w:val="clear" w:pos="420"/>
                                    </w:tabs>
                                    <w:ind w:left="20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Followed SDLC best practices within Agile environment to produce rapid iterations for clients.</w:t>
                                  </w:r>
                                </w:p>
                                <w:p>
                                  <w:pPr>
                                    <w:numPr>
                                      <w:ilvl w:val="0"/>
                                      <w:numId w:val="2"/>
                                    </w:numPr>
                                    <w:tabs>
                                      <w:tab w:val="left" w:pos="0"/>
                                      <w:tab w:val="left" w:pos="220"/>
                                      <w:tab w:val="clear" w:pos="420"/>
                                    </w:tabs>
                                    <w:ind w:left="200" w:leftChars="0" w:hanging="200" w:firstLineChars="0"/>
                                    <w:rPr>
                                      <w:rFonts w:ascii="Arial" w:hAnsi="Arial" w:cs="Arial"/>
                                      <w:color w:val="000000" w:themeColor="text1"/>
                                      <w:spacing w:val="-2"/>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Authored reusable content modules and developed prototypes.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2016-09 - 2017-12</w:t>
                                  </w:r>
                                </w:p>
                              </w:tc>
                              <w:tc>
                                <w:tcPr>
                                  <w:tcW w:w="1801"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Intern</w:t>
                                  </w:r>
                                </w:p>
                              </w:tc>
                              <w:tc>
                                <w:tcPr>
                                  <w:tcW w:w="3258"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Wantedlab, Inc, Seoul, 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2"/>
                                    </w:numPr>
                                    <w:tabs>
                                      <w:tab w:val="left" w:pos="0"/>
                                      <w:tab w:val="left" w:pos="220"/>
                                      <w:tab w:val="clear" w:pos="420"/>
                                    </w:tabs>
                                    <w:ind w:left="22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Answered and transferred incoming telephone calls, taking messages for various staff members.</w:t>
                                  </w:r>
                                </w:p>
                                <w:p>
                                  <w:pPr>
                                    <w:numPr>
                                      <w:ilvl w:val="0"/>
                                      <w:numId w:val="2"/>
                                    </w:numPr>
                                    <w:tabs>
                                      <w:tab w:val="left" w:pos="0"/>
                                      <w:tab w:val="left" w:pos="220"/>
                                      <w:tab w:val="clear" w:pos="420"/>
                                    </w:tabs>
                                    <w:ind w:left="22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Sorted, organized and maintained files.</w:t>
                                  </w:r>
                                </w:p>
                                <w:p>
                                  <w:pPr>
                                    <w:numPr>
                                      <w:ilvl w:val="0"/>
                                      <w:numId w:val="2"/>
                                    </w:numPr>
                                    <w:tabs>
                                      <w:tab w:val="left" w:pos="0"/>
                                      <w:tab w:val="left" w:pos="220"/>
                                      <w:tab w:val="clear" w:pos="420"/>
                                    </w:tabs>
                                    <w:ind w:left="220" w:leftChars="0" w:hanging="200" w:firstLineChars="0"/>
                                    <w:rPr>
                                      <w:rFonts w:ascii="Arial" w:hAnsi="Arial" w:cs="Arial"/>
                                      <w:color w:val="000000" w:themeColor="text1"/>
                                      <w:spacing w:val="-2"/>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Followed school and classroom policies, regulations, dress codes and schedules.</w:t>
                                  </w: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254.25pt;height:496.4pt;width:345.5pt;z-index:-251646976;mso-width-relative:page;mso-height-relative:page;" filled="f" stroked="f" coordsize="21600,21600" o:gfxdata="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oCIS2&#10;2wAAAAwBAAAPAAAAAAAAAAEAIAAAADgAAABkcnMvZG93bnJldi54bWxQSwECFAAUAAAACACHTuJA&#10;jjczCs8BAAB/AwAADgAAAAAAAAABACAAAABAAQAAZHJzL2Uyb0RvYy54bWxQSwUGAAAAAAYABgBZ&#10;AQAAgQUAAAAA&#10;">
                <v:fill on="f" focussize="0,0"/>
                <v:stroke on="f" weight="0.5pt"/>
                <v:imagedata o:title=""/>
                <o:lock v:ext="edit" aspectratio="f"/>
                <v:textbo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1801"/>
                        <w:gridCol w:w="3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2019-06 - Current</w:t>
                            </w:r>
                          </w:p>
                        </w:tc>
                        <w:tc>
                          <w:tcPr>
                            <w:tcW w:w="1801"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Web Developer</w:t>
                            </w:r>
                          </w:p>
                        </w:tc>
                        <w:tc>
                          <w:tcPr>
                            <w:tcW w:w="3258"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Toptal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1"/>
                              </w:numPr>
                              <w:tabs>
                                <w:tab w:val="left" w:pos="210"/>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Provided front-end website development using WordPress, Hubspot and other editing software.</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Planned website development, converting mockups into usable web presence with HTML, JavaScript, AJAX and JSON coding.</w:t>
                            </w:r>
                          </w:p>
                          <w:p>
                            <w:pPr>
                              <w:numPr>
                                <w:ilvl w:val="0"/>
                                <w:numId w:val="1"/>
                              </w:numPr>
                              <w:tabs>
                                <w:tab w:val="left" w:pos="220"/>
                                <w:tab w:val="clear" w:pos="420"/>
                              </w:tabs>
                              <w:ind w:left="220" w:leftChars="0" w:hanging="220" w:firstLineChars="0"/>
                              <w:rPr>
                                <w:rFonts w:hint="default"/>
                                <w:color w:val="000000" w:themeColor="text1"/>
                                <w:sz w:val="16"/>
                                <w:szCs w:val="16"/>
                                <w:lang w:val="en-US"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Coded websites using HTML, CSS, JavaScript and jQuery languages.</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Ran debugging tools to eliminate flaws and glitches prior to publishing.</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Applied emerging technologies to update and maintain site applicability.</w:t>
                            </w:r>
                          </w:p>
                          <w:p>
                            <w:pPr>
                              <w:numPr>
                                <w:ilvl w:val="0"/>
                                <w:numId w:val="1"/>
                              </w:numPr>
                              <w:tabs>
                                <w:tab w:val="left" w:pos="220"/>
                                <w:tab w:val="clear" w:pos="420"/>
                              </w:tabs>
                              <w:ind w:left="220" w:leftChars="0" w:hanging="22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Collaborated with stakeholders during development processes to confirm creative proposals and design best practices.</w:t>
                            </w:r>
                          </w:p>
                          <w:p>
                            <w:pPr>
                              <w:numPr>
                                <w:ilvl w:val="0"/>
                                <w:numId w:val="1"/>
                              </w:numPr>
                              <w:tabs>
                                <w:tab w:val="left" w:pos="220"/>
                                <w:tab w:val="clear" w:pos="420"/>
                              </w:tabs>
                              <w:ind w:left="220" w:leftChars="0" w:hanging="220" w:firstLineChars="0"/>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Assembled and addressed technical and design requirements, integrating user-facing and front-end elements to maintain web presence effectiveness.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2018-11 - 2019-03</w:t>
                            </w:r>
                          </w:p>
                        </w:tc>
                        <w:tc>
                          <w:tcPr>
                            <w:tcW w:w="1801"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Web Developer</w:t>
                            </w:r>
                          </w:p>
                        </w:tc>
                        <w:tc>
                          <w:tcPr>
                            <w:tcW w:w="3258"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Mapbox, San Francisco, 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2"/>
                              </w:numPr>
                              <w:tabs>
                                <w:tab w:val="left" w:pos="0"/>
                                <w:tab w:val="left" w:pos="220"/>
                                <w:tab w:val="clear" w:pos="420"/>
                              </w:tabs>
                              <w:ind w:left="200" w:leftChars="0" w:hanging="200" w:firstLineChars="0"/>
                              <w:rPr>
                                <w:rFonts w:hint="default"/>
                                <w:color w:val="000000" w:themeColor="text1"/>
                                <w:sz w:val="16"/>
                                <w:szCs w:val="16"/>
                                <w:lang w:val="en-US" w:eastAsia="zh-CN"/>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Collaborated with stakeholders during development processes to confirm creative proposals and design best practices.</w:t>
                            </w:r>
                          </w:p>
                          <w:p>
                            <w:pPr>
                              <w:numPr>
                                <w:ilvl w:val="0"/>
                                <w:numId w:val="2"/>
                              </w:numPr>
                              <w:tabs>
                                <w:tab w:val="left" w:pos="0"/>
                                <w:tab w:val="left" w:pos="220"/>
                                <w:tab w:val="clear" w:pos="420"/>
                              </w:tabs>
                              <w:ind w:left="20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Assembled and addressed technical and design requirements, integrating user-facing and front-end elements to maintain web presence effectiveness.</w:t>
                            </w:r>
                          </w:p>
                          <w:p>
                            <w:pPr>
                              <w:numPr>
                                <w:ilvl w:val="0"/>
                                <w:numId w:val="2"/>
                              </w:numPr>
                              <w:tabs>
                                <w:tab w:val="left" w:pos="0"/>
                                <w:tab w:val="left" w:pos="220"/>
                                <w:tab w:val="clear" w:pos="420"/>
                              </w:tabs>
                              <w:ind w:left="20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Followed SDLC best practices within Agile environment to produce rapid iterations for clients.</w:t>
                            </w:r>
                          </w:p>
                          <w:p>
                            <w:pPr>
                              <w:numPr>
                                <w:ilvl w:val="0"/>
                                <w:numId w:val="2"/>
                              </w:numPr>
                              <w:tabs>
                                <w:tab w:val="left" w:pos="0"/>
                                <w:tab w:val="left" w:pos="220"/>
                                <w:tab w:val="clear" w:pos="420"/>
                              </w:tabs>
                              <w:ind w:left="200" w:leftChars="0" w:hanging="200" w:firstLineChars="0"/>
                              <w:rPr>
                                <w:rFonts w:ascii="Arial" w:hAnsi="Arial" w:cs="Arial"/>
                                <w:color w:val="000000" w:themeColor="text1"/>
                                <w:spacing w:val="-2"/>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Authored reusable content modules and developed prototypes.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2016-09 - 2017-12</w:t>
                            </w:r>
                          </w:p>
                        </w:tc>
                        <w:tc>
                          <w:tcPr>
                            <w:tcW w:w="1801"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Intern</w:t>
                            </w:r>
                          </w:p>
                        </w:tc>
                        <w:tc>
                          <w:tcPr>
                            <w:tcW w:w="3258"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Wantedlab, Inc, Seoul, 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numPr>
                                <w:ilvl w:val="0"/>
                                <w:numId w:val="2"/>
                              </w:numPr>
                              <w:tabs>
                                <w:tab w:val="left" w:pos="0"/>
                                <w:tab w:val="left" w:pos="220"/>
                                <w:tab w:val="clear" w:pos="420"/>
                              </w:tabs>
                              <w:ind w:left="22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Answered and transferred incoming telephone calls, taking messages for various staff members.</w:t>
                            </w:r>
                          </w:p>
                          <w:p>
                            <w:pPr>
                              <w:numPr>
                                <w:ilvl w:val="0"/>
                                <w:numId w:val="2"/>
                              </w:numPr>
                              <w:tabs>
                                <w:tab w:val="left" w:pos="0"/>
                                <w:tab w:val="left" w:pos="220"/>
                                <w:tab w:val="clear" w:pos="420"/>
                              </w:tabs>
                              <w:ind w:left="220" w:leftChars="0" w:hanging="200" w:firstLineChars="0"/>
                              <w:rPr>
                                <w:rFonts w:hint="default"/>
                                <w:color w:val="000000" w:themeColor="text1"/>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Sorted, organized and maintained files.</w:t>
                            </w:r>
                          </w:p>
                          <w:p>
                            <w:pPr>
                              <w:numPr>
                                <w:ilvl w:val="0"/>
                                <w:numId w:val="2"/>
                              </w:numPr>
                              <w:tabs>
                                <w:tab w:val="left" w:pos="0"/>
                                <w:tab w:val="left" w:pos="220"/>
                                <w:tab w:val="clear" w:pos="420"/>
                              </w:tabs>
                              <w:ind w:left="220" w:leftChars="0" w:hanging="200" w:firstLineChars="0"/>
                              <w:rPr>
                                <w:rFonts w:ascii="Arial" w:hAnsi="Arial" w:cs="Arial"/>
                                <w:color w:val="000000" w:themeColor="text1"/>
                                <w:spacing w:val="-2"/>
                                <w:sz w:val="16"/>
                                <w:szCs w:val="16"/>
                                <w14:textFill>
                                  <w14:solidFill>
                                    <w14:schemeClr w14:val="tx1"/>
                                  </w14:solidFill>
                                </w14:textFill>
                              </w:rPr>
                            </w:pPr>
                            <w:r>
                              <w:rPr>
                                <w:rFonts w:hint="default"/>
                                <w:color w:val="000000" w:themeColor="text1"/>
                                <w:sz w:val="16"/>
                                <w:szCs w:val="16"/>
                                <w:lang w:val="en-US" w:eastAsia="zh-CN"/>
                                <w14:textFill>
                                  <w14:solidFill>
                                    <w14:schemeClr w14:val="tx1"/>
                                  </w14:solidFill>
                                </w14:textFill>
                              </w:rPr>
                              <w:t>Followed school and classroom policies, regulations, dress codes and schedules.</w:t>
                            </w:r>
                          </w:p>
                        </w:tc>
                      </w:tr>
                    </w:tbl>
                    <w:p>
                      <w:pPr>
                        <w:rPr>
                          <w:u w:val="thick"/>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-757555</wp:posOffset>
                </wp:positionH>
                <wp:positionV relativeFrom="paragraph">
                  <wp:posOffset>1414145</wp:posOffset>
                </wp:positionV>
                <wp:extent cx="2044065" cy="2413635"/>
                <wp:effectExtent l="0" t="0" r="0" b="0"/>
                <wp:wrapNone/>
                <wp:docPr id="4" name="文本框 12"/>
                <wp:cNvGraphicFramePr/>
                <a:graphic xmlns:a="http://schemas.openxmlformats.org/drawingml/2006/main">
                  <a:graphicData uri="http://schemas.microsoft.com/office/word/2010/wordprocessingShape">
                    <wps:wsp>
                      <wps:cNvSpPr txBox="1"/>
                      <wps:spPr>
                        <a:xfrm>
                          <a:off x="425450" y="5420995"/>
                          <a:ext cx="2044065" cy="241363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Bringing more than 7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65pt;margin-top:111.35pt;height:190.05pt;width:160.95pt;z-index:251670528;mso-width-relative:page;mso-height-relative:page;" filled="f" stroked="f" coordsize="21600,21600" o:gfxdata="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c9OLw3AAAAAwBAAAPAAAAAAAAAAEAIAAAADgAAABkcnMvZG93bnJldi54bWxQ&#10;SwECFAAUAAAACACHTuJAsy4bLE8CAACBBAAADgAAAAAAAAABACAAAABBAQAAZHJzL2Uyb0RvYy54&#10;bWxQSwUGAAAAAAYABgBZAQAAAgY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Bringing more than 7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4030345</wp:posOffset>
                </wp:positionH>
                <wp:positionV relativeFrom="paragraph">
                  <wp:posOffset>780415</wp:posOffset>
                </wp:positionV>
                <wp:extent cx="1870710" cy="309880"/>
                <wp:effectExtent l="0" t="0" r="0" b="0"/>
                <wp:wrapNone/>
                <wp:docPr id="64" name="Group 64"/>
                <wp:cNvGraphicFramePr/>
                <a:graphic xmlns:a="http://schemas.openxmlformats.org/drawingml/2006/main">
                  <a:graphicData uri="http://schemas.microsoft.com/office/word/2010/wordprocessingGroup">
                    <wpg:wgp>
                      <wpg:cNvGrpSpPr/>
                      <wpg:grpSpPr>
                        <a:xfrm>
                          <a:off x="0" y="0"/>
                          <a:ext cx="1870710" cy="309880"/>
                          <a:chOff x="8516" y="2928"/>
                          <a:chExt cx="2946" cy="488"/>
                        </a:xfrm>
                      </wpg:grpSpPr>
                      <wps:wsp>
                        <wps:cNvPr id="95" name="信息"/>
                        <wps:cNvSpPr/>
                        <wps:spPr>
                          <a:xfrm>
                            <a:off x="8516" y="3087"/>
                            <a:ext cx="187" cy="136"/>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4" name="文本框 24"/>
                        <wps:cNvSpPr txBox="1"/>
                        <wps:spPr>
                          <a:xfrm>
                            <a:off x="8810" y="2928"/>
                            <a:ext cx="2652"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luisgrau-biz@outlook.com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7.35pt;margin-top:61.45pt;height:24.4pt;width:147.3pt;z-index:251671552;mso-width-relative:page;mso-height-relative:page;" coordorigin="8516,2928" coordsize="2946,488" o:gfxdata="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">
                <o:lock v:ext="edit" aspectratio="f"/>
                <v:shape id="信息" o:spid="_x0000_s1026" o:spt="100" style="position:absolute;left:8516;top:3087;height:136;width:187;v-text-anchor:middle;" fillcolor="#FFFFFF [3212]" filled="t" stroked="f" coordsize="529316,401026" o:gfxdata="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Y8CX7vAAAANsAAAAPAAAAAAAAAAEAIAAAADgAAABkcnMvZG93bnJldi54&#10;bWxQSwECFAAUAAAACACHTuJAMy8FnjsAAAA5AAAAEAAAAAAAAAABACAAAAAhAQAAZHJzL3NoYXBl&#10;eG1sLnhtbFBLBQYAAAAABgAGAFsBAADLAw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129,66;125,70;164,107;164,108;173,108;57,66;13,108;22,108;22,107;61,70;16,27;78,87;93,92;93,92;108,87;170,27;162,27;106,80;93,85;93,85;80,80;24,27;32,0;154,0;187,31;187,104;154,136;32,136;0,104;0,31;32,0" o:connectangles="0,0,0,0,0,0,0,0,0,0,0,0,0,0,0,0,0,0,0,0,0,0,0,0,0,0,0,0,0,0,0"/>
                  <v:fill on="t" focussize="0,0"/>
                  <v:stroke on="f" weight="1pt" miterlimit="8" joinstyle="miter"/>
                  <v:imagedata o:title=""/>
                  <o:lock v:ext="edit" aspectratio="f"/>
                </v:shape>
                <v:shape id="文本框 24" o:spid="_x0000_s1026" o:spt="202" type="#_x0000_t202" style="position:absolute;left:8810;top:2928;height:489;width:2652;"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luisgrau-biz@outlook.com</w:t>
                        </w:r>
                      </w:p>
                    </w:txbxContent>
                  </v:textbox>
                </v:shape>
              </v:group>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1899920</wp:posOffset>
                </wp:positionH>
                <wp:positionV relativeFrom="paragraph">
                  <wp:posOffset>780415</wp:posOffset>
                </wp:positionV>
                <wp:extent cx="1478915" cy="309880"/>
                <wp:effectExtent l="0" t="0" r="0" b="0"/>
                <wp:wrapNone/>
                <wp:docPr id="71" name="Group 71"/>
                <wp:cNvGraphicFramePr/>
                <a:graphic xmlns:a="http://schemas.openxmlformats.org/drawingml/2006/main">
                  <a:graphicData uri="http://schemas.microsoft.com/office/word/2010/wordprocessingGroup">
                    <wpg:wgp>
                      <wpg:cNvGrpSpPr/>
                      <wpg:grpSpPr>
                        <a:xfrm>
                          <a:off x="0" y="0"/>
                          <a:ext cx="1478915" cy="309880"/>
                          <a:chOff x="5161" y="2616"/>
                          <a:chExt cx="2329" cy="488"/>
                        </a:xfrm>
                      </wpg:grpSpPr>
                      <wps:wsp>
                        <wps:cNvPr id="68" name="文本框 16"/>
                        <wps:cNvSpPr txBox="1"/>
                        <wps:spPr>
                          <a:xfrm>
                            <a:off x="5452" y="2616"/>
                            <a:ext cx="2038"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(609) 568-0106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手机"/>
                        <wps:cNvSpPr/>
                        <wps:spPr bwMode="auto">
                          <a:xfrm>
                            <a:off x="5161" y="2709"/>
                            <a:ext cx="137" cy="236"/>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149.6pt;margin-top:61.45pt;height:24.4pt;width:116.45pt;z-index:251672576;mso-width-relative:page;mso-height-relative:page;" coordorigin="5161,2616" coordsize="2329,488" o:gfxdata="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">
                <o:lock v:ext="edit" aspectratio="f"/>
                <v:shape id="文本框 16" o:spid="_x0000_s1026" o:spt="202" type="#_x0000_t202" style="position:absolute;left:5452;top:2616;height:489;width:2038;" filled="f" stroked="f" coordsize="21600,21600" o:gfxdata="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1UNvu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(609) 568-0106</w:t>
                        </w:r>
                      </w:p>
                    </w:txbxContent>
                  </v:textbox>
                </v:shape>
                <v:shape id="手机" o:spid="_x0000_s1026" o:spt="100" style="position:absolute;left:5161;top:2709;height:236;width:137;v-text-anchor:middle;" fillcolor="#FFFFFF [3212]" filled="t" stroked="f" coordsize="3056,5968" o:gfxdata="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hWLHa+AAAA2wAAAA8AAAAAAAAAAQAgAAAAOAAAAGRycy9kb3ducmV2&#10;LnhtbFBLAQIUABQAAAAIAIdO4kAzLwWeOwAAADkAAAAQAAAAAAAAAAEAIAAAACMBAABkcnMvc2hh&#10;cGV4bWwueG1sUEsFBgAAAAAGAAYAWwEAAM0D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33634,1098;31003,0;28171,1337;12026,8709;6091,10312;1830,14086;14,19312;757,67985;4147,72415;9509,74978;32933,75205;38596,73110;42429,68995;43701,19880;42800,15803;40055,12092;35893,9593;8680,20461;9752,18517;11697,17229;30016,16876;32433,17431;34234,18858;35078,20915;34864,35444;33605,37287;31532,38398;13142,38574;10839,37829;9195,36252;8580,34106;10181,46009;17503,45416;18919,46009;19348,51803;18375,53065;11054,53179;9852,52118;24153,46400;25468,45441;32762,45693;33577,47044;33048,52787;25854,53254;24339,52547;9781,58669;10725,57407;18047,57294;19262,58366;19119,64223;17689,65056;10439,64690;9767,58846;24553,57710;31746,57230;33276,57937;33548,63769;32461,64930;25125,64930;24053,63769" o:connectangles="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-749300</wp:posOffset>
                </wp:positionH>
                <wp:positionV relativeFrom="paragraph">
                  <wp:posOffset>4061460</wp:posOffset>
                </wp:positionV>
                <wp:extent cx="2044065" cy="5330825"/>
                <wp:effectExtent l="0" t="0" r="0" b="0"/>
                <wp:wrapNone/>
                <wp:docPr id="70" name="Group 70"/>
                <wp:cNvGraphicFramePr/>
                <a:graphic xmlns:a="http://schemas.openxmlformats.org/drawingml/2006/main">
                  <a:graphicData uri="http://schemas.microsoft.com/office/word/2010/wordprocessingGroup">
                    <wpg:wgp>
                      <wpg:cNvGrpSpPr/>
                      <wpg:grpSpPr>
                        <a:xfrm>
                          <a:off x="0" y="0"/>
                          <a:ext cx="2044065" cy="5330825"/>
                          <a:chOff x="1039" y="8100"/>
                          <a:chExt cx="3219" cy="8395"/>
                        </a:xfrm>
                      </wpg:grpSpPr>
                      <wps:wsp>
                        <wps:cNvPr id="60" name="文本框 12"/>
                        <wps:cNvSpPr txBox="1"/>
                        <wps:spPr>
                          <a:xfrm>
                            <a:off x="1039" y="8100"/>
                            <a:ext cx="3219" cy="839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9" name="Group 69"/>
                        <wpg:cNvGrpSpPr/>
                        <wpg:grpSpPr>
                          <a:xfrm>
                            <a:off x="1180" y="9412"/>
                            <a:ext cx="2881" cy="5998"/>
                            <a:chOff x="1180" y="9412"/>
                            <a:chExt cx="2881" cy="5998"/>
                          </a:xfrm>
                        </wpg:grpSpPr>
                        <wpg:grpSp>
                          <wpg:cNvPr id="6" name="Group 6"/>
                          <wpg:cNvGrpSpPr/>
                          <wpg:grpSpPr>
                            <a:xfrm>
                              <a:off x="1187" y="9412"/>
                              <a:ext cx="2838" cy="0"/>
                              <a:chOff x="1342" y="10132"/>
                              <a:chExt cx="2838" cy="0"/>
                            </a:xfrm>
                          </wpg:grpSpPr>
                          <wps:wsp>
                            <wps:cNvPr id="3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32"/>
                            <wps:cNvCnPr/>
                            <wps:spPr>
                              <a:xfrm>
                                <a:off x="1342" y="10132"/>
                                <a:ext cx="255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1190" y="10012"/>
                              <a:ext cx="2838" cy="0"/>
                              <a:chOff x="1342" y="10132"/>
                              <a:chExt cx="2838" cy="0"/>
                            </a:xfrm>
                          </wpg:grpSpPr>
                          <wps:wsp>
                            <wps:cNvPr id="1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32"/>
                            <wps:cNvCnPr/>
                            <wps:spPr>
                              <a:xfrm>
                                <a:off x="134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1199" y="11209"/>
                              <a:ext cx="2838" cy="0"/>
                              <a:chOff x="1297" y="10132"/>
                              <a:chExt cx="2838" cy="0"/>
                            </a:xfrm>
                          </wpg:grpSpPr>
                          <wps:wsp>
                            <wps:cNvPr id="19" name="直接连接符 31"/>
                            <wps:cNvCnPr/>
                            <wps:spPr>
                              <a:xfrm>
                                <a:off x="129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32"/>
                            <wps:cNvCnPr/>
                            <wps:spPr>
                              <a:xfrm>
                                <a:off x="1306" y="10132"/>
                                <a:ext cx="279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26" name="Group 26"/>
                          <wpg:cNvGrpSpPr/>
                          <wpg:grpSpPr>
                            <a:xfrm>
                              <a:off x="1202" y="11809"/>
                              <a:ext cx="2843" cy="0"/>
                              <a:chOff x="1327" y="10132"/>
                              <a:chExt cx="2843" cy="0"/>
                            </a:xfrm>
                          </wpg:grpSpPr>
                          <wps:wsp>
                            <wps:cNvPr id="27" name="直接连接符 31"/>
                            <wps:cNvCnPr/>
                            <wps:spPr>
                              <a:xfrm>
                                <a:off x="133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32"/>
                            <wps:cNvCnPr/>
                            <wps:spPr>
                              <a:xfrm>
                                <a:off x="1327"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208" y="12409"/>
                              <a:ext cx="2838" cy="0"/>
                              <a:chOff x="1342" y="10132"/>
                              <a:chExt cx="2838" cy="0"/>
                            </a:xfrm>
                          </wpg:grpSpPr>
                          <wps:wsp>
                            <wps:cNvPr id="33"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2"/>
                            <wps:cNvCnPr/>
                            <wps:spPr>
                              <a:xfrm>
                                <a:off x="1342" y="10132"/>
                                <a:ext cx="277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1180" y="10625"/>
                              <a:ext cx="2838" cy="0"/>
                              <a:chOff x="1263" y="10132"/>
                              <a:chExt cx="2838" cy="0"/>
                            </a:xfrm>
                          </wpg:grpSpPr>
                          <wps:wsp>
                            <wps:cNvPr id="36" name="直接连接符 31"/>
                            <wps:cNvCnPr/>
                            <wps:spPr>
                              <a:xfrm>
                                <a:off x="1263"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2"/>
                            <wps:cNvCnPr/>
                            <wps:spPr>
                              <a:xfrm>
                                <a:off x="1270"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1215" y="13022"/>
                              <a:ext cx="2843" cy="0"/>
                              <a:chOff x="1322" y="10132"/>
                              <a:chExt cx="2843" cy="0"/>
                            </a:xfrm>
                          </wpg:grpSpPr>
                          <wps:wsp>
                            <wps:cNvPr id="39" name="直接连接符 31"/>
                            <wps:cNvCnPr/>
                            <wps:spPr>
                              <a:xfrm>
                                <a:off x="132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32"/>
                            <wps:cNvCnPr/>
                            <wps:spPr>
                              <a:xfrm>
                                <a:off x="132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41"/>
                          <wpg:cNvGrpSpPr/>
                          <wpg:grpSpPr>
                            <a:xfrm>
                              <a:off x="1216" y="13634"/>
                              <a:ext cx="2845" cy="0"/>
                              <a:chOff x="1342" y="10132"/>
                              <a:chExt cx="2845" cy="0"/>
                            </a:xfrm>
                          </wpg:grpSpPr>
                          <wps:wsp>
                            <wps:cNvPr id="4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32"/>
                            <wps:cNvCnPr/>
                            <wps:spPr>
                              <a:xfrm>
                                <a:off x="1342" y="10132"/>
                                <a:ext cx="284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a:off x="1196" y="14197"/>
                              <a:ext cx="2843" cy="0"/>
                              <a:chOff x="1342" y="10132"/>
                              <a:chExt cx="2843" cy="0"/>
                            </a:xfrm>
                          </wpg:grpSpPr>
                          <wps:wsp>
                            <wps:cNvPr id="45"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32"/>
                            <wps:cNvCnPr/>
                            <wps:spPr>
                              <a:xfrm>
                                <a:off x="1342" y="10132"/>
                                <a:ext cx="2843"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1214" y="14810"/>
                              <a:ext cx="2838" cy="0"/>
                              <a:chOff x="1342" y="10132"/>
                              <a:chExt cx="2838" cy="0"/>
                            </a:xfrm>
                          </wpg:grpSpPr>
                          <wps:wsp>
                            <wps:cNvPr id="5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32"/>
                            <wps:cNvCnPr/>
                            <wps:spPr>
                              <a:xfrm>
                                <a:off x="1342" y="10132"/>
                                <a:ext cx="282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53" name="Group 53"/>
                          <wpg:cNvGrpSpPr/>
                          <wpg:grpSpPr>
                            <a:xfrm>
                              <a:off x="1190" y="15410"/>
                              <a:ext cx="2838" cy="0"/>
                              <a:chOff x="1342" y="10132"/>
                              <a:chExt cx="2838" cy="0"/>
                            </a:xfrm>
                          </wpg:grpSpPr>
                          <wps:wsp>
                            <wps:cNvPr id="54"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32"/>
                            <wps:cNvCnPr/>
                            <wps:spPr>
                              <a:xfrm>
                                <a:off x="1342" y="10132"/>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59pt;margin-top:319.8pt;height:419.75pt;width:160.95pt;z-index:251673600;mso-width-relative:page;mso-height-relative:page;" coordorigin="1039,8100" coordsize="3219,8395" o:gfxdata="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">
                <o:lock v:ext="edit" aspectratio="f"/>
                <v:shape id="文本框 12" o:spid="_x0000_s1026" o:spt="202" type="#_x0000_t202" style="position:absolute;left:1039;top:8100;height:8395;width:3219;" filled="f" stroked="f" coordsize="21600,21600" o:gfxdata="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iOv2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v:group id="_x0000_s1026" o:spid="_x0000_s1026" o:spt="203" style="position:absolute;left:1180;top:9412;height:5998;width:2881;" coordorigin="1180,9412" coordsize="2881,5998"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1187;top:9412;height:0;width:2838;" coordorigin="1342,10132" coordsize="2838,0"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O7k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558;" filled="f" stroked="t" coordsize="21600,21600" o:gfxdata="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ktqs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0012;height:0;width:2838;" coordorigin="1342,10132" coordsize="2838,0" o:gfxdata="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rz5uW6AAAA2g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opLF27AAAA2wAAAA8AAAAAAAAAAQAgAAAAOAAAAGRycy9kb3ducmV2Lnht&#10;bFBLAQIUABQAAAAIAIdO4kAzLwWeOwAAADkAAAAQAAAAAAAAAAEAIAAAACABAABkcnMvc2hhcGV4&#10;bWwueG1sUEsFBgAAAAAGAAYAWwEAAMoDAAAAAA==&#10;">
                      <v:fill on="f" focussize="0,0"/>
                      <v:stroke weight="5pt" color="#D9D9D9 [2732]" miterlimit="8" joinstyle="miter"/>
                      <v:imagedata o:title=""/>
                      <o:lock v:ext="edit" aspectratio="f"/>
                    </v:line>
                    <v:line id="直接连接符 32" o:spid="_x0000_s1026" o:spt="20" style="position:absolute;left:1342;top:10132;height:0;width:2834;" filled="f" stroked="t" coordsize="21600,21600" o:gfxdata="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Z/ceuQAAANs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group>
                  <v:group id="_x0000_s1026" o:spid="_x0000_s1026" o:spt="203" style="position:absolute;left:1199;top:11209;height:0;width:2838;" coordorigin="1297,10132" coordsize="2838,0"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97;top:10132;height:0;width:2838;" filled="f" stroked="t" coordsize="21600,21600" o:gfxdata="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jb4svAAAANsAAAAPAAAAAAAAAAEAIAAAADgAAABkcnMvZG93bnJldi54&#10;bWxQSwECFAAUAAAACACHTuJAMy8FnjsAAAA5AAAAEAAAAAAAAAABACAAAAAhAQAAZHJzL3NoYXBl&#10;eG1sLnhtbFBLBQYAAAAABgAGAFsBAADLAwAAAAA=&#10;">
                      <v:fill on="f" focussize="0,0"/>
                      <v:stroke weight="5pt" color="#D9D9D9 [2732]" miterlimit="8" joinstyle="miter"/>
                      <v:imagedata o:title=""/>
                      <o:lock v:ext="edit" aspectratio="f"/>
                    </v:line>
                    <v:line id="直接连接符 32" o:spid="_x0000_s1026" o:spt="20" style="position:absolute;left:1306;top:10132;height:0;width:2792;" filled="f" stroked="t" coordsize="21600,21600" o:gfxdata="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DA7oLoAAADbAAAADwAAAAAAAAABACAAAAA4AAAAZHJzL2Rvd25yZXYueG1s&#10;UEsBAhQAFAAAAAgAh07iQDMvBZ47AAAAOQAAABAAAAAAAAAAAQAgAAAAHwEAAGRycy9zaGFwZXht&#10;bC54bWxQSwUGAAAAAAYABgBbAQAAyQMAAAAA&#10;">
                      <v:fill on="f" focussize="0,0"/>
                      <v:stroke weight="5pt" color="#4F81BD [3204]" miterlimit="8" joinstyle="miter"/>
                      <v:imagedata o:title=""/>
                      <o:lock v:ext="edit" aspectratio="f"/>
                    </v:line>
                  </v:group>
                  <v:group id="_x0000_s1026" o:spid="_x0000_s1026" o:spt="203" style="position:absolute;left:1202;top:11809;height:0;width:2843;" coordorigin="1327,10132" coordsize="2843,0"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32;top:10132;height:0;width:2838;" filled="f" stroked="t" coordsize="21600,21600" o:gfxdata="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DJFeL0AAADbAAAADwAAAAAAAAABACAAAAA4AAAAZHJzL2Rvd25yZXYu&#10;eG1sUEsBAhQAFAAAAAgAh07iQDMvBZ47AAAAOQAAABAAAAAAAAAAAQAgAAAAIgEAAGRycy9zaGFw&#10;ZXhtbC54bWxQSwUGAAAAAAYABgBbAQAAzAMAAAAA&#10;">
                      <v:fill on="f" focussize="0,0"/>
                      <v:stroke weight="5pt" color="#D9D9D9 [2732]" miterlimit="8" joinstyle="miter"/>
                      <v:imagedata o:title=""/>
                      <o:lock v:ext="edit" aspectratio="f"/>
                    </v:line>
                    <v:line id="直接连接符 32" o:spid="_x0000_s1026" o:spt="20" style="position:absolute;left:1327;top:10132;height:0;width:2777;" filled="f" stroked="t" coordsize="21600,21600" o:gfxdata="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B3YDEq1AAAA2wAAAA8AAAAAAAAAAQAgAAAAOAAAAGRycy9kb3ducmV2LnhtbFBLAQIU&#10;ABQAAAAIAIdO4kAzLwWeOwAAADkAAAAQAAAAAAAAAAEAIAAAABoBAABkcnMvc2hhcGV4bWwueG1s&#10;UEsFBgAAAAAGAAYAWwEAAMQDAAAAAA==&#10;">
                      <v:fill on="f" focussize="0,0"/>
                      <v:stroke weight="5pt" color="#4F81BD [3204]" miterlimit="8" joinstyle="miter"/>
                      <v:imagedata o:title=""/>
                      <o:lock v:ext="edit" aspectratio="f"/>
                    </v:line>
                  </v:group>
                  <v:group id="_x0000_s1026" o:spid="_x0000_s1026" o:spt="203" style="position:absolute;left:1208;top:12409;height:0;width:2838;" coordorigin="1342,10132" coordsize="2838,0"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7Q1aa+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778;" filled="f" stroked="t" coordsize="21600,21600" o:gfxdata="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lMkJK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80;top:10625;height:0;width:2838;" coordorigin="1263,10132" coordsize="2838,0" o:gfxdata="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nMbu2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63;top:10132;height:0;width:2838;" filled="f" stroked="t" coordsize="21600,21600" o:gfxdata="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6ndj6+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270;top:10132;height:0;width:2777;" filled="f" stroked="t" coordsize="21600,21600" o:gfxdata="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meDuW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5;top:13022;height:0;width:2843;" coordorigin="1322,10132" coordsize="2843,0" o:gfxdata="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EfNwXO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27;top:10132;height:0;width:2838;" filled="f" stroked="t" coordsize="21600,21600" o:gfxdata="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844ky+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22;top:10132;height:0;width:2834;" filled="f" stroked="t" coordsize="21600,21600" o:gfxdata="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5x5ey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group>
                  <v:group id="_x0000_s1026" o:spid="_x0000_s1026" o:spt="203" style="position:absolute;left:1216;top:13634;height:0;width:2845;" coordorigin="1342,10132" coordsize="2845,0"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maA0C+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45;" filled="f" stroked="t" coordsize="21600,21600" o:gfxdata="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6je5u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96;top:14197;height:0;width:2843;" coordorigin="1342,10132" coordsize="2843,0" o:gfxdata="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6GuAu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BZzmzS/AAAA2wAAAA8AAABkcnMvZG93bnJldi54bWxFj09rwkAUxO+Ffofl&#10;FbzVXbWtNnX1IGiDoFD/3B/Z1yQ0+zZm1xj99G6h0OMwM79hpvPOVqKlxpeONQz6CgRx5kzJuYbD&#10;fvk8AeEDssHKMWm4kof57PFhiolxF/6idhdyESHsE9RQhFAnUvqsIIu+72ri6H27xmKIssmlafAS&#10;4baSQ6XepMWS40KBNS0Kyn52Z6uhOy3Vbfu+sulxPR6lbTraq82n1r2ngfoAEagL/+G/dmo0vLzC&#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Wc5s0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43;" filled="f" stroked="t" coordsize="21600,21600" o:gfxdata="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7U2AO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4;top:14810;height:0;width:2838;" coordorigin="1342,10132" coordsize="2838,0"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yRC+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22;" filled="f" stroked="t" coordsize="21600,21600" o:gfxdata="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Nkjd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5410;height:0;width:2838;" coordorigin="1342,10132" coordsize="2838,0" o:gfxdata="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S2tqK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PzmqHK/AAAA2wAAAA8AAABkcnMvZG93bnJldi54bWxFj09rwkAUxO+Ffofl&#10;FbzVXbWtNnX1IGiDoFD/3B/Z1yQ0+zZm1xj99G6h0OMwM79hpvPOVqKlxpeONQz6CgRx5kzJuYbD&#10;fvk8AeEDssHKMWm4kof57PFhiolxF/6idhdyESHsE9RQhFAnUvqsIIu+72ri6H27xmKIssmlafAS&#10;4baSQ6XepMWS40KBNS0Kyn52Z6uhOy3Vbfu+sulxPR6lbTraq82n1r2ngfoAEagL/+G/dmo0vL7A&#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85qhy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21;" filled="f" stroked="t" coordsize="21600,21600" o:gfxdata="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qIHBe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1795780</wp:posOffset>
                </wp:positionH>
                <wp:positionV relativeFrom="paragraph">
                  <wp:posOffset>153035</wp:posOffset>
                </wp:positionV>
                <wp:extent cx="3608070" cy="310515"/>
                <wp:effectExtent l="0" t="0" r="0" b="0"/>
                <wp:wrapNone/>
                <wp:docPr id="55" name="文本框 14"/>
                <wp:cNvGraphicFramePr/>
                <a:graphic xmlns:a="http://schemas.openxmlformats.org/drawingml/2006/main">
                  <a:graphicData uri="http://schemas.microsoft.com/office/word/2010/wordprocessingShape">
                    <wps:wsp>
                      <wps:cNvSpPr txBox="1"/>
                      <wps:spPr>
                        <a:xfrm>
                          <a:off x="0" y="0"/>
                          <a:ext cx="3608070" cy="310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6" o:spt="202" type="#_x0000_t202" style="position:absolute;left:0pt;margin-left:141.4pt;margin-top:12.05pt;height:24.45pt;width:284.1pt;z-index:251666432;mso-width-relative:page;mso-height-relative:page;" filled="f" stroked="f" coordsize="21600,21600" o:gfxdata="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Kb7+ITaAAAA&#10;CQEAAA8AAAAAAAAAAQAgAAAAOAAAAGRycy9kb3ducmV2LnhtbFBLAQIUABQAAAAIAIdO4kDgrbeP&#10;PgIAAGgEAAAOAAAAAAAAAAEAIAAAAD8BAABkcnMvZTJvRG9jLnhtbFBLBQYAAAAABgAGAFkBAADv&#10;BQAAAAA=&#10;">
                <v:fill on="f" focussize="0,0"/>
                <v:stroke on="f" weight="0.5pt"/>
                <v:imagedata o:title=""/>
                <o:lock v:ext="edit" aspectratio="f"/>
                <v:textbo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1795780</wp:posOffset>
                </wp:positionH>
                <wp:positionV relativeFrom="paragraph">
                  <wp:posOffset>-484505</wp:posOffset>
                </wp:positionV>
                <wp:extent cx="3660140" cy="66357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660140" cy="663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Luis Grau</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26" o:spt="202" type="#_x0000_t202" style="position:absolute;left:0pt;margin-left:141.4pt;margin-top:-38.15pt;height:52.25pt;width:288.2pt;z-index:251664384;mso-width-relative:page;mso-height-relative:page;" filled="f" stroked="f" coordsize="21600,21600" o:gfxdata="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Wri7k2gAAAAoB&#10;AAAPAAAAAAAAAAEAIAAAADgAAABkcnMvZG93bnJldi54bWxQSwECFAAUAAAACACHTuJA0FIO/TwC&#10;AABoBAAADgAAAAAAAAABACAAAAA/AQAAZHJzL2Uyb0RvYy54bWxQSwUGAAAAAAYABgBZAQAA7QUA&#10;AAAA&#10;">
                <v:fill on="f" focussize="0,0"/>
                <v:stroke on="f" weight="0.5pt"/>
                <v:imagedata o:title=""/>
                <o:lock v:ext="edit" aspectratio="f"/>
                <v:textbo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Luis Grau</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-1155065</wp:posOffset>
                </wp:positionH>
                <wp:positionV relativeFrom="paragraph">
                  <wp:posOffset>-485140</wp:posOffset>
                </wp:positionV>
                <wp:extent cx="7569200" cy="1687195"/>
                <wp:effectExtent l="0" t="0" r="12700" b="8255"/>
                <wp:wrapNone/>
                <wp:docPr id="23" name="矩形 23"/>
                <wp:cNvGraphicFramePr/>
                <a:graphic xmlns:a="http://schemas.openxmlformats.org/drawingml/2006/main">
                  <a:graphicData uri="http://schemas.microsoft.com/office/word/2010/wordprocessingShape">
                    <wps:wsp>
                      <wps:cNvSpPr/>
                      <wps:spPr>
                        <a:xfrm>
                          <a:off x="0" y="0"/>
                          <a:ext cx="7569200" cy="16871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90.95pt;margin-top:-38.2pt;height:132.85pt;width:596pt;z-index:-251657216;v-text-anchor:middle;mso-width-relative:page;mso-height-relative:page;" fillcolor="#D9D9D9 [2732]" filled="t" stroked="f" coordsize="21600,21600" o:gfxdata="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DB&#10;IPmH2gAAAA0BAAAPAAAAAAAAAAEAIAAAADgAAABkcnMvZG93bnJldi54bWxQSwECFAAUAAAACACH&#10;TuJA6D9DFX4CAADwBAAADgAAAAAAAAABACAAAAA/AQAAZHJzL2Uyb0RvYy54bWxQSwUGAAAAAAYA&#10;BgBZAQAAL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-914400</wp:posOffset>
                </wp:positionV>
                <wp:extent cx="2683510" cy="2004695"/>
                <wp:effectExtent l="0" t="0" r="2540" b="14605"/>
                <wp:wrapNone/>
                <wp:docPr id="56" name="直角三角形 10"/>
                <wp:cNvGraphicFramePr/>
                <a:graphic xmlns:a="http://schemas.openxmlformats.org/drawingml/2006/main">
                  <a:graphicData uri="http://schemas.microsoft.com/office/word/2010/wordprocessingShape">
                    <wps:wsp>
                      <wps:cNvSpPr/>
                      <wps:spPr>
                        <a:xfrm>
                          <a:off x="0" y="0"/>
                          <a:ext cx="2683510" cy="2004695"/>
                        </a:xfrm>
                        <a:prstGeom prst="rtTriangl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10" o:spid="_x0000_s1026" o:spt="6" type="#_x0000_t6" style="position:absolute;left:0pt;margin-left:-90pt;margin-top:-72pt;height:157.85pt;width:211.3pt;z-index:251661312;v-text-anchor:middle;mso-width-relative:page;mso-height-relative:page;" fillcolor="#95B3D7 [1940]" filled="t" stroked="f" coordsize="21600,21600" o:gfxdata="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3VUzEtwAAAANAQAADwAAAAAAAAABACAAAAA4&#10;AAAAZHJzL2Rvd25yZXYueG1sUEsBAhQAFAAAAAgAh07iQKu9HN6bAgAAFgUAAA4AAAAAAAAAAQAg&#10;AAAAQQ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-1670685</wp:posOffset>
                </wp:positionH>
                <wp:positionV relativeFrom="paragraph">
                  <wp:posOffset>-914400</wp:posOffset>
                </wp:positionV>
                <wp:extent cx="2683510" cy="2004695"/>
                <wp:effectExtent l="0" t="0" r="2540" b="14605"/>
                <wp:wrapNone/>
                <wp:docPr id="57" name="直角三角形 5"/>
                <wp:cNvGraphicFramePr/>
                <a:graphic xmlns:a="http://schemas.openxmlformats.org/drawingml/2006/main">
                  <a:graphicData uri="http://schemas.microsoft.com/office/word/2010/wordprocessingShape">
                    <wps:wsp>
                      <wps:cNvSpPr/>
                      <wps:spPr>
                        <a:xfrm>
                          <a:off x="329565" y="292100"/>
                          <a:ext cx="2683510" cy="2004695"/>
                        </a:xfrm>
                        <a:prstGeom prst="r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5" o:spid="_x0000_s1026" o:spt="6" type="#_x0000_t6" style="position:absolute;left:0pt;margin-left:-131.55pt;margin-top:-72pt;height:157.85pt;width:211.3pt;z-index:251663360;v-text-anchor:middle;mso-width-relative:page;mso-height-relative:page;" fillcolor="#F2F2F2 [3052]" filled="t" stroked="f" coordsize="21600,21600" o:gfxdata="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vmIFvdsAAAANAQAADwAAAAAAAAABACAAAAA4&#10;AAAAZHJzL2Rvd25yZXYueG1sUEsBAhQAFAAAAAgAh07iQADhZ6+cAgAACAUAAA4AAAAAAAAAAQAg&#10;AAAAQA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-1155065</wp:posOffset>
                </wp:positionH>
                <wp:positionV relativeFrom="paragraph">
                  <wp:posOffset>-775335</wp:posOffset>
                </wp:positionV>
                <wp:extent cx="7569200" cy="1865630"/>
                <wp:effectExtent l="0" t="0" r="12700" b="1270"/>
                <wp:wrapNone/>
                <wp:docPr id="13" name="矩形 13"/>
                <wp:cNvGraphicFramePr/>
                <a:graphic xmlns:a="http://schemas.openxmlformats.org/drawingml/2006/main">
                  <a:graphicData uri="http://schemas.microsoft.com/office/word/2010/wordprocessingShape">
                    <wps:wsp>
                      <wps:cNvSpPr/>
                      <wps:spPr>
                        <a:xfrm>
                          <a:off x="0" y="0"/>
                          <a:ext cx="7569200" cy="18656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90.95pt;margin-top:-61.05pt;height:146.9pt;width:596pt;z-index:-251656192;v-text-anchor:middle;mso-width-relative:page;mso-height-relative:page;" fillcolor="#376092 [2404]" filled="t" stroked="f" coordsize="21600,21600" o:gfxdata="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QUNHItsAAAAOAQAADwAAAAAAAAABACAAAAA4AAAAZHJzL2Rvd25yZXYueG1sUEsBAhQAFAAAAAgA&#10;h07iQO5C9m1+AgAA8AQAAA4AAAAAAAAAAQAgAAAAQAEAAGRycy9lMm9Eb2MueG1sUEsFBgAAAAAG&#10;AAYAWQEAADA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-1155065</wp:posOffset>
                </wp:positionH>
                <wp:positionV relativeFrom="paragraph">
                  <wp:posOffset>-935355</wp:posOffset>
                </wp:positionV>
                <wp:extent cx="7569200" cy="1687195"/>
                <wp:effectExtent l="0" t="0" r="12700" b="8255"/>
                <wp:wrapNone/>
                <wp:docPr id="58" name="矩形 1"/>
                <wp:cNvGraphicFramePr/>
                <a:graphic xmlns:a="http://schemas.openxmlformats.org/drawingml/2006/main">
                  <a:graphicData uri="http://schemas.microsoft.com/office/word/2010/wordprocessingShape">
                    <wps:wsp>
                      <wps:cNvSpPr/>
                      <wps:spPr>
                        <a:xfrm>
                          <a:off x="1329690" y="161290"/>
                          <a:ext cx="7569200" cy="1687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90.95pt;margin-top:-73.65pt;height:132.85pt;width:596pt;z-index:-251654144;v-text-anchor:middle;mso-width-relative:page;mso-height-relative:page;" fillcolor="#4F81BD [3204]" filled="t" stroked="f" coordsize="21600,21600" o:gfxdata="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N6ibBDbAAAA&#10;DgEAAA8AAAAAAAAAAQAgAAAAOAAAAGRycy9kb3ducmV2LnhtbFBLAQIUABQAAAAIAIdO4kBbH0hI&#10;dgIAANgEAAAOAAAAAAAAAAEAIAAAAEABAABkcnMvZTJvRG9jLnhtbFBLBQYAAAAABgAGAFkBAAAo&#10;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5786755</wp:posOffset>
                </wp:positionH>
                <wp:positionV relativeFrom="paragraph">
                  <wp:posOffset>1506220</wp:posOffset>
                </wp:positionV>
                <wp:extent cx="189230" cy="147320"/>
                <wp:effectExtent l="0" t="0" r="1270" b="5080"/>
                <wp:wrapNone/>
                <wp:docPr id="89" name="学士帽"/>
                <wp:cNvGraphicFramePr/>
                <a:graphic xmlns:a="http://schemas.openxmlformats.org/drawingml/2006/main">
                  <a:graphicData uri="http://schemas.microsoft.com/office/word/2010/wordprocessingShape">
                    <wps:wsp>
                      <wps:cNvSpPr/>
                      <wps:spPr bwMode="auto">
                        <a:xfrm>
                          <a:off x="0" y="0"/>
                          <a:ext cx="189230" cy="14732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accent1"/>
                        </a:solidFill>
                        <a:ln>
                          <a:noFill/>
                        </a:ln>
                      </wps:spPr>
                      <wps:bodyPr anchor="ctr" anchorCtr="1"/>
                    </wps:wsp>
                  </a:graphicData>
                </a:graphic>
              </wp:anchor>
            </w:drawing>
          </mc:Choice>
          <mc:Fallback>
            <w:pict>
              <v:shape id="学士帽" o:spid="_x0000_s1026" o:spt="100" style="position:absolute;left:0pt;margin-left:455.65pt;margin-top:118.6pt;height:11.6pt;width:14.9pt;z-index:251667456;v-text-anchor:middle-center;mso-width-relative:page;mso-height-relative:page;" fillcolor="#4F81BD [3204]" filled="t" stroked="f" coordsize="3931,2392" o:gfxdata="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155565,36320354;44689521,23987785;19401490,36320354;12346403,32566958;12346403,43629569;14264504,47016081;12302308,50402594;14396787,62311802;8223586,62311802;10340112,50346117;8620434,47016081;10273971,43714192;10273971,31466307;0,25963240;45196605,0;86667291,26301916;67155565,36320354;44182437,30252827;64576049,39114199;64576049,60590338;43146269,67504462;24229815,60590338;24229815,39114199;44182437,30252827;43917871,63553552;60365043,58304415;43917871,53027131;27492793,58304415;43917871,63553552" o:connectangles="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5408" behindDoc="1" locked="0" layoutInCell="1" allowOverlap="1">
                <wp:simplePos x="0" y="0"/>
                <wp:positionH relativeFrom="column">
                  <wp:posOffset>1786255</wp:posOffset>
                </wp:positionH>
                <wp:positionV relativeFrom="paragraph">
                  <wp:posOffset>1376680</wp:posOffset>
                </wp:positionV>
                <wp:extent cx="4387850" cy="1731645"/>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4387850" cy="1731645"/>
                        </a:xfrm>
                        <a:prstGeom prst="rect">
                          <a:avLst/>
                        </a:prstGeom>
                        <a:noFill/>
                        <a:ln w="6350">
                          <a:noFill/>
                        </a:ln>
                      </wps:spPr>
                      <wps:txbx>
                        <w:txbxContent>
                          <w:tbl>
                            <w:tblPr>
                              <w:tblStyle w:val="7"/>
                              <w:tblW w:w="132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gridCol w:w="3247"/>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2013-09 - 2016-07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Science And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Seoul National University of Science And Technology - Seoul, Korea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cs="Arial"/>
                                      <w:color w:val="000000" w:themeColor="text1"/>
                                      <w:spacing w:val="-2"/>
                                      <w:sz w:val="16"/>
                                      <w:szCs w:val="16"/>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2016-11 - 2018-07</w:t>
                                  </w:r>
                                </w:p>
                              </w:tc>
                              <w:tc>
                                <w:tcPr>
                                  <w:tcW w:w="1813" w:type="dxa"/>
                                  <w:tcBorders>
                                    <w:tl2br w:val="nil"/>
                                    <w:tr2bl w:val="nil"/>
                                  </w:tcBorders>
                                  <w:vAlign w:val="top"/>
                                </w:tcPr>
                                <w:p>
                                  <w:pPr>
                                    <w:spacing w:line="300" w:lineRule="exact"/>
                                    <w:rPr>
                                      <w:rFonts w:hint="default" w:ascii="Arial" w:hAnsi="Arial" w:eastAsia="Microsoft YaHei" w:cs="Arial"/>
                                      <w:b/>
                                      <w:bCs/>
                                      <w:color w:val="4F81BD" w:themeColor="accent1"/>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vAlign w:val="top"/>
                                </w:tcPr>
                                <w:p>
                                  <w:pPr>
                                    <w:spacing w:line="300" w:lineRule="exact"/>
                                    <w:jc w:val="right"/>
                                    <w:rPr>
                                      <w:rFonts w:hint="default" w:ascii="Arial" w:hAnsi="Arial" w:eastAsia="Microsoft YaHei" w:cs="Arial"/>
                                      <w:b/>
                                      <w:bCs/>
                                      <w:color w:val="4F81BD" w:themeColor="accent1"/>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Programming</w:t>
                                  </w:r>
                                </w:p>
                              </w:tc>
                              <w:tc>
                                <w:tcPr>
                                  <w:tcW w:w="3247" w:type="dxa"/>
                                  <w:tcBorders>
                                    <w:tl2br w:val="nil"/>
                                    <w:tr2bl w:val="nil"/>
                                  </w:tcBorders>
                                </w:tcPr>
                                <w:p>
                                  <w:pPr>
                                    <w:spacing w:line="300" w:lineRule="exac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tcPr>
                                <w:p>
                                  <w:pPr>
                                    <w:wordWrap w:val="0"/>
                                    <w:spacing w:line="300" w:lineRule="exact"/>
                                    <w:jc w:val="righ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Science And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Pace University - Seidenberg School of Computer Science and Information Systems</w:t>
                                  </w: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65pt;margin-top:108.4pt;height:136.35pt;width:345.5pt;z-index:-251651072;mso-width-relative:page;mso-height-relative:page;" filled="f" stroked="f" coordsize="21600,21600" o:gfxdata="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YicT&#10;iNwAAAALAQAADwAAAAAAAAABACAAAAA4AAAAZHJzL2Rvd25yZXYueG1sUEsBAhQAFAAAAAgAh07i&#10;QEMFFxjPAQAAfwMAAA4AAAAAAAAAAQAgAAAAQQEAAGRycy9lMm9Eb2MueG1sUEsFBgAAAAAGAAYA&#10;WQEAAIIFAAAAAA==&#10;">
                <v:fill on="f" focussize="0,0"/>
                <v:stroke on="f" weight="0.5pt"/>
                <v:imagedata o:title=""/>
                <o:lock v:ext="edit" aspectratio="f"/>
                <v:textbox>
                  <w:txbxContent>
                    <w:tbl>
                      <w:tblPr>
                        <w:tblStyle w:val="7"/>
                        <w:tblW w:w="132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gridCol w:w="3247"/>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2"/>
                          <w:wAfter w:w="6494" w:type="dxa"/>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rPr>
                          <w:gridAfter w:val="2"/>
                          <w:wAfter w:w="6494" w:type="dxa"/>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2013-09 - 2016-07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Science And Programming</w:t>
                            </w:r>
                          </w:p>
                        </w:tc>
                      </w:tr>
                      <w:tr>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Seoul National University of Science And Technology - Seoul, Korea</w:t>
                            </w:r>
                          </w:p>
                        </w:tc>
                      </w:tr>
                      <w:tr>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cs="Arial"/>
                                <w:color w:val="000000" w:themeColor="text1"/>
                                <w:spacing w:val="-2"/>
                                <w:sz w:val="16"/>
                                <w:szCs w:val="16"/>
                                <w14:textFill>
                                  <w14:solidFill>
                                    <w14:schemeClr w14:val="tx1"/>
                                  </w14:solidFill>
                                </w14:textFill>
                              </w:rPr>
                            </w:pPr>
                          </w:p>
                        </w:tc>
                      </w:tr>
                      <w:tr>
                        <w:trPr>
                          <w:trHeight w:val="312"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2016-11 - 2018-07</w:t>
                            </w:r>
                          </w:p>
                        </w:tc>
                        <w:tc>
                          <w:tcPr>
                            <w:tcW w:w="1813" w:type="dxa"/>
                            <w:tcBorders>
                              <w:tl2br w:val="nil"/>
                              <w:tr2bl w:val="nil"/>
                            </w:tcBorders>
                            <w:vAlign w:val="top"/>
                          </w:tcPr>
                          <w:p>
                            <w:pPr>
                              <w:spacing w:line="300" w:lineRule="exact"/>
                              <w:rPr>
                                <w:rFonts w:hint="default" w:ascii="Arial" w:hAnsi="Arial" w:eastAsia="Microsoft YaHei" w:cs="Arial"/>
                                <w:b/>
                                <w:bCs/>
                                <w:color w:val="4F81BD" w:themeColor="accent1"/>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vAlign w:val="top"/>
                          </w:tcPr>
                          <w:p>
                            <w:pPr>
                              <w:spacing w:line="300" w:lineRule="exact"/>
                              <w:jc w:val="right"/>
                              <w:rPr>
                                <w:rFonts w:hint="default" w:ascii="Arial" w:hAnsi="Arial" w:eastAsia="Microsoft YaHei" w:cs="Arial"/>
                                <w:b/>
                                <w:bCs/>
                                <w:color w:val="4F81BD" w:themeColor="accent1"/>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Programming</w:t>
                            </w:r>
                          </w:p>
                        </w:tc>
                        <w:tc>
                          <w:tcPr>
                            <w:tcW w:w="3247" w:type="dxa"/>
                            <w:tcBorders>
                              <w:tl2br w:val="nil"/>
                              <w:tr2bl w:val="nil"/>
                            </w:tcBorders>
                          </w:tcPr>
                          <w:p>
                            <w:pPr>
                              <w:spacing w:line="300" w:lineRule="exac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 of Science</w:t>
                            </w:r>
                          </w:p>
                        </w:tc>
                        <w:tc>
                          <w:tcPr>
                            <w:tcW w:w="3247" w:type="dxa"/>
                            <w:tcBorders>
                              <w:tl2br w:val="nil"/>
                              <w:tr2bl w:val="nil"/>
                            </w:tcBorders>
                          </w:tcPr>
                          <w:p>
                            <w:pPr>
                              <w:wordWrap w:val="0"/>
                              <w:spacing w:line="300" w:lineRule="exact"/>
                              <w:jc w:val="right"/>
                              <w:rPr>
                                <w:rFonts w:hint="default" w:ascii="Microsoft YaHei" w:hAnsi="Microsoft YaHei" w:eastAsia="Microsoft YaHei" w:cs="Microsoft YaHei"/>
                                <w:b/>
                                <w:bCs/>
                                <w:color w:val="4F81BD" w:themeColor="accent1"/>
                                <w:kern w:val="2"/>
                                <w:sz w:val="20"/>
                                <w:szCs w:val="22"/>
                                <w:lang w:val="en-US" w:eastAsia="zh-CN" w:bidi="ar-SA"/>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Computer Science And Programming</w:t>
                            </w:r>
                          </w:p>
                        </w:tc>
                      </w:tr>
                      <w:tr>
                        <w:trPr>
                          <w:gridAfter w:val="2"/>
                          <w:wAfter w:w="6494" w:type="dxa"/>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cs="Arial"/>
                                <w:color w:val="000000" w:themeColor="text1"/>
                                <w:spacing w:val="-2"/>
                                <w:sz w:val="16"/>
                                <w:szCs w:val="16"/>
                                <w14:textFill>
                                  <w14:solidFill>
                                    <w14:schemeClr w14:val="tx1"/>
                                  </w14:solidFill>
                                </w14:textFill>
                              </w:rPr>
                            </w:pPr>
                            <w:r>
                              <w:rPr>
                                <w:rFonts w:hint="default" w:ascii="Arial" w:hAnsi="Arial" w:cs="Arial"/>
                                <w:color w:val="000000" w:themeColor="text1"/>
                                <w:spacing w:val="-2"/>
                                <w:sz w:val="16"/>
                                <w:szCs w:val="16"/>
                                <w14:textFill>
                                  <w14:solidFill>
                                    <w14:schemeClr w14:val="tx1"/>
                                  </w14:solidFill>
                                </w14:textFill>
                              </w:rPr>
                              <w:t>Pace University - Seidenberg School of Computer Science and Information Systems</w:t>
                            </w:r>
                          </w:p>
                        </w:tc>
                      </w:tr>
                    </w:tbl>
                    <w:p>
                      <w:pPr>
                        <w:rPr>
                          <w:u w:val="thick"/>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5826760</wp:posOffset>
                </wp:positionH>
                <wp:positionV relativeFrom="paragraph">
                  <wp:posOffset>153035</wp:posOffset>
                </wp:positionV>
                <wp:extent cx="156210" cy="156210"/>
                <wp:effectExtent l="0" t="0" r="15240" b="15240"/>
                <wp:wrapNone/>
                <wp:docPr id="21" name="公文包"/>
                <wp:cNvGraphicFramePr/>
                <a:graphic xmlns:a="http://schemas.openxmlformats.org/drawingml/2006/main">
                  <a:graphicData uri="http://schemas.microsoft.com/office/word/2010/wordprocessingShape">
                    <wps:wsp>
                      <wps:cNvSpPr/>
                      <wps:spPr>
                        <a:xfrm>
                          <a:off x="0" y="0"/>
                          <a:ext cx="156210" cy="15621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458.8pt;margin-top:12.05pt;height:12.3pt;width:12.3pt;z-index:251668480;v-text-anchor:middle;mso-width-relative:page;mso-height-relative:page;" fillcolor="#4F81BD [3204]" filled="t" stroked="f" coordsize="3261356,2766950" o:gfxdata="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56210,78235;156210,148716;156129,149569;155968,150328;155807,150992;155404,151656;155082,152320;154680,152984;154116,153553;153391,154123;152103,155071;150493,155735;148721,156115;146869,156210;9420,156210;7568,156115;5797,155735;4187,155071;2737,154123;2254,153553;1690,152984;1207,152320;805,151656;402,150992;241,150328;80,149569;0,148716;0,78425;9420,81365;19485,84401;31644,87816;38086,89713;44688,91421;51130,92938;57491,94361;63530,95594;69086,96448;73998,97112;76091,97302;78105,97397;80118,97302;82372,97112;87203,96448;92679,95594;98718,94361;105079,92938;111601,91231;118123,89523;124645,87721;136724,84306;146869,81176;72258,68112;67881,73271;67881,74206;72258,79364;83951,79364;88328,74206;88328,73271;83951,68112;78105,9840;53387,26479;53224,27811;102985,27811;102822,26479;78105,9840;78105,0;108726,27579;108738,27811;146869,27811;148721,27906;150493,28286;152103,28950;153391,29898;154116,30468;154680,31037;155082,31701;155404,32365;155807,33029;155968,33693;156129,34452;156210,35305;156210,74909;156209,74909;156209,74909;146869,77850;136724,80980;124646,84395;118123,86197;111601,87905;105079,89612;98718,91035;92679,92268;87203,93122;82372,93786;80118,93976;78105,94071;76092,93976;73998,93786;69086,93122;63530,92268;57491,91035;51130,89612;44689,88095;38086,86387;31644,84490;19486,81075;9421,78039;0,75099;0,75217;0,75217;0,54847;0,35305;80,34452;241,33693;402,33029;805,32365;1207,31701;1690,31037;2254,30468;2737,29898;4187,28950;5797,28286;7569,27906;9421,27811;47471,27811;47483,27579;78105,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Arial Black">
    <w:panose1 w:val="020B0A04020102020204"/>
    <w:charset w:val="00"/>
    <w:family w:val="auto"/>
    <w:pitch w:val="default"/>
    <w:sig w:usb0="00000000" w:usb1="00000000" w:usb2="00000000" w:usb3="00000000" w:csb0="00000000" w:csb1="00000000"/>
  </w:font>
  <w:font w:name="Microsoft YaHei">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Arial Regular">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微软雅黑 Light">
    <w:altName w:val="汉仪中黑KW"/>
    <w:panose1 w:val="020B0502040204020203"/>
    <w:charset w:val="86"/>
    <w:family w:val="auto"/>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F2A7E"/>
    <w:multiLevelType w:val="singleLevel"/>
    <w:tmpl w:val="FBFF2A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DC50FC"/>
    <w:multiLevelType w:val="singleLevel"/>
    <w:tmpl w:val="FEDC50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34FE3"/>
    <w:rsid w:val="176C3877"/>
    <w:rsid w:val="1C8855F9"/>
    <w:rsid w:val="264D28A0"/>
    <w:rsid w:val="2F954150"/>
    <w:rsid w:val="2FEF6038"/>
    <w:rsid w:val="376C0803"/>
    <w:rsid w:val="37EF1D33"/>
    <w:rsid w:val="3BBF6FE1"/>
    <w:rsid w:val="3C6E0463"/>
    <w:rsid w:val="3C9461B4"/>
    <w:rsid w:val="4E6E4A7B"/>
    <w:rsid w:val="4FE7C98D"/>
    <w:rsid w:val="4FFE5D0A"/>
    <w:rsid w:val="5A776F93"/>
    <w:rsid w:val="5F6D43C1"/>
    <w:rsid w:val="5F774987"/>
    <w:rsid w:val="5FFFFE5C"/>
    <w:rsid w:val="67FE6F98"/>
    <w:rsid w:val="69313B15"/>
    <w:rsid w:val="6FBA5E64"/>
    <w:rsid w:val="76ED46C2"/>
    <w:rsid w:val="76EFF0E9"/>
    <w:rsid w:val="76FB1EFD"/>
    <w:rsid w:val="78567B38"/>
    <w:rsid w:val="78EB1EAB"/>
    <w:rsid w:val="79FFF25B"/>
    <w:rsid w:val="7ADB89F1"/>
    <w:rsid w:val="7CF73FF3"/>
    <w:rsid w:val="7CFFB2C4"/>
    <w:rsid w:val="7DBE66E0"/>
    <w:rsid w:val="7E4E163D"/>
    <w:rsid w:val="7E53F7FA"/>
    <w:rsid w:val="7FDFD4E6"/>
    <w:rsid w:val="7FF69363"/>
    <w:rsid w:val="9BFF6090"/>
    <w:rsid w:val="A4DDAA49"/>
    <w:rsid w:val="AAFFD327"/>
    <w:rsid w:val="AFF615D2"/>
    <w:rsid w:val="BE7E526E"/>
    <w:rsid w:val="BF2FA6CC"/>
    <w:rsid w:val="BFFA3758"/>
    <w:rsid w:val="BFFD279D"/>
    <w:rsid w:val="C0F7A5E6"/>
    <w:rsid w:val="DDFD84C5"/>
    <w:rsid w:val="DF5F1721"/>
    <w:rsid w:val="DFF7D137"/>
    <w:rsid w:val="EB7F79EC"/>
    <w:rsid w:val="EDEB5D2F"/>
    <w:rsid w:val="EEDFC3F3"/>
    <w:rsid w:val="EFBF4860"/>
    <w:rsid w:val="EFF78C3C"/>
    <w:rsid w:val="F5D7B679"/>
    <w:rsid w:val="F77D09C1"/>
    <w:rsid w:val="F7B92A86"/>
    <w:rsid w:val="F9F16B69"/>
    <w:rsid w:val="FD77A8BC"/>
    <w:rsid w:val="FDF748E9"/>
    <w:rsid w:val="FEF34FE3"/>
    <w:rsid w:val="FFBD2651"/>
    <w:rsid w:val="FFEF1F06"/>
    <w:rsid w:val="FFFC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devteam/Library/Containers/com.kingsoft.wpsoffice.mac/Data/.kingsoft/office6/templates/download/2f664717cb2cf4d0a84a9454de41f672/&#20225;&#19994;&#34013;&#3339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企业蓝色简历.docx</Template>
  <Pages>2</Pages>
  <Words>0</Words>
  <Characters>0</Characters>
  <Lines>0</Lines>
  <Paragraphs>0</Paragraphs>
  <TotalTime>8</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2022-06-14T11:40:00Z</dcterms:created>
  <dc:creator>WPS_1636385366</dc:creator>
  <cp:lastModifiedBy>WPS_1636385366</cp:lastModifiedBy>
  <dcterms:modified xsi:type="dcterms:W3CDTF">2022-06-20T04:25:35Z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KSOTemplateKey">
    <vt:lpwstr>1.0_bmXKw3zaKyX+875WNqPgGSlabdtSvjWtQVAwbOsBu0GZ1C2h1Jvm0/eYKFUgEf7uVGsHP26BS2V0xreBA+zZLg==</vt:lpwstr>
  </property>
  <property fmtid="{D5CDD505-2E9C-101B-9397-08002B2CF9AE}" pid="4" name="ICV">
    <vt:lpwstr>EBD3164616DAF7C44790A962A5087D36</vt:lpwstr>
  </property>
</Properties>
</file>