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-416560</wp:posOffset>
                </wp:positionH>
                <wp:positionV relativeFrom="paragraph">
                  <wp:posOffset>1704340</wp:posOffset>
                </wp:positionV>
                <wp:extent cx="2816860" cy="1016000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860" cy="1016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rFonts w:hint="eastAsia" w:ascii="Microsoft YaHei" w:hAnsi="Microsoft YaHei" w:eastAsia="Batang" w:cstheme="minorBidi"/>
                                <w:color w:val="436E67"/>
                                <w:kern w:val="24"/>
                                <w:sz w:val="22"/>
                                <w:szCs w:val="22"/>
                                <w:lang w:val="en-US" w:eastAsia="ko-KR"/>
                              </w:rPr>
                            </w:pPr>
                            <w:r>
                              <w:rPr>
                                <w:rFonts w:hint="eastAsia" w:ascii="Microsoft YaHei" w:hAnsi="Microsoft YaHei" w:eastAsia="Batang" w:cstheme="minorBidi"/>
                                <w:color w:val="436E67"/>
                                <w:kern w:val="24"/>
                                <w:sz w:val="22"/>
                                <w:szCs w:val="22"/>
                                <w:lang w:val="en-US" w:eastAsia="ko-KR"/>
                              </w:rPr>
                              <w:t>Address: Shenyang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rFonts w:hint="default" w:ascii="Microsoft YaHei" w:hAnsi="Microsoft YaHei" w:eastAsia="Batang" w:cstheme="minorBidi"/>
                                <w:color w:val="436E67"/>
                                <w:kern w:val="24"/>
                                <w:sz w:val="22"/>
                                <w:szCs w:val="22"/>
                                <w:lang w:val="en-US" w:eastAsia="ko-KR"/>
                              </w:rPr>
                            </w:pPr>
                            <w:r>
                              <w:rPr>
                                <w:rFonts w:hint="eastAsia" w:ascii="Microsoft YaHei" w:hAnsi="Microsoft YaHei" w:eastAsia="Batang" w:cstheme="minorBidi"/>
                                <w:color w:val="436E67"/>
                                <w:kern w:val="24"/>
                                <w:sz w:val="22"/>
                                <w:szCs w:val="22"/>
                                <w:lang w:val="en-US" w:eastAsia="ko-KR"/>
                              </w:rPr>
                              <w:t xml:space="preserve">Postal Code: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>110000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-32.8pt;margin-top:134.2pt;height:80pt;width:221.8pt;z-index:251854848;mso-width-relative:page;mso-height-relative:page;" filled="f" stroked="f" coordsize="21600,21600" o:gfxdata="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T0xVdNgAAAALAQAADwAAAAAAAAAB&#10;ACAAAAAiAAAAZHJzL2Rvd25yZXYueG1sUEsBAhQAFAAAAAgAh07iQG2uWBaeAQAAEg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rPr>
                          <w:rFonts w:hint="eastAsia" w:ascii="Microsoft YaHei" w:hAnsi="Microsoft YaHei" w:eastAsia="Batang" w:cstheme="minorBidi"/>
                          <w:color w:val="436E67"/>
                          <w:kern w:val="24"/>
                          <w:sz w:val="22"/>
                          <w:szCs w:val="22"/>
                          <w:lang w:val="en-US" w:eastAsia="ko-KR"/>
                        </w:rPr>
                      </w:pPr>
                      <w:r>
                        <w:rPr>
                          <w:rFonts w:hint="eastAsia" w:ascii="Microsoft YaHei" w:hAnsi="Microsoft YaHei" w:eastAsia="Batang" w:cstheme="minorBidi"/>
                          <w:color w:val="436E67"/>
                          <w:kern w:val="24"/>
                          <w:sz w:val="22"/>
                          <w:szCs w:val="22"/>
                          <w:lang w:val="en-US" w:eastAsia="ko-KR"/>
                        </w:rPr>
                        <w:t>Address: Shenyang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  <w:rPr>
                          <w:rFonts w:hint="default" w:ascii="Microsoft YaHei" w:hAnsi="Microsoft YaHei" w:eastAsia="Batang" w:cstheme="minorBidi"/>
                          <w:color w:val="436E67"/>
                          <w:kern w:val="24"/>
                          <w:sz w:val="22"/>
                          <w:szCs w:val="22"/>
                          <w:lang w:val="en-US" w:eastAsia="ko-KR"/>
                        </w:rPr>
                      </w:pPr>
                      <w:r>
                        <w:rPr>
                          <w:rFonts w:hint="eastAsia" w:ascii="Microsoft YaHei" w:hAnsi="Microsoft YaHei" w:eastAsia="Batang" w:cstheme="minorBidi"/>
                          <w:color w:val="436E67"/>
                          <w:kern w:val="24"/>
                          <w:sz w:val="22"/>
                          <w:szCs w:val="22"/>
                          <w:lang w:val="en-US" w:eastAsia="ko-KR"/>
                        </w:rPr>
                        <w:t xml:space="preserve">Postal Code: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>110000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2737485</wp:posOffset>
                </wp:positionV>
                <wp:extent cx="6708140" cy="975995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140" cy="975995"/>
                          <a:chOff x="935" y="3770"/>
                          <a:chExt cx="10564" cy="1537"/>
                        </a:xfrm>
                      </wpg:grpSpPr>
                      <wps:wsp>
                        <wps:cNvPr id="327" name="矩形 327"/>
                        <wps:cNvSpPr/>
                        <wps:spPr>
                          <a:xfrm>
                            <a:off x="935" y="4323"/>
                            <a:ext cx="10565" cy="9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</w:rPr>
                                <w:t>200</w:t>
                              </w:r>
                              <w:r>
                                <w:rPr>
                                  <w:rFonts w:hint="default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7</w:t>
                              </w:r>
                              <w:r>
                                <w:rPr>
                                  <w:rFonts w:hint="eastAsia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</w:rPr>
                                <w:t>.9—</w:t>
                              </w:r>
                              <w:r>
                                <w:rPr>
                                  <w:rFonts w:hint="eastAsia" w:ascii="Microsoft YaHei" w:hAnsi="Microsoft YaHei" w:eastAsia="Microsoft YaHei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</w:rPr>
                                <w:t>2012</w:t>
                              </w:r>
                              <w:r>
                                <w:rPr>
                                  <w:rFonts w:hint="eastAsia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</w:rPr>
                                <w:t xml:space="preserve">.6               </w:t>
                              </w:r>
                              <w:r>
                                <w:rPr>
                                  <w:rFonts w:hint="eastAsia" w:ascii="Microsoft YaHei" w:hAnsi="Microsoft YaHei" w:eastAsia="Microsoft YaHei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</w:rPr>
                                <w:t>Shenyang University of Technology</w:t>
                              </w:r>
                              <w:r>
                                <w:rPr>
                                  <w:rFonts w:hint="eastAsia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</w:rPr>
                                <w:t xml:space="preserve">Bachelor 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ascii="Microsoft YaHei" w:hAnsi="Microsoft YaHei" w:eastAsia="Microsoft YaHei" w:cs="Times New Roman"/>
                                  <w:b w:val="0"/>
                                  <w:bCs w:val="0"/>
                                  <w:color w:val="436E67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  (Computer Software Engineering)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" name="矩形 317"/>
                        <wps:cNvSpPr/>
                        <wps:spPr>
                          <a:xfrm>
                            <a:off x="1092" y="3770"/>
                            <a:ext cx="3387" cy="482"/>
                          </a:xfrm>
                          <a:prstGeom prst="rect">
                            <a:avLst/>
                          </a:prstGeom>
                          <a:solidFill>
                            <a:srgbClr val="436E6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Educations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65pt;margin-top:215.55pt;height:76.85pt;width:528.2pt;z-index:251679744;mso-width-relative:page;mso-height-relative:page;" coordorigin="935,3770" coordsize="10564,1537" o:gfxdata="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GbP58/bAAAADAEA&#10;AA8AAAAAAAAAAQAgAAAAIgAAAGRycy9kb3ducmV2LnhtbFBLAQIUABQAAAAIAIdO4kBCRFVViQIA&#10;ACQGAAAOAAAAAAAAAAEAIAAAACoBAABkcnMvZTJvRG9jLnhtbFBLBQYAAAAABgAGAFkBAAAlBgAA&#10;AAA=&#10;">
                <o:lock v:ext="edit" aspectratio="f"/>
                <v:rect id="矩形 327" o:spid="_x0000_s1026" o:spt="1" style="position:absolute;left:935;top:4323;height:984;width:10565;" filled="f" stroked="f" coordsize="21600,21600" o:gfxdata="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uGI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</w:rPr>
                          <w:t>200</w:t>
                        </w:r>
                        <w:r>
                          <w:rPr>
                            <w:rFonts w:hint="default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  <w:lang w:val="en-US"/>
                          </w:rPr>
                          <w:t>7</w:t>
                        </w:r>
                        <w:r>
                          <w:rPr>
                            <w:rFonts w:hint="eastAsia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</w:rPr>
                          <w:t>.9—</w:t>
                        </w:r>
                        <w:r>
                          <w:rPr>
                            <w:rFonts w:hint="eastAsia" w:ascii="Microsoft YaHei" w:hAnsi="Microsoft YaHei" w:eastAsia="Microsoft YaHei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</w:rPr>
                          <w:t>2012</w:t>
                        </w:r>
                        <w:r>
                          <w:rPr>
                            <w:rFonts w:hint="eastAsia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</w:rPr>
                          <w:t xml:space="preserve">.6               </w:t>
                        </w:r>
                        <w:r>
                          <w:rPr>
                            <w:rFonts w:hint="eastAsia" w:ascii="Microsoft YaHei" w:hAnsi="Microsoft YaHei" w:eastAsia="Microsoft YaHei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</w:rPr>
                          <w:t>Shenyang University of Technology</w:t>
                        </w:r>
                        <w:r>
                          <w:rPr>
                            <w:rFonts w:hint="eastAsia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</w:rPr>
                          <w:t xml:space="preserve">         </w:t>
                        </w:r>
                        <w:r>
                          <w:rPr>
                            <w:rFonts w:hint="eastAsia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</w:rPr>
                          <w:t xml:space="preserve">Bachelor 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  <w:lang w:val="en-US"/>
                          </w:rPr>
                          <w:tab/>
                        </w:r>
                        <w:r>
                          <w:rPr>
                            <w:rFonts w:hint="default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  <w:lang w:val="en-US"/>
                          </w:rPr>
                          <w:tab/>
                        </w:r>
                        <w:r>
                          <w:rPr>
                            <w:rFonts w:hint="default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  <w:lang w:val="en-US"/>
                          </w:rPr>
                          <w:tab/>
                        </w:r>
                        <w:r>
                          <w:rPr>
                            <w:rFonts w:hint="default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  <w:lang w:val="en-US"/>
                          </w:rPr>
                          <w:tab/>
                        </w:r>
                        <w:r>
                          <w:rPr>
                            <w:rFonts w:hint="default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  <w:lang w:val="en-US"/>
                          </w:rPr>
                          <w:tab/>
                        </w:r>
                        <w:r>
                          <w:rPr>
                            <w:rFonts w:hint="default" w:ascii="Microsoft YaHei" w:hAnsi="Microsoft YaHei" w:eastAsia="Microsoft YaHei" w:cs="Times New Roman"/>
                            <w:b w:val="0"/>
                            <w:bCs w:val="0"/>
                            <w:color w:val="436E67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  (Computer Software Engineering)</w:t>
                        </w:r>
                      </w:p>
                    </w:txbxContent>
                  </v:textbox>
                </v:rect>
                <v:rect id="矩形 317" o:spid="_x0000_s1026" o:spt="1" style="position:absolute;left:1092;top:3770;height:482;width:3387;v-text-anchor:middle;" fillcolor="#436E67" filled="t" stroked="f" coordsize="21600,21600" o:gfxdata="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8IfWG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Educations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-721360</wp:posOffset>
                </wp:positionH>
                <wp:positionV relativeFrom="paragraph">
                  <wp:posOffset>3780790</wp:posOffset>
                </wp:positionV>
                <wp:extent cx="6708140" cy="215138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140" cy="2151380"/>
                          <a:chOff x="1436" y="23454"/>
                          <a:chExt cx="10564" cy="3388"/>
                        </a:xfrm>
                      </wpg:grpSpPr>
                      <wps:wsp>
                        <wps:cNvPr id="1" name="矩形 317"/>
                        <wps:cNvSpPr/>
                        <wps:spPr>
                          <a:xfrm>
                            <a:off x="1618" y="23454"/>
                            <a:ext cx="3387" cy="482"/>
                          </a:xfrm>
                          <a:prstGeom prst="rect">
                            <a:avLst/>
                          </a:prstGeom>
                          <a:solidFill>
                            <a:srgbClr val="436E6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36" y="24202"/>
                            <a:ext cx="10565" cy="2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  <w:t>- HTML, CSS, PHP, CodeIgnitor, Laravel, CakePHP, Yii Framework, Wordpress…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  <w:t>- Firebase, MySQL, MongoDB, PostgreSQL…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  <w:t>- Node.js, Angular, react.js, vue.js, javascript, Nuxt.js, Typescript, ES6,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  <w:t>- Rest API, Realtime API, Feathers.js, Socket.io,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  <w:t xml:space="preserve">- Mobile development, Java, Objective-c, ionic, react-native, Flutter, Cordova, 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  <w:t>- Web Hosting, Amazon Web Service, Godaddy, CPanel, Apache, Tomcat, Xampp,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  <w:t>- Blockchain, Bitcoin, Etherium, Cryptocurrency,</w:t>
                              </w:r>
                            </w:p>
                            <w:p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  <w:t>- Website Design, Photoshop, XD to HTML, PSD to HTML,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8pt;margin-top:297.7pt;height:169.4pt;width:528.2pt;z-index:251705344;mso-width-relative:page;mso-height-relative:page;" coordorigin="1436,23454" coordsize="10564,3388" o:gfxdata="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u&#10;fXLg3AAAAAwBAAAPAAAAAAAAAAEAIAAAACIAAABkcnMvZG93bnJldi54bWxQSwECFAAUAAAACACH&#10;TuJAXZJR+csCAABqBgAADgAAAAAAAAABACAAAAArAQAAZHJzL2Uyb0RvYy54bWxQSwUGAAAAAAYA&#10;BgBZAQAAaAYAAAAA&#10;">
                <o:lock v:ext="edit" aspectratio="f"/>
                <v:rect id="矩形 317" o:spid="_x0000_s1026" o:spt="1" style="position:absolute;left:1618;top:23454;height:482;width:3387;v-text-anchor:middle;" fillcolor="#436E67" filled="t" stroked="f" coordsize="21600,21600" o:gfxdata="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f2uMW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Skills</w:t>
                        </w:r>
                      </w:p>
                    </w:txbxContent>
                  </v:textbox>
                </v:rect>
                <v:rect id="Rectangle 3" o:spid="_x0000_s1026" o:spt="1" style="position:absolute;left:1436;top:24202;height:2640;width:10565;" filled="f" stroked="f" coordsize="21600,21600" o:gfxdata="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9KW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  <w:t>- HTML, CSS, PHP, CodeIgnitor, Laravel, CakePHP, Yii Framework, Wordpress…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  <w:t>- Firebase, MySQL, MongoDB, PostgreSQL…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  <w:t>- Node.js, Angular, react.js, vue.js, javascript, Nuxt.js, Typescript, ES6,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  <w:t>- Rest API, Realtime API, Feathers.js, Socket.io,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  <w:t xml:space="preserve">- Mobile development, Java, Objective-c, ionic, react-native, Flutter, Cordova, 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  <w:t>- Web Hosting, Amazon Web Service, Godaddy, CPanel, Apache, Tomcat, Xampp,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  <w:t>- Blockchain, Bitcoin, Etherium, Cryptocurrency,</w:t>
                        </w:r>
                      </w:p>
                      <w:p>
                        <w:pPr>
                          <w:rPr>
                            <w:sz w:val="22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  <w:t>- Website Design, Photoshop, XD to HTML, PSD to HTML,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6229350</wp:posOffset>
                </wp:positionV>
                <wp:extent cx="6708140" cy="2292985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140" cy="2292985"/>
                          <a:chOff x="1487" y="28654"/>
                          <a:chExt cx="10564" cy="3611"/>
                        </a:xfrm>
                      </wpg:grpSpPr>
                      <wps:wsp>
                        <wps:cNvPr id="312" name="矩形 312"/>
                        <wps:cNvSpPr/>
                        <wps:spPr>
                          <a:xfrm>
                            <a:off x="1487" y="29313"/>
                            <a:ext cx="10565" cy="295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Theme="minorAscii"/>
                                </w:rPr>
                              </w:pP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t>Hello!</w:t>
                              </w: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br w:type="textWrapping"/>
                              </w: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t xml:space="preserve">I am a full-stack web and mobile developer with more than </w:t>
                              </w:r>
                              <w:r>
                                <w:rPr>
                                  <w:rFonts w:hint="eastAsia" w:hAnsi="SimSun" w:eastAsia="Batang" w:cs="SimSun" w:asciiTheme="minorAscii"/>
                                  <w:sz w:val="24"/>
                                  <w:szCs w:val="24"/>
                                  <w:lang w:val="en-US" w:eastAsia="ko-KR"/>
                                </w:rPr>
                                <w:t>8</w:t>
                              </w: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t xml:space="preserve"> years of experience owning both front-end and back-end technologies.</w:t>
                              </w: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br w:type="textWrapping"/>
                              </w: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t>My area of expertise lies in the Hybrid App, PHP, Node.js, Angular, React, Firebase, RESTful CRUD API, SQL, and Database.</w:t>
                              </w: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br w:type="textWrapping"/>
                              </w: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t>I have been building a lot of websites on various topics such as e-commerce, shopping, social networking, travel, events &amp; news, sports, fashion, appointment &amp; booking, and business by using WordPress, Shopify platform.</w:t>
                              </w: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br w:type="textWrapping"/>
                              </w:r>
                              <w:r>
                                <w:rPr>
                                  <w:rFonts w:hAnsi="SimSun" w:eastAsia="SimSun" w:cs="SimSun" w:asciiTheme="minorAscii"/>
                                  <w:sz w:val="24"/>
                                  <w:szCs w:val="24"/>
                                </w:rPr>
                                <w:t>I also developed a number of Hybrid mobile apps using Ionic and React Native.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" name="矩形 317"/>
                        <wps:cNvSpPr/>
                        <wps:spPr>
                          <a:xfrm>
                            <a:off x="1643" y="28654"/>
                            <a:ext cx="3387" cy="482"/>
                          </a:xfrm>
                          <a:prstGeom prst="rect">
                            <a:avLst/>
                          </a:prstGeom>
                          <a:solidFill>
                            <a:srgbClr val="436E6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25pt;margin-top:490.5pt;height:180.55pt;width:528.2pt;z-index:251729920;mso-width-relative:page;mso-height-relative:page;" coordorigin="1487,28654" coordsize="10564,3611" o:gfxdata="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aMgo&#10;TN0AAAANAQAADwAAAAAAAAABACAAAAAiAAAAZHJzL2Rvd25yZXYueG1sUEsBAhQAFAAAAAgAh07i&#10;QFVlSJmPAgAAKwYAAA4AAAAAAAAAAQAgAAAALAEAAGRycy9lMm9Eb2MueG1sUEsFBgAAAAAGAAYA&#10;WQEAAC0GAAAAAA==&#10;">
                <o:lock v:ext="edit" aspectratio="f"/>
                <v:rect id="矩形 312" o:spid="_x0000_s1026" o:spt="1" style="position:absolute;left:1487;top:29313;height:2952;width:10565;" filled="f" stroked="f" coordsize="21600,21600" o:gfxdata="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1ca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asciiTheme="minorAscii"/>
                          </w:rPr>
                        </w:pP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t>Hello!</w:t>
                        </w: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t xml:space="preserve">I am a full-stack web and mobile developer with more than </w:t>
                        </w:r>
                        <w:r>
                          <w:rPr>
                            <w:rFonts w:hint="eastAsia" w:hAnsi="SimSun" w:eastAsia="Batang" w:cs="SimSun" w:asciiTheme="minorAscii"/>
                            <w:sz w:val="24"/>
                            <w:szCs w:val="24"/>
                            <w:lang w:val="en-US" w:eastAsia="ko-KR"/>
                          </w:rPr>
                          <w:t>8</w:t>
                        </w: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t xml:space="preserve"> years of experience owning both front-end and back-end technologies.</w:t>
                        </w: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t>My area of expertise lies in the Hybrid App, PHP, Node.js, Angular, React, Firebase, RESTful CRUD API, SQL, and Database.</w:t>
                        </w: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t>I have been building a lot of websites on various topics such as e-commerce, shopping, social networking, travel, events &amp; news, sports, fashion, appointment &amp; booking, and business by using WordPress, Shopify platform.</w:t>
                        </w: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hAnsi="SimSun" w:eastAsia="SimSun" w:cs="SimSun" w:asciiTheme="minorAscii"/>
                            <w:sz w:val="24"/>
                            <w:szCs w:val="24"/>
                          </w:rPr>
                          <w:t>I also developed a number of Hybrid mobile apps using Ionic and React Native.</w:t>
                        </w:r>
                      </w:p>
                    </w:txbxContent>
                  </v:textbox>
                </v:rect>
                <v:rect id="矩形 317" o:spid="_x0000_s1026" o:spt="1" style="position:absolute;left:1643;top:28654;height:482;width:3387;v-text-anchor:middle;" fillcolor="#436E67" filled="t" stroked="f" coordsize="21600,21600" o:gfxdata="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ETY+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About 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-19685</wp:posOffset>
                </wp:positionV>
                <wp:extent cx="5676900" cy="185864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858645"/>
                          <a:chOff x="1590" y="18238"/>
                          <a:chExt cx="8940" cy="2927"/>
                        </a:xfrm>
                      </wpg:grpSpPr>
                      <wps:wsp>
                        <wps:cNvPr id="311" name="文本框 16"/>
                        <wps:cNvSpPr txBox="1"/>
                        <wps:spPr>
                          <a:xfrm>
                            <a:off x="1590" y="18238"/>
                            <a:ext cx="6041" cy="15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800" w:lineRule="exact"/>
                              </w:pPr>
                              <w:r>
                                <w:rPr>
                                  <w:rFonts w:hint="default" w:ascii="Microsoft YaHei" w:hAnsi="Microsoft YaHei" w:eastAsia="Microsoft YaHei" w:cstheme="minorBidi"/>
                                  <w:b/>
                                  <w:bCs/>
                                  <w:color w:val="436E67"/>
                                  <w:kern w:val="24"/>
                                  <w:sz w:val="56"/>
                                  <w:szCs w:val="56"/>
                                  <w:lang w:val="en-US" w:eastAsia="zh-CN"/>
                                </w:rPr>
                                <w:t>Bai Feng</w:t>
                              </w:r>
                              <w:r>
                                <w:rPr>
                                  <w:rFonts w:hint="eastAsia" w:ascii="Microsoft YaHei" w:hAnsi="Microsoft YaHei" w:eastAsia="Microsoft YaHei" w:cstheme="minorBidi"/>
                                  <w:b/>
                                  <w:bCs/>
                                  <w:color w:val="436E67"/>
                                  <w:kern w:val="24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600" w:lineRule="exact"/>
                                <w:rPr>
                                  <w:rFonts w:hint="default" w:eastAsia="Batang"/>
                                  <w:lang w:val="en-US" w:eastAsia="ko-KR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Batang" w:cstheme="minorBidi"/>
                                  <w:color w:val="436E67"/>
                                  <w:kern w:val="24"/>
                                  <w:sz w:val="28"/>
                                  <w:szCs w:val="28"/>
                                  <w:lang w:val="en-US" w:eastAsia="ko-KR"/>
                                </w:rPr>
                                <w:t>Full Stack Web, Mobile Developer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5" name="Group 12"/>
                        <wpg:cNvGrpSpPr/>
                        <wpg:grpSpPr>
                          <a:xfrm>
                            <a:off x="1727" y="19666"/>
                            <a:ext cx="8803" cy="1499"/>
                            <a:chOff x="1727" y="19666"/>
                            <a:chExt cx="8803" cy="1499"/>
                          </a:xfrm>
                        </wpg:grpSpPr>
                        <wpg:grpSp>
                          <wpg:cNvPr id="16" name="Group 10"/>
                          <wpg:cNvGrpSpPr/>
                          <wpg:grpSpPr>
                            <a:xfrm>
                              <a:off x="1727" y="19666"/>
                              <a:ext cx="2077" cy="744"/>
                              <a:chOff x="1727" y="19666"/>
                              <a:chExt cx="2077" cy="744"/>
                            </a:xfrm>
                          </wpg:grpSpPr>
                          <wps:wsp>
                            <wps:cNvPr id="321" name="文本框 31"/>
                            <wps:cNvSpPr txBox="1"/>
                            <wps:spPr>
                              <a:xfrm>
                                <a:off x="1954" y="19666"/>
                                <a:ext cx="1850" cy="7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beforeAutospacing="0" w:after="0" w:afterAutospacing="0" w:line="600" w:lineRule="exac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Microsoft YaHei" w:hAnsi="Microsoft YaHei" w:eastAsia="Microsoft YaHei" w:cstheme="minorBidi"/>
                                      <w:color w:val="436E67"/>
                                      <w:kern w:val="24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Age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theme="minorBidi"/>
                                      <w:color w:val="436E67"/>
                                      <w:kern w:val="24"/>
                                      <w:sz w:val="22"/>
                                      <w:szCs w:val="22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436E67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28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324" name="KSO_Shape"/>
                            <wps:cNvSpPr/>
                            <wps:spPr bwMode="auto">
                              <a:xfrm>
                                <a:off x="1727" y="19965"/>
                                <a:ext cx="234" cy="297"/>
                              </a:xfrm>
                              <a:custGeom>
                                <a:avLst/>
                                <a:gdLst>
                                  <a:gd name="T0" fmla="*/ 508479 w 1679575"/>
                                  <a:gd name="T1" fmla="*/ 933537 h 2125662"/>
                                  <a:gd name="T2" fmla="*/ 645344 w 1679575"/>
                                  <a:gd name="T3" fmla="*/ 1004349 h 2125662"/>
                                  <a:gd name="T4" fmla="*/ 637947 w 1679575"/>
                                  <a:gd name="T5" fmla="*/ 1045870 h 2125662"/>
                                  <a:gd name="T6" fmla="*/ 629410 w 1679575"/>
                                  <a:gd name="T7" fmla="*/ 1095637 h 2125662"/>
                                  <a:gd name="T8" fmla="*/ 645913 w 1679575"/>
                                  <a:gd name="T9" fmla="*/ 1148533 h 2125662"/>
                                  <a:gd name="T10" fmla="*/ 923628 w 1679575"/>
                                  <a:gd name="T11" fmla="*/ 1679766 h 2125662"/>
                                  <a:gd name="T12" fmla="*/ 886068 w 1679575"/>
                                  <a:gd name="T13" fmla="*/ 1137442 h 2125662"/>
                                  <a:gd name="T14" fmla="*/ 896597 w 1679575"/>
                                  <a:gd name="T15" fmla="*/ 1083408 h 2125662"/>
                                  <a:gd name="T16" fmla="*/ 885214 w 1679575"/>
                                  <a:gd name="T17" fmla="*/ 1039044 h 2125662"/>
                                  <a:gd name="T18" fmla="*/ 917083 w 1679575"/>
                                  <a:gd name="T19" fmla="*/ 999799 h 2125662"/>
                                  <a:gd name="T20" fmla="*/ 1048543 w 1679575"/>
                                  <a:gd name="T21" fmla="*/ 927280 h 2125662"/>
                                  <a:gd name="T22" fmla="*/ 1168905 w 1679575"/>
                                  <a:gd name="T23" fmla="*/ 933822 h 2125662"/>
                                  <a:gd name="T24" fmla="*/ 1257397 w 1679575"/>
                                  <a:gd name="T25" fmla="*/ 1021128 h 2125662"/>
                                  <a:gd name="T26" fmla="*/ 1333655 w 1679575"/>
                                  <a:gd name="T27" fmla="*/ 1118957 h 2125662"/>
                                  <a:gd name="T28" fmla="*/ 1397392 w 1679575"/>
                                  <a:gd name="T29" fmla="*/ 1227592 h 2125662"/>
                                  <a:gd name="T30" fmla="*/ 1446903 w 1679575"/>
                                  <a:gd name="T31" fmla="*/ 1349025 h 2125662"/>
                                  <a:gd name="T32" fmla="*/ 1482186 w 1679575"/>
                                  <a:gd name="T33" fmla="*/ 1483540 h 2125662"/>
                                  <a:gd name="T34" fmla="*/ 1501820 w 1679575"/>
                                  <a:gd name="T35" fmla="*/ 1632274 h 2125662"/>
                                  <a:gd name="T36" fmla="*/ 1439790 w 1679575"/>
                                  <a:gd name="T37" fmla="*/ 1742331 h 2125662"/>
                                  <a:gd name="T38" fmla="*/ 1242601 w 1679575"/>
                                  <a:gd name="T39" fmla="*/ 1826794 h 2125662"/>
                                  <a:gd name="T40" fmla="*/ 1035738 w 1679575"/>
                                  <a:gd name="T41" fmla="*/ 1881112 h 2125662"/>
                                  <a:gd name="T42" fmla="*/ 822331 w 1679575"/>
                                  <a:gd name="T43" fmla="*/ 1904432 h 2125662"/>
                                  <a:gd name="T44" fmla="*/ 596403 w 1679575"/>
                                  <a:gd name="T45" fmla="*/ 1894194 h 2125662"/>
                                  <a:gd name="T46" fmla="*/ 373036 w 1679575"/>
                                  <a:gd name="T47" fmla="*/ 1847838 h 2125662"/>
                                  <a:gd name="T48" fmla="*/ 159344 w 1679575"/>
                                  <a:gd name="T49" fmla="*/ 1766788 h 2125662"/>
                                  <a:gd name="T50" fmla="*/ 0 w 1679575"/>
                                  <a:gd name="T51" fmla="*/ 1676354 h 2125662"/>
                                  <a:gd name="T52" fmla="*/ 15365 w 1679575"/>
                                  <a:gd name="T53" fmla="*/ 1518519 h 2125662"/>
                                  <a:gd name="T54" fmla="*/ 47234 w 1679575"/>
                                  <a:gd name="T55" fmla="*/ 1376611 h 2125662"/>
                                  <a:gd name="T56" fmla="*/ 94468 w 1679575"/>
                                  <a:gd name="T57" fmla="*/ 1249206 h 2125662"/>
                                  <a:gd name="T58" fmla="*/ 155930 w 1679575"/>
                                  <a:gd name="T59" fmla="*/ 1135735 h 2125662"/>
                                  <a:gd name="T60" fmla="*/ 230765 w 1679575"/>
                                  <a:gd name="T61" fmla="*/ 1035348 h 2125662"/>
                                  <a:gd name="T62" fmla="*/ 317835 w 1679575"/>
                                  <a:gd name="T63" fmla="*/ 946334 h 2125662"/>
                                  <a:gd name="T64" fmla="*/ 427669 w 1679575"/>
                                  <a:gd name="T65" fmla="*/ 860449 h 2125662"/>
                                  <a:gd name="T66" fmla="*/ 831848 w 1679575"/>
                                  <a:gd name="T67" fmla="*/ 5125 h 2125662"/>
                                  <a:gd name="T68" fmla="*/ 927152 w 1679575"/>
                                  <a:gd name="T69" fmla="*/ 31035 h 2125662"/>
                                  <a:gd name="T70" fmla="*/ 1013353 w 1679575"/>
                                  <a:gd name="T71" fmla="*/ 76590 h 2125662"/>
                                  <a:gd name="T72" fmla="*/ 1087035 w 1679575"/>
                                  <a:gd name="T73" fmla="*/ 138945 h 2125662"/>
                                  <a:gd name="T74" fmla="*/ 1145356 w 1679575"/>
                                  <a:gd name="T75" fmla="*/ 215250 h 2125662"/>
                                  <a:gd name="T76" fmla="*/ 1186607 w 1679575"/>
                                  <a:gd name="T77" fmla="*/ 303514 h 2125662"/>
                                  <a:gd name="T78" fmla="*/ 1207944 w 1679575"/>
                                  <a:gd name="T79" fmla="*/ 401174 h 2125662"/>
                                  <a:gd name="T80" fmla="*/ 1205383 w 1679575"/>
                                  <a:gd name="T81" fmla="*/ 513924 h 2125662"/>
                                  <a:gd name="T82" fmla="*/ 1172382 w 1679575"/>
                                  <a:gd name="T83" fmla="*/ 626673 h 2125662"/>
                                  <a:gd name="T84" fmla="*/ 1112924 w 1679575"/>
                                  <a:gd name="T85" fmla="*/ 725187 h 2125662"/>
                                  <a:gd name="T86" fmla="*/ 1030706 w 1679575"/>
                                  <a:gd name="T87" fmla="*/ 804625 h 2125662"/>
                                  <a:gd name="T88" fmla="*/ 915204 w 1679575"/>
                                  <a:gd name="T89" fmla="*/ 867264 h 2125662"/>
                                  <a:gd name="T90" fmla="*/ 837253 w 1679575"/>
                                  <a:gd name="T91" fmla="*/ 887764 h 2125662"/>
                                  <a:gd name="T92" fmla="*/ 753044 w 1679575"/>
                                  <a:gd name="T93" fmla="*/ 893458 h 2125662"/>
                                  <a:gd name="T94" fmla="*/ 658879 w 1679575"/>
                                  <a:gd name="T95" fmla="*/ 881215 h 2125662"/>
                                  <a:gd name="T96" fmla="*/ 572394 w 1679575"/>
                                  <a:gd name="T97" fmla="*/ 850180 h 2125662"/>
                                  <a:gd name="T98" fmla="*/ 494728 w 1679575"/>
                                  <a:gd name="T99" fmla="*/ 802917 h 2125662"/>
                                  <a:gd name="T100" fmla="*/ 424459 w 1679575"/>
                                  <a:gd name="T101" fmla="*/ 736576 h 2125662"/>
                                  <a:gd name="T102" fmla="*/ 366992 w 1679575"/>
                                  <a:gd name="T103" fmla="*/ 651159 h 2125662"/>
                                  <a:gd name="T104" fmla="*/ 330578 w 1679575"/>
                                  <a:gd name="T105" fmla="*/ 553500 h 2125662"/>
                                  <a:gd name="T106" fmla="*/ 317206 w 1679575"/>
                                  <a:gd name="T107" fmla="*/ 446729 h 2125662"/>
                                  <a:gd name="T108" fmla="*/ 328586 w 1679575"/>
                                  <a:gd name="T109" fmla="*/ 345653 h 2125662"/>
                                  <a:gd name="T110" fmla="*/ 361587 w 1679575"/>
                                  <a:gd name="T111" fmla="*/ 253403 h 2125662"/>
                                  <a:gd name="T112" fmla="*/ 412795 w 1679575"/>
                                  <a:gd name="T113" fmla="*/ 171118 h 2125662"/>
                                  <a:gd name="T114" fmla="*/ 479934 w 1679575"/>
                                  <a:gd name="T115" fmla="*/ 101931 h 2125662"/>
                                  <a:gd name="T116" fmla="*/ 560729 w 1679575"/>
                                  <a:gd name="T117" fmla="*/ 48972 h 2125662"/>
                                  <a:gd name="T118" fmla="*/ 652620 w 1679575"/>
                                  <a:gd name="T119" fmla="*/ 13952 h 2125662"/>
                                  <a:gd name="T120" fmla="*/ 752191 w 1679575"/>
                                  <a:gd name="T121" fmla="*/ 0 h 2125662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</a:gdLst>
                                <a:ahLst/>
                                <a:cxnLst>
                                  <a:cxn ang="T122">
                                    <a:pos x="T0" y="T1"/>
                                  </a:cxn>
                                  <a:cxn ang="T123">
                                    <a:pos x="T2" y="T3"/>
                                  </a:cxn>
                                  <a:cxn ang="T124">
                                    <a:pos x="T4" y="T5"/>
                                  </a:cxn>
                                  <a:cxn ang="T125">
                                    <a:pos x="T6" y="T7"/>
                                  </a:cxn>
                                  <a:cxn ang="T126">
                                    <a:pos x="T8" y="T9"/>
                                  </a:cxn>
                                  <a:cxn ang="T127">
                                    <a:pos x="T10" y="T11"/>
                                  </a:cxn>
                                  <a:cxn ang="T128">
                                    <a:pos x="T12" y="T13"/>
                                  </a:cxn>
                                  <a:cxn ang="T129">
                                    <a:pos x="T14" y="T15"/>
                                  </a:cxn>
                                  <a:cxn ang="T130">
                                    <a:pos x="T16" y="T17"/>
                                  </a:cxn>
                                  <a:cxn ang="T131">
                                    <a:pos x="T18" y="T19"/>
                                  </a:cxn>
                                  <a:cxn ang="T132">
                                    <a:pos x="T20" y="T21"/>
                                  </a:cxn>
                                  <a:cxn ang="T133">
                                    <a:pos x="T22" y="T23"/>
                                  </a:cxn>
                                  <a:cxn ang="T134">
                                    <a:pos x="T24" y="T25"/>
                                  </a:cxn>
                                  <a:cxn ang="T135">
                                    <a:pos x="T26" y="T27"/>
                                  </a:cxn>
                                  <a:cxn ang="T136">
                                    <a:pos x="T28" y="T29"/>
                                  </a:cxn>
                                  <a:cxn ang="T137">
                                    <a:pos x="T30" y="T31"/>
                                  </a:cxn>
                                  <a:cxn ang="T138">
                                    <a:pos x="T32" y="T33"/>
                                  </a:cxn>
                                  <a:cxn ang="T139">
                                    <a:pos x="T34" y="T35"/>
                                  </a:cxn>
                                  <a:cxn ang="T140">
                                    <a:pos x="T36" y="T37"/>
                                  </a:cxn>
                                  <a:cxn ang="T141">
                                    <a:pos x="T38" y="T39"/>
                                  </a:cxn>
                                  <a:cxn ang="T142">
                                    <a:pos x="T40" y="T41"/>
                                  </a:cxn>
                                  <a:cxn ang="T143">
                                    <a:pos x="T42" y="T43"/>
                                  </a:cxn>
                                  <a:cxn ang="T144">
                                    <a:pos x="T44" y="T45"/>
                                  </a:cxn>
                                  <a:cxn ang="T145">
                                    <a:pos x="T46" y="T47"/>
                                  </a:cxn>
                                  <a:cxn ang="T146">
                                    <a:pos x="T48" y="T49"/>
                                  </a:cxn>
                                  <a:cxn ang="T147">
                                    <a:pos x="T50" y="T51"/>
                                  </a:cxn>
                                  <a:cxn ang="T148">
                                    <a:pos x="T52" y="T53"/>
                                  </a:cxn>
                                  <a:cxn ang="T149">
                                    <a:pos x="T54" y="T55"/>
                                  </a:cxn>
                                  <a:cxn ang="T150">
                                    <a:pos x="T56" y="T57"/>
                                  </a:cxn>
                                  <a:cxn ang="T151">
                                    <a:pos x="T58" y="T59"/>
                                  </a:cxn>
                                  <a:cxn ang="T152">
                                    <a:pos x="T60" y="T61"/>
                                  </a:cxn>
                                  <a:cxn ang="T153">
                                    <a:pos x="T62" y="T63"/>
                                  </a:cxn>
                                  <a:cxn ang="T154">
                                    <a:pos x="T64" y="T65"/>
                                  </a:cxn>
                                  <a:cxn ang="T155">
                                    <a:pos x="T66" y="T67"/>
                                  </a:cxn>
                                  <a:cxn ang="T156">
                                    <a:pos x="T68" y="T69"/>
                                  </a:cxn>
                                  <a:cxn ang="T157">
                                    <a:pos x="T70" y="T71"/>
                                  </a:cxn>
                                  <a:cxn ang="T158">
                                    <a:pos x="T72" y="T73"/>
                                  </a:cxn>
                                  <a:cxn ang="T159">
                                    <a:pos x="T74" y="T75"/>
                                  </a:cxn>
                                  <a:cxn ang="T160">
                                    <a:pos x="T76" y="T77"/>
                                  </a:cxn>
                                  <a:cxn ang="T161">
                                    <a:pos x="T78" y="T79"/>
                                  </a:cxn>
                                  <a:cxn ang="T162">
                                    <a:pos x="T80" y="T81"/>
                                  </a:cxn>
                                  <a:cxn ang="T163">
                                    <a:pos x="T82" y="T83"/>
                                  </a:cxn>
                                  <a:cxn ang="T164">
                                    <a:pos x="T84" y="T85"/>
                                  </a:cxn>
                                  <a:cxn ang="T165">
                                    <a:pos x="T86" y="T87"/>
                                  </a:cxn>
                                  <a:cxn ang="T166">
                                    <a:pos x="T88" y="T89"/>
                                  </a:cxn>
                                  <a:cxn ang="T167">
                                    <a:pos x="T90" y="T91"/>
                                  </a:cxn>
                                  <a:cxn ang="T168">
                                    <a:pos x="T92" y="T93"/>
                                  </a:cxn>
                                  <a:cxn ang="T169">
                                    <a:pos x="T94" y="T95"/>
                                  </a:cxn>
                                  <a:cxn ang="T170">
                                    <a:pos x="T96" y="T97"/>
                                  </a:cxn>
                                  <a:cxn ang="T171">
                                    <a:pos x="T98" y="T99"/>
                                  </a:cxn>
                                  <a:cxn ang="T172">
                                    <a:pos x="T100" y="T101"/>
                                  </a:cxn>
                                  <a:cxn ang="T173">
                                    <a:pos x="T102" y="T103"/>
                                  </a:cxn>
                                  <a:cxn ang="T174">
                                    <a:pos x="T104" y="T105"/>
                                  </a:cxn>
                                  <a:cxn ang="T175">
                                    <a:pos x="T106" y="T107"/>
                                  </a:cxn>
                                  <a:cxn ang="T176">
                                    <a:pos x="T108" y="T109"/>
                                  </a:cxn>
                                  <a:cxn ang="T177">
                                    <a:pos x="T110" y="T111"/>
                                  </a:cxn>
                                  <a:cxn ang="T178">
                                    <a:pos x="T112" y="T113"/>
                                  </a:cxn>
                                  <a:cxn ang="T179">
                                    <a:pos x="T114" y="T115"/>
                                  </a:cxn>
                                  <a:cxn ang="T180">
                                    <a:pos x="T116" y="T117"/>
                                  </a:cxn>
                                  <a:cxn ang="T181">
                                    <a:pos x="T118" y="T119"/>
                                  </a:cxn>
                                  <a:cxn ang="T182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679575" h="2125662">
                                    <a:moveTo>
                                      <a:pt x="481421" y="957262"/>
                                    </a:moveTo>
                                    <a:lnTo>
                                      <a:pt x="484914" y="961070"/>
                                    </a:lnTo>
                                    <a:lnTo>
                                      <a:pt x="490948" y="968686"/>
                                    </a:lnTo>
                                    <a:lnTo>
                                      <a:pt x="497299" y="975667"/>
                                    </a:lnTo>
                                    <a:lnTo>
                                      <a:pt x="510319" y="990264"/>
                                    </a:lnTo>
                                    <a:lnTo>
                                      <a:pt x="523657" y="1003909"/>
                                    </a:lnTo>
                                    <a:lnTo>
                                      <a:pt x="537947" y="1017237"/>
                                    </a:lnTo>
                                    <a:lnTo>
                                      <a:pt x="552237" y="1029613"/>
                                    </a:lnTo>
                                    <a:lnTo>
                                      <a:pt x="567480" y="1041671"/>
                                    </a:lnTo>
                                    <a:lnTo>
                                      <a:pt x="583040" y="1053095"/>
                                    </a:lnTo>
                                    <a:lnTo>
                                      <a:pt x="598601" y="1063884"/>
                                    </a:lnTo>
                                    <a:lnTo>
                                      <a:pt x="615114" y="1074039"/>
                                    </a:lnTo>
                                    <a:lnTo>
                                      <a:pt x="631627" y="1083558"/>
                                    </a:lnTo>
                                    <a:lnTo>
                                      <a:pt x="649093" y="1092126"/>
                                    </a:lnTo>
                                    <a:lnTo>
                                      <a:pt x="666241" y="1100377"/>
                                    </a:lnTo>
                                    <a:lnTo>
                                      <a:pt x="684025" y="1107993"/>
                                    </a:lnTo>
                                    <a:lnTo>
                                      <a:pt x="701808" y="1114657"/>
                                    </a:lnTo>
                                    <a:lnTo>
                                      <a:pt x="720226" y="1120686"/>
                                    </a:lnTo>
                                    <a:lnTo>
                                      <a:pt x="738645" y="1125763"/>
                                    </a:lnTo>
                                    <a:lnTo>
                                      <a:pt x="734517" y="1130840"/>
                                    </a:lnTo>
                                    <a:lnTo>
                                      <a:pt x="730706" y="1135283"/>
                                    </a:lnTo>
                                    <a:lnTo>
                                      <a:pt x="727213" y="1140043"/>
                                    </a:lnTo>
                                    <a:lnTo>
                                      <a:pt x="723402" y="1145437"/>
                                    </a:lnTo>
                                    <a:lnTo>
                                      <a:pt x="720544" y="1150515"/>
                                    </a:lnTo>
                                    <a:lnTo>
                                      <a:pt x="717368" y="1155909"/>
                                    </a:lnTo>
                                    <a:lnTo>
                                      <a:pt x="714510" y="1161304"/>
                                    </a:lnTo>
                                    <a:lnTo>
                                      <a:pt x="711970" y="1167016"/>
                                    </a:lnTo>
                                    <a:lnTo>
                                      <a:pt x="710064" y="1172410"/>
                                    </a:lnTo>
                                    <a:lnTo>
                                      <a:pt x="708159" y="1178439"/>
                                    </a:lnTo>
                                    <a:lnTo>
                                      <a:pt x="706254" y="1184151"/>
                                    </a:lnTo>
                                    <a:lnTo>
                                      <a:pt x="704983" y="1190498"/>
                                    </a:lnTo>
                                    <a:lnTo>
                                      <a:pt x="704031" y="1196210"/>
                                    </a:lnTo>
                                    <a:lnTo>
                                      <a:pt x="702761" y="1202556"/>
                                    </a:lnTo>
                                    <a:lnTo>
                                      <a:pt x="702443" y="1208903"/>
                                    </a:lnTo>
                                    <a:lnTo>
                                      <a:pt x="702125" y="1215249"/>
                                    </a:lnTo>
                                    <a:lnTo>
                                      <a:pt x="702443" y="1222548"/>
                                    </a:lnTo>
                                    <a:lnTo>
                                      <a:pt x="703078" y="1229529"/>
                                    </a:lnTo>
                                    <a:lnTo>
                                      <a:pt x="704348" y="1236510"/>
                                    </a:lnTo>
                                    <a:lnTo>
                                      <a:pt x="705619" y="1243174"/>
                                    </a:lnTo>
                                    <a:lnTo>
                                      <a:pt x="707206" y="1249838"/>
                                    </a:lnTo>
                                    <a:lnTo>
                                      <a:pt x="709112" y="1256819"/>
                                    </a:lnTo>
                                    <a:lnTo>
                                      <a:pt x="711652" y="1263166"/>
                                    </a:lnTo>
                                    <a:lnTo>
                                      <a:pt x="714193" y="1269512"/>
                                    </a:lnTo>
                                    <a:lnTo>
                                      <a:pt x="717686" y="1275542"/>
                                    </a:lnTo>
                                    <a:lnTo>
                                      <a:pt x="720861" y="1281571"/>
                                    </a:lnTo>
                                    <a:lnTo>
                                      <a:pt x="724355" y="1287283"/>
                                    </a:lnTo>
                                    <a:lnTo>
                                      <a:pt x="728483" y="1292995"/>
                                    </a:lnTo>
                                    <a:lnTo>
                                      <a:pt x="732611" y="1298389"/>
                                    </a:lnTo>
                                    <a:lnTo>
                                      <a:pt x="737057" y="1303784"/>
                                    </a:lnTo>
                                    <a:lnTo>
                                      <a:pt x="742138" y="1308861"/>
                                    </a:lnTo>
                                    <a:lnTo>
                                      <a:pt x="746901" y="1313304"/>
                                    </a:lnTo>
                                    <a:lnTo>
                                      <a:pt x="672275" y="1874339"/>
                                    </a:lnTo>
                                    <a:lnTo>
                                      <a:pt x="854237" y="2050773"/>
                                    </a:lnTo>
                                    <a:lnTo>
                                      <a:pt x="1030800" y="1874339"/>
                                    </a:lnTo>
                                    <a:lnTo>
                                      <a:pt x="956173" y="1313304"/>
                                    </a:lnTo>
                                    <a:lnTo>
                                      <a:pt x="961572" y="1308544"/>
                                    </a:lnTo>
                                    <a:lnTo>
                                      <a:pt x="966018" y="1303466"/>
                                    </a:lnTo>
                                    <a:lnTo>
                                      <a:pt x="970781" y="1298072"/>
                                    </a:lnTo>
                                    <a:lnTo>
                                      <a:pt x="974910" y="1292995"/>
                                    </a:lnTo>
                                    <a:lnTo>
                                      <a:pt x="978720" y="1286965"/>
                                    </a:lnTo>
                                    <a:lnTo>
                                      <a:pt x="982531" y="1281571"/>
                                    </a:lnTo>
                                    <a:lnTo>
                                      <a:pt x="986024" y="1275224"/>
                                    </a:lnTo>
                                    <a:lnTo>
                                      <a:pt x="988882" y="1269195"/>
                                    </a:lnTo>
                                    <a:lnTo>
                                      <a:pt x="991423" y="1262849"/>
                                    </a:lnTo>
                                    <a:lnTo>
                                      <a:pt x="994281" y="1256502"/>
                                    </a:lnTo>
                                    <a:lnTo>
                                      <a:pt x="996186" y="1249838"/>
                                    </a:lnTo>
                                    <a:lnTo>
                                      <a:pt x="997774" y="1243174"/>
                                    </a:lnTo>
                                    <a:lnTo>
                                      <a:pt x="999044" y="1236510"/>
                                    </a:lnTo>
                                    <a:lnTo>
                                      <a:pt x="999997" y="1229212"/>
                                    </a:lnTo>
                                    <a:lnTo>
                                      <a:pt x="1000632" y="1222548"/>
                                    </a:lnTo>
                                    <a:lnTo>
                                      <a:pt x="1000632" y="1215249"/>
                                    </a:lnTo>
                                    <a:lnTo>
                                      <a:pt x="1000632" y="1208903"/>
                                    </a:lnTo>
                                    <a:lnTo>
                                      <a:pt x="1000314" y="1203191"/>
                                    </a:lnTo>
                                    <a:lnTo>
                                      <a:pt x="999679" y="1197479"/>
                                    </a:lnTo>
                                    <a:lnTo>
                                      <a:pt x="998727" y="1191767"/>
                                    </a:lnTo>
                                    <a:lnTo>
                                      <a:pt x="997456" y="1186055"/>
                                    </a:lnTo>
                                    <a:lnTo>
                                      <a:pt x="996186" y="1180661"/>
                                    </a:lnTo>
                                    <a:lnTo>
                                      <a:pt x="994598" y="1175266"/>
                                    </a:lnTo>
                                    <a:lnTo>
                                      <a:pt x="992375" y="1169872"/>
                                    </a:lnTo>
                                    <a:lnTo>
                                      <a:pt x="990152" y="1164794"/>
                                    </a:lnTo>
                                    <a:lnTo>
                                      <a:pt x="987929" y="1159400"/>
                                    </a:lnTo>
                                    <a:lnTo>
                                      <a:pt x="985389" y="1154640"/>
                                    </a:lnTo>
                                    <a:lnTo>
                                      <a:pt x="982849" y="1149563"/>
                                    </a:lnTo>
                                    <a:lnTo>
                                      <a:pt x="979355" y="1144803"/>
                                    </a:lnTo>
                                    <a:lnTo>
                                      <a:pt x="976497" y="1139725"/>
                                    </a:lnTo>
                                    <a:lnTo>
                                      <a:pt x="973004" y="1135283"/>
                                    </a:lnTo>
                                    <a:lnTo>
                                      <a:pt x="969829" y="1130840"/>
                                    </a:lnTo>
                                    <a:lnTo>
                                      <a:pt x="987612" y="1126398"/>
                                    </a:lnTo>
                                    <a:lnTo>
                                      <a:pt x="1005713" y="1121320"/>
                                    </a:lnTo>
                                    <a:lnTo>
                                      <a:pt x="1023496" y="1115609"/>
                                    </a:lnTo>
                                    <a:lnTo>
                                      <a:pt x="1041280" y="1109262"/>
                                    </a:lnTo>
                                    <a:lnTo>
                                      <a:pt x="1058428" y="1101963"/>
                                    </a:lnTo>
                                    <a:lnTo>
                                      <a:pt x="1075576" y="1094665"/>
                                    </a:lnTo>
                                    <a:lnTo>
                                      <a:pt x="1092089" y="1086097"/>
                                    </a:lnTo>
                                    <a:lnTo>
                                      <a:pt x="1108602" y="1076895"/>
                                    </a:lnTo>
                                    <a:lnTo>
                                      <a:pt x="1124480" y="1067375"/>
                                    </a:lnTo>
                                    <a:lnTo>
                                      <a:pt x="1140041" y="1056903"/>
                                    </a:lnTo>
                                    <a:lnTo>
                                      <a:pt x="1155601" y="1046114"/>
                                    </a:lnTo>
                                    <a:lnTo>
                                      <a:pt x="1170209" y="1034690"/>
                                    </a:lnTo>
                                    <a:lnTo>
                                      <a:pt x="1184817" y="1022632"/>
                                    </a:lnTo>
                                    <a:lnTo>
                                      <a:pt x="1198472" y="1009938"/>
                                    </a:lnTo>
                                    <a:lnTo>
                                      <a:pt x="1211809" y="996928"/>
                                    </a:lnTo>
                                    <a:lnTo>
                                      <a:pt x="1225147" y="983283"/>
                                    </a:lnTo>
                                    <a:lnTo>
                                      <a:pt x="1228640" y="979792"/>
                                    </a:lnTo>
                                    <a:lnTo>
                                      <a:pt x="1232451" y="982966"/>
                                    </a:lnTo>
                                    <a:lnTo>
                                      <a:pt x="1257220" y="1002005"/>
                                    </a:lnTo>
                                    <a:lnTo>
                                      <a:pt x="1281037" y="1021680"/>
                                    </a:lnTo>
                                    <a:lnTo>
                                      <a:pt x="1304537" y="1041989"/>
                                    </a:lnTo>
                                    <a:lnTo>
                                      <a:pt x="1316604" y="1052143"/>
                                    </a:lnTo>
                                    <a:lnTo>
                                      <a:pt x="1327719" y="1062615"/>
                                    </a:lnTo>
                                    <a:lnTo>
                                      <a:pt x="1338833" y="1073404"/>
                                    </a:lnTo>
                                    <a:lnTo>
                                      <a:pt x="1349948" y="1084193"/>
                                    </a:lnTo>
                                    <a:lnTo>
                                      <a:pt x="1361062" y="1094982"/>
                                    </a:lnTo>
                                    <a:lnTo>
                                      <a:pt x="1371860" y="1105771"/>
                                    </a:lnTo>
                                    <a:lnTo>
                                      <a:pt x="1382339" y="1116561"/>
                                    </a:lnTo>
                                    <a:lnTo>
                                      <a:pt x="1392818" y="1127984"/>
                                    </a:lnTo>
                                    <a:lnTo>
                                      <a:pt x="1403298" y="1139408"/>
                                    </a:lnTo>
                                    <a:lnTo>
                                      <a:pt x="1413460" y="1150832"/>
                                    </a:lnTo>
                                    <a:lnTo>
                                      <a:pt x="1423304" y="1162573"/>
                                    </a:lnTo>
                                    <a:lnTo>
                                      <a:pt x="1433149" y="1174314"/>
                                    </a:lnTo>
                                    <a:lnTo>
                                      <a:pt x="1442675" y="1186373"/>
                                    </a:lnTo>
                                    <a:lnTo>
                                      <a:pt x="1452202" y="1198748"/>
                                    </a:lnTo>
                                    <a:lnTo>
                                      <a:pt x="1461411" y="1210807"/>
                                    </a:lnTo>
                                    <a:lnTo>
                                      <a:pt x="1470621" y="1223183"/>
                                    </a:lnTo>
                                    <a:lnTo>
                                      <a:pt x="1479830" y="1235876"/>
                                    </a:lnTo>
                                    <a:lnTo>
                                      <a:pt x="1488404" y="1248569"/>
                                    </a:lnTo>
                                    <a:lnTo>
                                      <a:pt x="1496978" y="1261262"/>
                                    </a:lnTo>
                                    <a:lnTo>
                                      <a:pt x="1505552" y="1274272"/>
                                    </a:lnTo>
                                    <a:lnTo>
                                      <a:pt x="1513809" y="1287600"/>
                                    </a:lnTo>
                                    <a:lnTo>
                                      <a:pt x="1521748" y="1300611"/>
                                    </a:lnTo>
                                    <a:lnTo>
                                      <a:pt x="1529687" y="1314573"/>
                                    </a:lnTo>
                                    <a:lnTo>
                                      <a:pt x="1537308" y="1328218"/>
                                    </a:lnTo>
                                    <a:lnTo>
                                      <a:pt x="1544930" y="1341863"/>
                                    </a:lnTo>
                                    <a:lnTo>
                                      <a:pt x="1552234" y="1355826"/>
                                    </a:lnTo>
                                    <a:lnTo>
                                      <a:pt x="1559537" y="1369788"/>
                                    </a:lnTo>
                                    <a:lnTo>
                                      <a:pt x="1566206" y="1384385"/>
                                    </a:lnTo>
                                    <a:lnTo>
                                      <a:pt x="1573193" y="1398982"/>
                                    </a:lnTo>
                                    <a:lnTo>
                                      <a:pt x="1579544" y="1413579"/>
                                    </a:lnTo>
                                    <a:lnTo>
                                      <a:pt x="1586213" y="1428176"/>
                                    </a:lnTo>
                                    <a:lnTo>
                                      <a:pt x="1592246" y="1443725"/>
                                    </a:lnTo>
                                    <a:lnTo>
                                      <a:pt x="1598280" y="1458640"/>
                                    </a:lnTo>
                                    <a:lnTo>
                                      <a:pt x="1603996" y="1473871"/>
                                    </a:lnTo>
                                    <a:lnTo>
                                      <a:pt x="1609712" y="1489738"/>
                                    </a:lnTo>
                                    <a:lnTo>
                                      <a:pt x="1614793" y="1505287"/>
                                    </a:lnTo>
                                    <a:lnTo>
                                      <a:pt x="1620191" y="1521153"/>
                                    </a:lnTo>
                                    <a:lnTo>
                                      <a:pt x="1624955" y="1537337"/>
                                    </a:lnTo>
                                    <a:lnTo>
                                      <a:pt x="1630036" y="1553521"/>
                                    </a:lnTo>
                                    <a:lnTo>
                                      <a:pt x="1634482" y="1570339"/>
                                    </a:lnTo>
                                    <a:lnTo>
                                      <a:pt x="1638610" y="1586840"/>
                                    </a:lnTo>
                                    <a:lnTo>
                                      <a:pt x="1643056" y="1603976"/>
                                    </a:lnTo>
                                    <a:lnTo>
                                      <a:pt x="1646867" y="1620794"/>
                                    </a:lnTo>
                                    <a:lnTo>
                                      <a:pt x="1650677" y="1637930"/>
                                    </a:lnTo>
                                    <a:lnTo>
                                      <a:pt x="1654170" y="1655383"/>
                                    </a:lnTo>
                                    <a:lnTo>
                                      <a:pt x="1657664" y="1673153"/>
                                    </a:lnTo>
                                    <a:lnTo>
                                      <a:pt x="1660522" y="1690923"/>
                                    </a:lnTo>
                                    <a:lnTo>
                                      <a:pt x="1663697" y="1709011"/>
                                    </a:lnTo>
                                    <a:lnTo>
                                      <a:pt x="1666238" y="1727099"/>
                                    </a:lnTo>
                                    <a:lnTo>
                                      <a:pt x="1668461" y="1745821"/>
                                    </a:lnTo>
                                    <a:lnTo>
                                      <a:pt x="1670684" y="1764226"/>
                                    </a:lnTo>
                                    <a:lnTo>
                                      <a:pt x="1672589" y="1783266"/>
                                    </a:lnTo>
                                    <a:lnTo>
                                      <a:pt x="1674177" y="1802305"/>
                                    </a:lnTo>
                                    <a:lnTo>
                                      <a:pt x="1676082" y="1821345"/>
                                    </a:lnTo>
                                    <a:lnTo>
                                      <a:pt x="1677352" y="1841019"/>
                                    </a:lnTo>
                                    <a:lnTo>
                                      <a:pt x="1678305" y="1860694"/>
                                    </a:lnTo>
                                    <a:lnTo>
                                      <a:pt x="1679258" y="1880368"/>
                                    </a:lnTo>
                                    <a:lnTo>
                                      <a:pt x="1679575" y="1900677"/>
                                    </a:lnTo>
                                    <a:lnTo>
                                      <a:pt x="1679575" y="1903850"/>
                                    </a:lnTo>
                                    <a:lnTo>
                                      <a:pt x="1677035" y="1905437"/>
                                    </a:lnTo>
                                    <a:lnTo>
                                      <a:pt x="1653853" y="1918765"/>
                                    </a:lnTo>
                                    <a:lnTo>
                                      <a:pt x="1630353" y="1931775"/>
                                    </a:lnTo>
                                    <a:lnTo>
                                      <a:pt x="1606854" y="1944151"/>
                                    </a:lnTo>
                                    <a:lnTo>
                                      <a:pt x="1583037" y="1956209"/>
                                    </a:lnTo>
                                    <a:lnTo>
                                      <a:pt x="1558902" y="1967950"/>
                                    </a:lnTo>
                                    <a:lnTo>
                                      <a:pt x="1534768" y="1979374"/>
                                    </a:lnTo>
                                    <a:lnTo>
                                      <a:pt x="1510316" y="1990163"/>
                                    </a:lnTo>
                                    <a:lnTo>
                                      <a:pt x="1485864" y="2000635"/>
                                    </a:lnTo>
                                    <a:lnTo>
                                      <a:pt x="1461411" y="2010790"/>
                                    </a:lnTo>
                                    <a:lnTo>
                                      <a:pt x="1436642" y="2020627"/>
                                    </a:lnTo>
                                    <a:lnTo>
                                      <a:pt x="1411872" y="2029512"/>
                                    </a:lnTo>
                                    <a:lnTo>
                                      <a:pt x="1386785" y="2038397"/>
                                    </a:lnTo>
                                    <a:lnTo>
                                      <a:pt x="1361380" y="2046965"/>
                                    </a:lnTo>
                                    <a:lnTo>
                                      <a:pt x="1335975" y="2054581"/>
                                    </a:lnTo>
                                    <a:lnTo>
                                      <a:pt x="1310570" y="2062514"/>
                                    </a:lnTo>
                                    <a:lnTo>
                                      <a:pt x="1285166" y="2069495"/>
                                    </a:lnTo>
                                    <a:lnTo>
                                      <a:pt x="1259443" y="2076159"/>
                                    </a:lnTo>
                                    <a:lnTo>
                                      <a:pt x="1233403" y="2082506"/>
                                    </a:lnTo>
                                    <a:lnTo>
                                      <a:pt x="1207681" y="2088535"/>
                                    </a:lnTo>
                                    <a:lnTo>
                                      <a:pt x="1181959" y="2093929"/>
                                    </a:lnTo>
                                    <a:lnTo>
                                      <a:pt x="1155919" y="2099007"/>
                                    </a:lnTo>
                                    <a:lnTo>
                                      <a:pt x="1129561" y="2103767"/>
                                    </a:lnTo>
                                    <a:lnTo>
                                      <a:pt x="1103204" y="2107892"/>
                                    </a:lnTo>
                                    <a:lnTo>
                                      <a:pt x="1077164" y="2111382"/>
                                    </a:lnTo>
                                    <a:lnTo>
                                      <a:pt x="1050806" y="2114873"/>
                                    </a:lnTo>
                                    <a:lnTo>
                                      <a:pt x="1024131" y="2117729"/>
                                    </a:lnTo>
                                    <a:lnTo>
                                      <a:pt x="997774" y="2119950"/>
                                    </a:lnTo>
                                    <a:lnTo>
                                      <a:pt x="971099" y="2121854"/>
                                    </a:lnTo>
                                    <a:lnTo>
                                      <a:pt x="944424" y="2123441"/>
                                    </a:lnTo>
                                    <a:lnTo>
                                      <a:pt x="917749" y="2125028"/>
                                    </a:lnTo>
                                    <a:lnTo>
                                      <a:pt x="891074" y="2125662"/>
                                    </a:lnTo>
                                    <a:lnTo>
                                      <a:pt x="864399" y="2125662"/>
                                    </a:lnTo>
                                    <a:lnTo>
                                      <a:pt x="835818" y="2125662"/>
                                    </a:lnTo>
                                    <a:lnTo>
                                      <a:pt x="807238" y="2124710"/>
                                    </a:lnTo>
                                    <a:lnTo>
                                      <a:pt x="778657" y="2123124"/>
                                    </a:lnTo>
                                    <a:lnTo>
                                      <a:pt x="750395" y="2121537"/>
                                    </a:lnTo>
                                    <a:lnTo>
                                      <a:pt x="722132" y="2119316"/>
                                    </a:lnTo>
                                    <a:lnTo>
                                      <a:pt x="693869" y="2116777"/>
                                    </a:lnTo>
                                    <a:lnTo>
                                      <a:pt x="665606" y="2113604"/>
                                    </a:lnTo>
                                    <a:lnTo>
                                      <a:pt x="637661" y="2109478"/>
                                    </a:lnTo>
                                    <a:lnTo>
                                      <a:pt x="609398" y="2105353"/>
                                    </a:lnTo>
                                    <a:lnTo>
                                      <a:pt x="581453" y="2100593"/>
                                    </a:lnTo>
                                    <a:lnTo>
                                      <a:pt x="553825" y="2095199"/>
                                    </a:lnTo>
                                    <a:lnTo>
                                      <a:pt x="525880" y="2089487"/>
                                    </a:lnTo>
                                    <a:lnTo>
                                      <a:pt x="498252" y="2083458"/>
                                    </a:lnTo>
                                    <a:lnTo>
                                      <a:pt x="470624" y="2076476"/>
                                    </a:lnTo>
                                    <a:lnTo>
                                      <a:pt x="443314" y="2069495"/>
                                    </a:lnTo>
                                    <a:lnTo>
                                      <a:pt x="416321" y="2061879"/>
                                    </a:lnTo>
                                    <a:lnTo>
                                      <a:pt x="389011" y="2053629"/>
                                    </a:lnTo>
                                    <a:lnTo>
                                      <a:pt x="362019" y="2045378"/>
                                    </a:lnTo>
                                    <a:lnTo>
                                      <a:pt x="335343" y="2036176"/>
                                    </a:lnTo>
                                    <a:lnTo>
                                      <a:pt x="308668" y="2026656"/>
                                    </a:lnTo>
                                    <a:lnTo>
                                      <a:pt x="282311" y="2016502"/>
                                    </a:lnTo>
                                    <a:lnTo>
                                      <a:pt x="255953" y="2006030"/>
                                    </a:lnTo>
                                    <a:lnTo>
                                      <a:pt x="229913" y="1994923"/>
                                    </a:lnTo>
                                    <a:lnTo>
                                      <a:pt x="203556" y="1983499"/>
                                    </a:lnTo>
                                    <a:lnTo>
                                      <a:pt x="177833" y="1971441"/>
                                    </a:lnTo>
                                    <a:lnTo>
                                      <a:pt x="152429" y="1959065"/>
                                    </a:lnTo>
                                    <a:lnTo>
                                      <a:pt x="127024" y="1946372"/>
                                    </a:lnTo>
                                    <a:lnTo>
                                      <a:pt x="101619" y="1933044"/>
                                    </a:lnTo>
                                    <a:lnTo>
                                      <a:pt x="76532" y="1919399"/>
                                    </a:lnTo>
                                    <a:lnTo>
                                      <a:pt x="51762" y="1905437"/>
                                    </a:lnTo>
                                    <a:lnTo>
                                      <a:pt x="27310" y="1890523"/>
                                    </a:lnTo>
                                    <a:lnTo>
                                      <a:pt x="2858" y="1875291"/>
                                    </a:lnTo>
                                    <a:lnTo>
                                      <a:pt x="0" y="1888301"/>
                                    </a:lnTo>
                                    <a:lnTo>
                                      <a:pt x="0" y="1870531"/>
                                    </a:lnTo>
                                    <a:lnTo>
                                      <a:pt x="952" y="1850222"/>
                                    </a:lnTo>
                                    <a:lnTo>
                                      <a:pt x="2223" y="1829913"/>
                                    </a:lnTo>
                                    <a:lnTo>
                                      <a:pt x="3493" y="1809604"/>
                                    </a:lnTo>
                                    <a:lnTo>
                                      <a:pt x="5398" y="1790247"/>
                                    </a:lnTo>
                                    <a:lnTo>
                                      <a:pt x="6986" y="1770573"/>
                                    </a:lnTo>
                                    <a:lnTo>
                                      <a:pt x="9209" y="1750898"/>
                                    </a:lnTo>
                                    <a:lnTo>
                                      <a:pt x="11749" y="1732176"/>
                                    </a:lnTo>
                                    <a:lnTo>
                                      <a:pt x="14290" y="1713136"/>
                                    </a:lnTo>
                                    <a:lnTo>
                                      <a:pt x="17148" y="1694414"/>
                                    </a:lnTo>
                                    <a:lnTo>
                                      <a:pt x="20006" y="1676009"/>
                                    </a:lnTo>
                                    <a:lnTo>
                                      <a:pt x="23499" y="1657604"/>
                                    </a:lnTo>
                                    <a:lnTo>
                                      <a:pt x="26992" y="1639834"/>
                                    </a:lnTo>
                                    <a:lnTo>
                                      <a:pt x="30486" y="1621746"/>
                                    </a:lnTo>
                                    <a:lnTo>
                                      <a:pt x="34931" y="1604293"/>
                                    </a:lnTo>
                                    <a:lnTo>
                                      <a:pt x="38742" y="1586840"/>
                                    </a:lnTo>
                                    <a:lnTo>
                                      <a:pt x="43188" y="1569704"/>
                                    </a:lnTo>
                                    <a:lnTo>
                                      <a:pt x="47951" y="1552569"/>
                                    </a:lnTo>
                                    <a:lnTo>
                                      <a:pt x="52715" y="1536068"/>
                                    </a:lnTo>
                                    <a:lnTo>
                                      <a:pt x="57796" y="1519249"/>
                                    </a:lnTo>
                                    <a:lnTo>
                                      <a:pt x="62877" y="1503066"/>
                                    </a:lnTo>
                                    <a:lnTo>
                                      <a:pt x="68593" y="1486564"/>
                                    </a:lnTo>
                                    <a:lnTo>
                                      <a:pt x="73991" y="1470698"/>
                                    </a:lnTo>
                                    <a:lnTo>
                                      <a:pt x="80025" y="1455149"/>
                                    </a:lnTo>
                                    <a:lnTo>
                                      <a:pt x="86059" y="1439283"/>
                                    </a:lnTo>
                                    <a:lnTo>
                                      <a:pt x="92410" y="1424051"/>
                                    </a:lnTo>
                                    <a:lnTo>
                                      <a:pt x="98761" y="1409137"/>
                                    </a:lnTo>
                                    <a:lnTo>
                                      <a:pt x="105430" y="1393905"/>
                                    </a:lnTo>
                                    <a:lnTo>
                                      <a:pt x="112098" y="1378990"/>
                                    </a:lnTo>
                                    <a:lnTo>
                                      <a:pt x="119402" y="1364393"/>
                                    </a:lnTo>
                                    <a:lnTo>
                                      <a:pt x="126706" y="1350114"/>
                                    </a:lnTo>
                                    <a:lnTo>
                                      <a:pt x="134010" y="1335834"/>
                                    </a:lnTo>
                                    <a:lnTo>
                                      <a:pt x="141632" y="1321871"/>
                                    </a:lnTo>
                                    <a:lnTo>
                                      <a:pt x="149571" y="1307909"/>
                                    </a:lnTo>
                                    <a:lnTo>
                                      <a:pt x="157510" y="1294264"/>
                                    </a:lnTo>
                                    <a:lnTo>
                                      <a:pt x="165766" y="1280936"/>
                                    </a:lnTo>
                                    <a:lnTo>
                                      <a:pt x="174023" y="1267291"/>
                                    </a:lnTo>
                                    <a:lnTo>
                                      <a:pt x="182597" y="1253963"/>
                                    </a:lnTo>
                                    <a:lnTo>
                                      <a:pt x="191171" y="1241270"/>
                                    </a:lnTo>
                                    <a:lnTo>
                                      <a:pt x="200380" y="1228260"/>
                                    </a:lnTo>
                                    <a:lnTo>
                                      <a:pt x="209589" y="1215884"/>
                                    </a:lnTo>
                                    <a:lnTo>
                                      <a:pt x="218799" y="1203191"/>
                                    </a:lnTo>
                                    <a:lnTo>
                                      <a:pt x="228008" y="1191133"/>
                                    </a:lnTo>
                                    <a:lnTo>
                                      <a:pt x="237852" y="1178757"/>
                                    </a:lnTo>
                                    <a:lnTo>
                                      <a:pt x="247697" y="1167016"/>
                                    </a:lnTo>
                                    <a:lnTo>
                                      <a:pt x="257541" y="1155275"/>
                                    </a:lnTo>
                                    <a:lnTo>
                                      <a:pt x="267703" y="1143533"/>
                                    </a:lnTo>
                                    <a:lnTo>
                                      <a:pt x="278182" y="1132110"/>
                                    </a:lnTo>
                                    <a:lnTo>
                                      <a:pt x="288662" y="1120686"/>
                                    </a:lnTo>
                                    <a:lnTo>
                                      <a:pt x="298824" y="1109579"/>
                                    </a:lnTo>
                                    <a:lnTo>
                                      <a:pt x="309938" y="1098473"/>
                                    </a:lnTo>
                                    <a:lnTo>
                                      <a:pt x="320735" y="1087684"/>
                                    </a:lnTo>
                                    <a:lnTo>
                                      <a:pt x="331850" y="1076895"/>
                                    </a:lnTo>
                                    <a:lnTo>
                                      <a:pt x="343282" y="1066423"/>
                                    </a:lnTo>
                                    <a:lnTo>
                                      <a:pt x="354715" y="1055951"/>
                                    </a:lnTo>
                                    <a:lnTo>
                                      <a:pt x="366147" y="1045797"/>
                                    </a:lnTo>
                                    <a:lnTo>
                                      <a:pt x="377897" y="1035642"/>
                                    </a:lnTo>
                                    <a:lnTo>
                                      <a:pt x="389964" y="1025805"/>
                                    </a:lnTo>
                                    <a:lnTo>
                                      <a:pt x="401714" y="1015968"/>
                                    </a:lnTo>
                                    <a:lnTo>
                                      <a:pt x="414099" y="1006448"/>
                                    </a:lnTo>
                                    <a:lnTo>
                                      <a:pt x="426801" y="996928"/>
                                    </a:lnTo>
                                    <a:lnTo>
                                      <a:pt x="439186" y="987408"/>
                                    </a:lnTo>
                                    <a:lnTo>
                                      <a:pt x="451571" y="977888"/>
                                    </a:lnTo>
                                    <a:lnTo>
                                      <a:pt x="477293" y="960118"/>
                                    </a:lnTo>
                                    <a:lnTo>
                                      <a:pt x="481421" y="957262"/>
                                    </a:lnTo>
                                    <a:close/>
                                    <a:moveTo>
                                      <a:pt x="839471" y="0"/>
                                    </a:moveTo>
                                    <a:lnTo>
                                      <a:pt x="852171" y="0"/>
                                    </a:lnTo>
                                    <a:lnTo>
                                      <a:pt x="865506" y="0"/>
                                    </a:lnTo>
                                    <a:lnTo>
                                      <a:pt x="878206" y="636"/>
                                    </a:lnTo>
                                    <a:lnTo>
                                      <a:pt x="890906" y="1271"/>
                                    </a:lnTo>
                                    <a:lnTo>
                                      <a:pt x="903288" y="2542"/>
                                    </a:lnTo>
                                    <a:lnTo>
                                      <a:pt x="915988" y="3813"/>
                                    </a:lnTo>
                                    <a:lnTo>
                                      <a:pt x="928371" y="5719"/>
                                    </a:lnTo>
                                    <a:lnTo>
                                      <a:pt x="940436" y="7943"/>
                                    </a:lnTo>
                                    <a:lnTo>
                                      <a:pt x="952818" y="10167"/>
                                    </a:lnTo>
                                    <a:lnTo>
                                      <a:pt x="964883" y="12708"/>
                                    </a:lnTo>
                                    <a:lnTo>
                                      <a:pt x="976631" y="15568"/>
                                    </a:lnTo>
                                    <a:lnTo>
                                      <a:pt x="988696" y="19062"/>
                                    </a:lnTo>
                                    <a:lnTo>
                                      <a:pt x="1000443" y="22239"/>
                                    </a:lnTo>
                                    <a:lnTo>
                                      <a:pt x="1011873" y="26052"/>
                                    </a:lnTo>
                                    <a:lnTo>
                                      <a:pt x="1023621" y="30182"/>
                                    </a:lnTo>
                                    <a:lnTo>
                                      <a:pt x="1034733" y="34630"/>
                                    </a:lnTo>
                                    <a:lnTo>
                                      <a:pt x="1046163" y="39395"/>
                                    </a:lnTo>
                                    <a:lnTo>
                                      <a:pt x="1057276" y="44161"/>
                                    </a:lnTo>
                                    <a:lnTo>
                                      <a:pt x="1068388" y="48926"/>
                                    </a:lnTo>
                                    <a:lnTo>
                                      <a:pt x="1079183" y="54645"/>
                                    </a:lnTo>
                                    <a:lnTo>
                                      <a:pt x="1089661" y="60046"/>
                                    </a:lnTo>
                                    <a:lnTo>
                                      <a:pt x="1100456" y="66082"/>
                                    </a:lnTo>
                                    <a:lnTo>
                                      <a:pt x="1110616" y="72119"/>
                                    </a:lnTo>
                                    <a:lnTo>
                                      <a:pt x="1120776" y="78790"/>
                                    </a:lnTo>
                                    <a:lnTo>
                                      <a:pt x="1130936" y="85462"/>
                                    </a:lnTo>
                                    <a:lnTo>
                                      <a:pt x="1140461" y="92134"/>
                                    </a:lnTo>
                                    <a:lnTo>
                                      <a:pt x="1150303" y="99123"/>
                                    </a:lnTo>
                                    <a:lnTo>
                                      <a:pt x="1159828" y="106430"/>
                                    </a:lnTo>
                                    <a:lnTo>
                                      <a:pt x="1169353" y="114055"/>
                                    </a:lnTo>
                                    <a:lnTo>
                                      <a:pt x="1178561" y="121680"/>
                                    </a:lnTo>
                                    <a:lnTo>
                                      <a:pt x="1187133" y="129623"/>
                                    </a:lnTo>
                                    <a:lnTo>
                                      <a:pt x="1196023" y="137883"/>
                                    </a:lnTo>
                                    <a:lnTo>
                                      <a:pt x="1204596" y="146143"/>
                                    </a:lnTo>
                                    <a:lnTo>
                                      <a:pt x="1213168" y="155039"/>
                                    </a:lnTo>
                                    <a:lnTo>
                                      <a:pt x="1221106" y="163299"/>
                                    </a:lnTo>
                                    <a:lnTo>
                                      <a:pt x="1229043" y="172513"/>
                                    </a:lnTo>
                                    <a:lnTo>
                                      <a:pt x="1236981" y="181726"/>
                                    </a:lnTo>
                                    <a:lnTo>
                                      <a:pt x="1244283" y="190939"/>
                                    </a:lnTo>
                                    <a:lnTo>
                                      <a:pt x="1251586" y="200153"/>
                                    </a:lnTo>
                                    <a:lnTo>
                                      <a:pt x="1258888" y="210001"/>
                                    </a:lnTo>
                                    <a:lnTo>
                                      <a:pt x="1265556" y="219850"/>
                                    </a:lnTo>
                                    <a:lnTo>
                                      <a:pt x="1272223" y="230017"/>
                                    </a:lnTo>
                                    <a:lnTo>
                                      <a:pt x="1278256" y="240183"/>
                                    </a:lnTo>
                                    <a:lnTo>
                                      <a:pt x="1284606" y="250667"/>
                                    </a:lnTo>
                                    <a:lnTo>
                                      <a:pt x="1290321" y="261151"/>
                                    </a:lnTo>
                                    <a:lnTo>
                                      <a:pt x="1296353" y="271953"/>
                                    </a:lnTo>
                                    <a:lnTo>
                                      <a:pt x="1301433" y="282755"/>
                                    </a:lnTo>
                                    <a:lnTo>
                                      <a:pt x="1306831" y="293239"/>
                                    </a:lnTo>
                                    <a:lnTo>
                                      <a:pt x="1311593" y="304359"/>
                                    </a:lnTo>
                                    <a:lnTo>
                                      <a:pt x="1316356" y="315796"/>
                                    </a:lnTo>
                                    <a:lnTo>
                                      <a:pt x="1320483" y="327234"/>
                                    </a:lnTo>
                                    <a:lnTo>
                                      <a:pt x="1324293" y="338671"/>
                                    </a:lnTo>
                                    <a:lnTo>
                                      <a:pt x="1328421" y="350426"/>
                                    </a:lnTo>
                                    <a:lnTo>
                                      <a:pt x="1331913" y="362181"/>
                                    </a:lnTo>
                                    <a:lnTo>
                                      <a:pt x="1335088" y="373936"/>
                                    </a:lnTo>
                                    <a:lnTo>
                                      <a:pt x="1337946" y="386009"/>
                                    </a:lnTo>
                                    <a:lnTo>
                                      <a:pt x="1340803" y="398081"/>
                                    </a:lnTo>
                                    <a:lnTo>
                                      <a:pt x="1343026" y="410472"/>
                                    </a:lnTo>
                                    <a:lnTo>
                                      <a:pt x="1344931" y="422862"/>
                                    </a:lnTo>
                                    <a:lnTo>
                                      <a:pt x="1346518" y="435252"/>
                                    </a:lnTo>
                                    <a:lnTo>
                                      <a:pt x="1348106" y="447643"/>
                                    </a:lnTo>
                                    <a:lnTo>
                                      <a:pt x="1349058" y="460033"/>
                                    </a:lnTo>
                                    <a:lnTo>
                                      <a:pt x="1350011" y="472741"/>
                                    </a:lnTo>
                                    <a:lnTo>
                                      <a:pt x="1350646" y="485449"/>
                                    </a:lnTo>
                                    <a:lnTo>
                                      <a:pt x="1350963" y="498475"/>
                                    </a:lnTo>
                                    <a:lnTo>
                                      <a:pt x="1350646" y="513407"/>
                                    </a:lnTo>
                                    <a:lnTo>
                                      <a:pt x="1349693" y="528975"/>
                                    </a:lnTo>
                                    <a:lnTo>
                                      <a:pt x="1348423" y="543907"/>
                                    </a:lnTo>
                                    <a:lnTo>
                                      <a:pt x="1347153" y="558521"/>
                                    </a:lnTo>
                                    <a:lnTo>
                                      <a:pt x="1345248" y="573453"/>
                                    </a:lnTo>
                                    <a:lnTo>
                                      <a:pt x="1342708" y="588067"/>
                                    </a:lnTo>
                                    <a:lnTo>
                                      <a:pt x="1339851" y="602682"/>
                                    </a:lnTo>
                                    <a:lnTo>
                                      <a:pt x="1336358" y="616660"/>
                                    </a:lnTo>
                                    <a:lnTo>
                                      <a:pt x="1332866" y="631275"/>
                                    </a:lnTo>
                                    <a:lnTo>
                                      <a:pt x="1328738" y="645254"/>
                                    </a:lnTo>
                                    <a:lnTo>
                                      <a:pt x="1324293" y="658915"/>
                                    </a:lnTo>
                                    <a:lnTo>
                                      <a:pt x="1319531" y="672576"/>
                                    </a:lnTo>
                                    <a:lnTo>
                                      <a:pt x="1314133" y="685920"/>
                                    </a:lnTo>
                                    <a:lnTo>
                                      <a:pt x="1308418" y="699263"/>
                                    </a:lnTo>
                                    <a:lnTo>
                                      <a:pt x="1302386" y="712607"/>
                                    </a:lnTo>
                                    <a:lnTo>
                                      <a:pt x="1296353" y="725315"/>
                                    </a:lnTo>
                                    <a:lnTo>
                                      <a:pt x="1289368" y="738023"/>
                                    </a:lnTo>
                                    <a:lnTo>
                                      <a:pt x="1282383" y="750413"/>
                                    </a:lnTo>
                                    <a:lnTo>
                                      <a:pt x="1275081" y="762486"/>
                                    </a:lnTo>
                                    <a:lnTo>
                                      <a:pt x="1267143" y="774559"/>
                                    </a:lnTo>
                                    <a:lnTo>
                                      <a:pt x="1259206" y="786313"/>
                                    </a:lnTo>
                                    <a:lnTo>
                                      <a:pt x="1250633" y="797751"/>
                                    </a:lnTo>
                                    <a:lnTo>
                                      <a:pt x="1242061" y="809188"/>
                                    </a:lnTo>
                                    <a:lnTo>
                                      <a:pt x="1232853" y="819990"/>
                                    </a:lnTo>
                                    <a:lnTo>
                                      <a:pt x="1223963" y="830792"/>
                                    </a:lnTo>
                                    <a:lnTo>
                                      <a:pt x="1214121" y="841276"/>
                                    </a:lnTo>
                                    <a:lnTo>
                                      <a:pt x="1204278" y="851442"/>
                                    </a:lnTo>
                                    <a:lnTo>
                                      <a:pt x="1193801" y="860974"/>
                                    </a:lnTo>
                                    <a:lnTo>
                                      <a:pt x="1183323" y="870822"/>
                                    </a:lnTo>
                                    <a:lnTo>
                                      <a:pt x="1172528" y="880036"/>
                                    </a:lnTo>
                                    <a:lnTo>
                                      <a:pt x="1161733" y="889249"/>
                                    </a:lnTo>
                                    <a:lnTo>
                                      <a:pt x="1150303" y="897827"/>
                                    </a:lnTo>
                                    <a:lnTo>
                                      <a:pt x="1134746" y="909264"/>
                                    </a:lnTo>
                                    <a:lnTo>
                                      <a:pt x="1118236" y="920066"/>
                                    </a:lnTo>
                                    <a:lnTo>
                                      <a:pt x="1101408" y="929915"/>
                                    </a:lnTo>
                                    <a:lnTo>
                                      <a:pt x="1084581" y="939446"/>
                                    </a:lnTo>
                                    <a:lnTo>
                                      <a:pt x="1066801" y="948342"/>
                                    </a:lnTo>
                                    <a:lnTo>
                                      <a:pt x="1048703" y="956602"/>
                                    </a:lnTo>
                                    <a:lnTo>
                                      <a:pt x="1040131" y="960414"/>
                                    </a:lnTo>
                                    <a:lnTo>
                                      <a:pt x="1030606" y="963909"/>
                                    </a:lnTo>
                                    <a:lnTo>
                                      <a:pt x="1021398" y="967722"/>
                                    </a:lnTo>
                                    <a:lnTo>
                                      <a:pt x="1011873" y="970899"/>
                                    </a:lnTo>
                                    <a:lnTo>
                                      <a:pt x="1002348" y="973758"/>
                                    </a:lnTo>
                                    <a:lnTo>
                                      <a:pt x="993141" y="976617"/>
                                    </a:lnTo>
                                    <a:lnTo>
                                      <a:pt x="983616" y="979794"/>
                                    </a:lnTo>
                                    <a:lnTo>
                                      <a:pt x="973773" y="982018"/>
                                    </a:lnTo>
                                    <a:lnTo>
                                      <a:pt x="963931" y="984560"/>
                                    </a:lnTo>
                                    <a:lnTo>
                                      <a:pt x="954088" y="986466"/>
                                    </a:lnTo>
                                    <a:lnTo>
                                      <a:pt x="944246" y="988372"/>
                                    </a:lnTo>
                                    <a:lnTo>
                                      <a:pt x="934403" y="990596"/>
                                    </a:lnTo>
                                    <a:lnTo>
                                      <a:pt x="924561" y="991867"/>
                                    </a:lnTo>
                                    <a:lnTo>
                                      <a:pt x="914401" y="993455"/>
                                    </a:lnTo>
                                    <a:lnTo>
                                      <a:pt x="904241" y="994409"/>
                                    </a:lnTo>
                                    <a:lnTo>
                                      <a:pt x="893763" y="995362"/>
                                    </a:lnTo>
                                    <a:lnTo>
                                      <a:pt x="883603" y="995997"/>
                                    </a:lnTo>
                                    <a:lnTo>
                                      <a:pt x="873126" y="996632"/>
                                    </a:lnTo>
                                    <a:lnTo>
                                      <a:pt x="862648" y="996950"/>
                                    </a:lnTo>
                                    <a:lnTo>
                                      <a:pt x="852171" y="996950"/>
                                    </a:lnTo>
                                    <a:lnTo>
                                      <a:pt x="840423" y="996950"/>
                                    </a:lnTo>
                                    <a:lnTo>
                                      <a:pt x="828358" y="996315"/>
                                    </a:lnTo>
                                    <a:lnTo>
                                      <a:pt x="816293" y="995679"/>
                                    </a:lnTo>
                                    <a:lnTo>
                                      <a:pt x="804546" y="994726"/>
                                    </a:lnTo>
                                    <a:lnTo>
                                      <a:pt x="792798" y="993455"/>
                                    </a:lnTo>
                                    <a:lnTo>
                                      <a:pt x="781368" y="992185"/>
                                    </a:lnTo>
                                    <a:lnTo>
                                      <a:pt x="769621" y="990278"/>
                                    </a:lnTo>
                                    <a:lnTo>
                                      <a:pt x="758191" y="988054"/>
                                    </a:lnTo>
                                    <a:lnTo>
                                      <a:pt x="746761" y="985831"/>
                                    </a:lnTo>
                                    <a:lnTo>
                                      <a:pt x="735331" y="983289"/>
                                    </a:lnTo>
                                    <a:lnTo>
                                      <a:pt x="724218" y="980430"/>
                                    </a:lnTo>
                                    <a:lnTo>
                                      <a:pt x="713106" y="977253"/>
                                    </a:lnTo>
                                    <a:lnTo>
                                      <a:pt x="702311" y="973758"/>
                                    </a:lnTo>
                                    <a:lnTo>
                                      <a:pt x="691198" y="970263"/>
                                    </a:lnTo>
                                    <a:lnTo>
                                      <a:pt x="680721" y="966768"/>
                                    </a:lnTo>
                                    <a:lnTo>
                                      <a:pt x="670243" y="962321"/>
                                    </a:lnTo>
                                    <a:lnTo>
                                      <a:pt x="659448" y="958190"/>
                                    </a:lnTo>
                                    <a:lnTo>
                                      <a:pt x="648971" y="953425"/>
                                    </a:lnTo>
                                    <a:lnTo>
                                      <a:pt x="638811" y="948659"/>
                                    </a:lnTo>
                                    <a:lnTo>
                                      <a:pt x="628651" y="943894"/>
                                    </a:lnTo>
                                    <a:lnTo>
                                      <a:pt x="618491" y="938493"/>
                                    </a:lnTo>
                                    <a:lnTo>
                                      <a:pt x="608648" y="933410"/>
                                    </a:lnTo>
                                    <a:lnTo>
                                      <a:pt x="599123" y="927373"/>
                                    </a:lnTo>
                                    <a:lnTo>
                                      <a:pt x="589281" y="921655"/>
                                    </a:lnTo>
                                    <a:lnTo>
                                      <a:pt x="579756" y="915618"/>
                                    </a:lnTo>
                                    <a:lnTo>
                                      <a:pt x="570548" y="909264"/>
                                    </a:lnTo>
                                    <a:lnTo>
                                      <a:pt x="561023" y="902910"/>
                                    </a:lnTo>
                                    <a:lnTo>
                                      <a:pt x="552133" y="895921"/>
                                    </a:lnTo>
                                    <a:lnTo>
                                      <a:pt x="543561" y="889249"/>
                                    </a:lnTo>
                                    <a:lnTo>
                                      <a:pt x="534671" y="881942"/>
                                    </a:lnTo>
                                    <a:lnTo>
                                      <a:pt x="526098" y="874952"/>
                                    </a:lnTo>
                                    <a:lnTo>
                                      <a:pt x="517526" y="867328"/>
                                    </a:lnTo>
                                    <a:lnTo>
                                      <a:pt x="508318" y="858750"/>
                                    </a:lnTo>
                                    <a:lnTo>
                                      <a:pt x="499428" y="849854"/>
                                    </a:lnTo>
                                    <a:lnTo>
                                      <a:pt x="490538" y="840958"/>
                                    </a:lnTo>
                                    <a:lnTo>
                                      <a:pt x="481648" y="831427"/>
                                    </a:lnTo>
                                    <a:lnTo>
                                      <a:pt x="473711" y="821896"/>
                                    </a:lnTo>
                                    <a:lnTo>
                                      <a:pt x="465456" y="812047"/>
                                    </a:lnTo>
                                    <a:lnTo>
                                      <a:pt x="457518" y="801881"/>
                                    </a:lnTo>
                                    <a:lnTo>
                                      <a:pt x="449898" y="791714"/>
                                    </a:lnTo>
                                    <a:lnTo>
                                      <a:pt x="442596" y="781548"/>
                                    </a:lnTo>
                                    <a:lnTo>
                                      <a:pt x="435293" y="770746"/>
                                    </a:lnTo>
                                    <a:lnTo>
                                      <a:pt x="428626" y="759944"/>
                                    </a:lnTo>
                                    <a:lnTo>
                                      <a:pt x="421958" y="749142"/>
                                    </a:lnTo>
                                    <a:lnTo>
                                      <a:pt x="415608" y="738023"/>
                                    </a:lnTo>
                                    <a:lnTo>
                                      <a:pt x="409576" y="726585"/>
                                    </a:lnTo>
                                    <a:lnTo>
                                      <a:pt x="403861" y="715148"/>
                                    </a:lnTo>
                                    <a:lnTo>
                                      <a:pt x="398463" y="703393"/>
                                    </a:lnTo>
                                    <a:lnTo>
                                      <a:pt x="393383" y="691638"/>
                                    </a:lnTo>
                                    <a:lnTo>
                                      <a:pt x="388303" y="679566"/>
                                    </a:lnTo>
                                    <a:lnTo>
                                      <a:pt x="383858" y="667493"/>
                                    </a:lnTo>
                                    <a:lnTo>
                                      <a:pt x="379731" y="655420"/>
                                    </a:lnTo>
                                    <a:lnTo>
                                      <a:pt x="375603" y="643030"/>
                                    </a:lnTo>
                                    <a:lnTo>
                                      <a:pt x="372111" y="630322"/>
                                    </a:lnTo>
                                    <a:lnTo>
                                      <a:pt x="368936" y="617614"/>
                                    </a:lnTo>
                                    <a:lnTo>
                                      <a:pt x="365443" y="604588"/>
                                    </a:lnTo>
                                    <a:lnTo>
                                      <a:pt x="362903" y="591880"/>
                                    </a:lnTo>
                                    <a:lnTo>
                                      <a:pt x="360681" y="578854"/>
                                    </a:lnTo>
                                    <a:lnTo>
                                      <a:pt x="358776" y="565828"/>
                                    </a:lnTo>
                                    <a:lnTo>
                                      <a:pt x="357188" y="552485"/>
                                    </a:lnTo>
                                    <a:lnTo>
                                      <a:pt x="355601" y="539141"/>
                                    </a:lnTo>
                                    <a:lnTo>
                                      <a:pt x="354648" y="525480"/>
                                    </a:lnTo>
                                    <a:lnTo>
                                      <a:pt x="354331" y="511819"/>
                                    </a:lnTo>
                                    <a:lnTo>
                                      <a:pt x="354013" y="498475"/>
                                    </a:lnTo>
                                    <a:lnTo>
                                      <a:pt x="354331" y="485449"/>
                                    </a:lnTo>
                                    <a:lnTo>
                                      <a:pt x="354648" y="472741"/>
                                    </a:lnTo>
                                    <a:lnTo>
                                      <a:pt x="355601" y="460033"/>
                                    </a:lnTo>
                                    <a:lnTo>
                                      <a:pt x="356871" y="447643"/>
                                    </a:lnTo>
                                    <a:lnTo>
                                      <a:pt x="358141" y="434935"/>
                                    </a:lnTo>
                                    <a:lnTo>
                                      <a:pt x="360046" y="422544"/>
                                    </a:lnTo>
                                    <a:lnTo>
                                      <a:pt x="361951" y="410472"/>
                                    </a:lnTo>
                                    <a:lnTo>
                                      <a:pt x="364173" y="397763"/>
                                    </a:lnTo>
                                    <a:lnTo>
                                      <a:pt x="366713" y="385691"/>
                                    </a:lnTo>
                                    <a:lnTo>
                                      <a:pt x="369888" y="373936"/>
                                    </a:lnTo>
                                    <a:lnTo>
                                      <a:pt x="373063" y="361863"/>
                                    </a:lnTo>
                                    <a:lnTo>
                                      <a:pt x="376556" y="350108"/>
                                    </a:lnTo>
                                    <a:lnTo>
                                      <a:pt x="380683" y="338671"/>
                                    </a:lnTo>
                                    <a:lnTo>
                                      <a:pt x="384493" y="326916"/>
                                    </a:lnTo>
                                    <a:lnTo>
                                      <a:pt x="388621" y="315796"/>
                                    </a:lnTo>
                                    <a:lnTo>
                                      <a:pt x="393383" y="304359"/>
                                    </a:lnTo>
                                    <a:lnTo>
                                      <a:pt x="398146" y="293239"/>
                                    </a:lnTo>
                                    <a:lnTo>
                                      <a:pt x="403543" y="282755"/>
                                    </a:lnTo>
                                    <a:lnTo>
                                      <a:pt x="408623" y="271636"/>
                                    </a:lnTo>
                                    <a:lnTo>
                                      <a:pt x="414656" y="261151"/>
                                    </a:lnTo>
                                    <a:lnTo>
                                      <a:pt x="420371" y="250667"/>
                                    </a:lnTo>
                                    <a:lnTo>
                                      <a:pt x="426721" y="240183"/>
                                    </a:lnTo>
                                    <a:lnTo>
                                      <a:pt x="432753" y="230017"/>
                                    </a:lnTo>
                                    <a:lnTo>
                                      <a:pt x="439421" y="219850"/>
                                    </a:lnTo>
                                    <a:lnTo>
                                      <a:pt x="446088" y="210001"/>
                                    </a:lnTo>
                                    <a:lnTo>
                                      <a:pt x="453391" y="200153"/>
                                    </a:lnTo>
                                    <a:lnTo>
                                      <a:pt x="460693" y="190939"/>
                                    </a:lnTo>
                                    <a:lnTo>
                                      <a:pt x="467996" y="181408"/>
                                    </a:lnTo>
                                    <a:lnTo>
                                      <a:pt x="475933" y="172195"/>
                                    </a:lnTo>
                                    <a:lnTo>
                                      <a:pt x="483871" y="163299"/>
                                    </a:lnTo>
                                    <a:lnTo>
                                      <a:pt x="491808" y="154403"/>
                                    </a:lnTo>
                                    <a:lnTo>
                                      <a:pt x="500381" y="146143"/>
                                    </a:lnTo>
                                    <a:lnTo>
                                      <a:pt x="508953" y="137565"/>
                                    </a:lnTo>
                                    <a:lnTo>
                                      <a:pt x="517526" y="129305"/>
                                    </a:lnTo>
                                    <a:lnTo>
                                      <a:pt x="526416" y="121680"/>
                                    </a:lnTo>
                                    <a:lnTo>
                                      <a:pt x="535623" y="113738"/>
                                    </a:lnTo>
                                    <a:lnTo>
                                      <a:pt x="545148" y="106113"/>
                                    </a:lnTo>
                                    <a:lnTo>
                                      <a:pt x="554673" y="99123"/>
                                    </a:lnTo>
                                    <a:lnTo>
                                      <a:pt x="564516" y="92134"/>
                                    </a:lnTo>
                                    <a:lnTo>
                                      <a:pt x="574041" y="85462"/>
                                    </a:lnTo>
                                    <a:lnTo>
                                      <a:pt x="584201" y="78473"/>
                                    </a:lnTo>
                                    <a:lnTo>
                                      <a:pt x="594361" y="72119"/>
                                    </a:lnTo>
                                    <a:lnTo>
                                      <a:pt x="604838" y="66082"/>
                                    </a:lnTo>
                                    <a:lnTo>
                                      <a:pt x="615316" y="60046"/>
                                    </a:lnTo>
                                    <a:lnTo>
                                      <a:pt x="625793" y="54645"/>
                                    </a:lnTo>
                                    <a:lnTo>
                                      <a:pt x="636906" y="48926"/>
                                    </a:lnTo>
                                    <a:lnTo>
                                      <a:pt x="647701" y="44161"/>
                                    </a:lnTo>
                                    <a:lnTo>
                                      <a:pt x="658813" y="39395"/>
                                    </a:lnTo>
                                    <a:lnTo>
                                      <a:pt x="670243" y="34630"/>
                                    </a:lnTo>
                                    <a:lnTo>
                                      <a:pt x="681356" y="30182"/>
                                    </a:lnTo>
                                    <a:lnTo>
                                      <a:pt x="693103" y="26052"/>
                                    </a:lnTo>
                                    <a:lnTo>
                                      <a:pt x="704533" y="22239"/>
                                    </a:lnTo>
                                    <a:lnTo>
                                      <a:pt x="716281" y="19062"/>
                                    </a:lnTo>
                                    <a:lnTo>
                                      <a:pt x="728346" y="15568"/>
                                    </a:lnTo>
                                    <a:lnTo>
                                      <a:pt x="740093" y="12708"/>
                                    </a:lnTo>
                                    <a:lnTo>
                                      <a:pt x="752158" y="10167"/>
                                    </a:lnTo>
                                    <a:lnTo>
                                      <a:pt x="764541" y="7625"/>
                                    </a:lnTo>
                                    <a:lnTo>
                                      <a:pt x="776606" y="5719"/>
                                    </a:lnTo>
                                    <a:lnTo>
                                      <a:pt x="788988" y="3813"/>
                                    </a:lnTo>
                                    <a:lnTo>
                                      <a:pt x="801688" y="2542"/>
                                    </a:lnTo>
                                    <a:lnTo>
                                      <a:pt x="814071" y="1271"/>
                                    </a:lnTo>
                                    <a:lnTo>
                                      <a:pt x="826771" y="636"/>
                                    </a:lnTo>
                                    <a:lnTo>
                                      <a:pt x="83947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6E67"/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wpg:grpSp>
                        <wpg:grpSp>
                          <wpg:cNvPr id="17" name="Group 9"/>
                          <wpg:cNvGrpSpPr/>
                          <wpg:grpSpPr>
                            <a:xfrm>
                              <a:off x="3702" y="19666"/>
                              <a:ext cx="2944" cy="744"/>
                              <a:chOff x="3702" y="19666"/>
                              <a:chExt cx="2944" cy="744"/>
                            </a:xfrm>
                          </wpg:grpSpPr>
                          <wps:wsp>
                            <wps:cNvPr id="322" name="KSO_Shape"/>
                            <wps:cNvSpPr/>
                            <wps:spPr bwMode="auto">
                              <a:xfrm>
                                <a:off x="3702" y="19987"/>
                                <a:ext cx="253" cy="253"/>
                              </a:xfrm>
                              <a:custGeom>
                                <a:avLst/>
                                <a:gdLst>
                                  <a:gd name="T0" fmla="*/ 2147483646 w 5581"/>
                                  <a:gd name="T1" fmla="*/ 2147483646 h 5581"/>
                                  <a:gd name="T2" fmla="*/ 2147483646 w 5581"/>
                                  <a:gd name="T3" fmla="*/ 2147483646 h 5581"/>
                                  <a:gd name="T4" fmla="*/ 2147483646 w 5581"/>
                                  <a:gd name="T5" fmla="*/ 2147483646 h 5581"/>
                                  <a:gd name="T6" fmla="*/ 2147483646 w 5581"/>
                                  <a:gd name="T7" fmla="*/ 2147483646 h 5581"/>
                                  <a:gd name="T8" fmla="*/ 2147483646 w 5581"/>
                                  <a:gd name="T9" fmla="*/ 2147483646 h 5581"/>
                                  <a:gd name="T10" fmla="*/ 2147483646 w 5581"/>
                                  <a:gd name="T11" fmla="*/ 2147483646 h 5581"/>
                                  <a:gd name="T12" fmla="*/ 2147483646 w 5581"/>
                                  <a:gd name="T13" fmla="*/ 2147483646 h 5581"/>
                                  <a:gd name="T14" fmla="*/ 2147483646 w 5581"/>
                                  <a:gd name="T15" fmla="*/ 2147483646 h 5581"/>
                                  <a:gd name="T16" fmla="*/ 2147483646 w 5581"/>
                                  <a:gd name="T17" fmla="*/ 2147483646 h 5581"/>
                                  <a:gd name="T18" fmla="*/ 2147483646 w 5581"/>
                                  <a:gd name="T19" fmla="*/ 2147483646 h 5581"/>
                                  <a:gd name="T20" fmla="*/ 2147483646 w 5581"/>
                                  <a:gd name="T21" fmla="*/ 2147483646 h 5581"/>
                                  <a:gd name="T22" fmla="*/ 2147483646 w 5581"/>
                                  <a:gd name="T23" fmla="*/ 2147483646 h 5581"/>
                                  <a:gd name="T24" fmla="*/ 2147483646 w 5581"/>
                                  <a:gd name="T25" fmla="*/ 2147483646 h 5581"/>
                                  <a:gd name="T26" fmla="*/ 2147483646 w 5581"/>
                                  <a:gd name="T27" fmla="*/ 2147483646 h 5581"/>
                                  <a:gd name="T28" fmla="*/ 2147483646 w 5581"/>
                                  <a:gd name="T29" fmla="*/ 2147483646 h 5581"/>
                                  <a:gd name="T30" fmla="*/ 2147483646 w 5581"/>
                                  <a:gd name="T31" fmla="*/ 2147483646 h 5581"/>
                                  <a:gd name="T32" fmla="*/ 2147483646 w 5581"/>
                                  <a:gd name="T33" fmla="*/ 2147483646 h 5581"/>
                                  <a:gd name="T34" fmla="*/ 2147483646 w 5581"/>
                                  <a:gd name="T35" fmla="*/ 2147483646 h 5581"/>
                                  <a:gd name="T36" fmla="*/ 2147483646 w 5581"/>
                                  <a:gd name="T37" fmla="*/ 2147483646 h 5581"/>
                                  <a:gd name="T38" fmla="*/ 2147483646 w 5581"/>
                                  <a:gd name="T39" fmla="*/ 1352106945 h 5581"/>
                                  <a:gd name="T40" fmla="*/ 2147483646 w 5581"/>
                                  <a:gd name="T41" fmla="*/ 39730224 h 5581"/>
                                  <a:gd name="T42" fmla="*/ 2147483646 w 5581"/>
                                  <a:gd name="T43" fmla="*/ 2147483646 h 5581"/>
                                  <a:gd name="T44" fmla="*/ 2147483646 w 5581"/>
                                  <a:gd name="T45" fmla="*/ 2147483646 h 5581"/>
                                  <a:gd name="T46" fmla="*/ 2147483646 w 5581"/>
                                  <a:gd name="T47" fmla="*/ 2147483646 h 5581"/>
                                  <a:gd name="T48" fmla="*/ 596534997 w 5581"/>
                                  <a:gd name="T49" fmla="*/ 2147483646 h 5581"/>
                                  <a:gd name="T50" fmla="*/ 39730224 w 5581"/>
                                  <a:gd name="T51" fmla="*/ 2147483646 h 5581"/>
                                  <a:gd name="T52" fmla="*/ 2147483646 w 5581"/>
                                  <a:gd name="T53" fmla="*/ 2147483646 h 5581"/>
                                  <a:gd name="T54" fmla="*/ 2147483646 w 5581"/>
                                  <a:gd name="T55" fmla="*/ 2147483646 h 5581"/>
                                  <a:gd name="T56" fmla="*/ 2147483646 w 5581"/>
                                  <a:gd name="T57" fmla="*/ 2147483646 h 5581"/>
                                  <a:gd name="T58" fmla="*/ 2147483646 w 5581"/>
                                  <a:gd name="T59" fmla="*/ 2147483646 h 5581"/>
                                  <a:gd name="T60" fmla="*/ 2147483646 w 5581"/>
                                  <a:gd name="T61" fmla="*/ 2147483646 h 5581"/>
                                  <a:gd name="T62" fmla="*/ 2147483646 w 5581"/>
                                  <a:gd name="T63" fmla="*/ 2147483646 h 5581"/>
                                  <a:gd name="T64" fmla="*/ 2147483646 w 5581"/>
                                  <a:gd name="T65" fmla="*/ 2147483646 h 5581"/>
                                  <a:gd name="T66" fmla="*/ 2147483646 w 5581"/>
                                  <a:gd name="T67" fmla="*/ 2147483646 h 5581"/>
                                  <a:gd name="T68" fmla="*/ 2147483646 w 5581"/>
                                  <a:gd name="T69" fmla="*/ 2147483646 h 5581"/>
                                  <a:gd name="T70" fmla="*/ 2147483646 w 5581"/>
                                  <a:gd name="T71" fmla="*/ 2147483646 h 5581"/>
                                  <a:gd name="T72" fmla="*/ 2147483646 w 5581"/>
                                  <a:gd name="T73" fmla="*/ 2147483646 h 5581"/>
                                  <a:gd name="T74" fmla="*/ 2147483646 w 5581"/>
                                  <a:gd name="T75" fmla="*/ 2147483646 h 5581"/>
                                  <a:gd name="T76" fmla="*/ 2147483646 w 5581"/>
                                  <a:gd name="T77" fmla="*/ 2147483646 h 5581"/>
                                  <a:gd name="T78" fmla="*/ 2147483646 w 5581"/>
                                  <a:gd name="T79" fmla="*/ 2147483646 h 5581"/>
                                  <a:gd name="T80" fmla="*/ 2147483646 w 5581"/>
                                  <a:gd name="T81" fmla="*/ 2147483646 h 5581"/>
                                  <a:gd name="T82" fmla="*/ 2147483646 w 5581"/>
                                  <a:gd name="T83" fmla="*/ 2147483646 h 5581"/>
                                  <a:gd name="T84" fmla="*/ 2147483646 w 5581"/>
                                  <a:gd name="T85" fmla="*/ 2147483646 h 5581"/>
                                  <a:gd name="T86" fmla="*/ 2147483646 w 5581"/>
                                  <a:gd name="T87" fmla="*/ 2147483646 h 5581"/>
                                  <a:gd name="T88" fmla="*/ 2147483646 w 5581"/>
                                  <a:gd name="T89" fmla="*/ 2147483646 h 5581"/>
                                  <a:gd name="T90" fmla="*/ 2147483646 w 5581"/>
                                  <a:gd name="T91" fmla="*/ 2147483646 h 5581"/>
                                  <a:gd name="T92" fmla="*/ 2147483646 w 5581"/>
                                  <a:gd name="T93" fmla="*/ 2147483646 h 5581"/>
                                  <a:gd name="T94" fmla="*/ 2147483646 w 5581"/>
                                  <a:gd name="T95" fmla="*/ 2147483646 h 5581"/>
                                  <a:gd name="T96" fmla="*/ 2147483646 w 5581"/>
                                  <a:gd name="T97" fmla="*/ 2147483646 h 5581"/>
                                  <a:gd name="T98" fmla="*/ 2147483646 w 5581"/>
                                  <a:gd name="T99" fmla="*/ 2147483646 h 5581"/>
                                  <a:gd name="T100" fmla="*/ 2147483646 w 5581"/>
                                  <a:gd name="T101" fmla="*/ 2147483646 h 5581"/>
                                  <a:gd name="T102" fmla="*/ 2147483646 w 5581"/>
                                  <a:gd name="T103" fmla="*/ 2147483646 h 5581"/>
                                  <a:gd name="T104" fmla="*/ 2147483646 w 5581"/>
                                  <a:gd name="T105" fmla="*/ 2147483646 h 5581"/>
                                  <a:gd name="T106" fmla="*/ 2147483646 w 5581"/>
                                  <a:gd name="T107" fmla="*/ 2147483646 h 5581"/>
                                  <a:gd name="T108" fmla="*/ 2147483646 w 5581"/>
                                  <a:gd name="T109" fmla="*/ 2147483646 h 5581"/>
                                  <a:gd name="T110" fmla="*/ 2147483646 w 5581"/>
                                  <a:gd name="T111" fmla="*/ 2147483646 h 5581"/>
                                  <a:gd name="T112" fmla="*/ 2147483646 w 5581"/>
                                  <a:gd name="T113" fmla="*/ 2147483646 h 5581"/>
                                  <a:gd name="T114" fmla="*/ 2147483646 w 5581"/>
                                  <a:gd name="T115" fmla="*/ 2147483646 h 5581"/>
                                  <a:gd name="T116" fmla="*/ 2147483646 w 5581"/>
                                  <a:gd name="T117" fmla="*/ 2147483646 h 5581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</a:gdLst>
                                <a:ahLst/>
                                <a:cxnLst>
                                  <a:cxn ang="T118">
                                    <a:pos x="T0" y="T1"/>
                                  </a:cxn>
                                  <a:cxn ang="T119">
                                    <a:pos x="T2" y="T3"/>
                                  </a:cxn>
                                  <a:cxn ang="T120">
                                    <a:pos x="T4" y="T5"/>
                                  </a:cxn>
                                  <a:cxn ang="T121">
                                    <a:pos x="T6" y="T7"/>
                                  </a:cxn>
                                  <a:cxn ang="T122">
                                    <a:pos x="T8" y="T9"/>
                                  </a:cxn>
                                  <a:cxn ang="T123">
                                    <a:pos x="T10" y="T11"/>
                                  </a:cxn>
                                  <a:cxn ang="T124">
                                    <a:pos x="T12" y="T13"/>
                                  </a:cxn>
                                  <a:cxn ang="T125">
                                    <a:pos x="T14" y="T15"/>
                                  </a:cxn>
                                  <a:cxn ang="T126">
                                    <a:pos x="T16" y="T17"/>
                                  </a:cxn>
                                  <a:cxn ang="T127">
                                    <a:pos x="T18" y="T19"/>
                                  </a:cxn>
                                  <a:cxn ang="T128">
                                    <a:pos x="T20" y="T21"/>
                                  </a:cxn>
                                  <a:cxn ang="T129">
                                    <a:pos x="T22" y="T23"/>
                                  </a:cxn>
                                  <a:cxn ang="T130">
                                    <a:pos x="T24" y="T25"/>
                                  </a:cxn>
                                  <a:cxn ang="T131">
                                    <a:pos x="T26" y="T27"/>
                                  </a:cxn>
                                  <a:cxn ang="T132">
                                    <a:pos x="T28" y="T29"/>
                                  </a:cxn>
                                  <a:cxn ang="T133">
                                    <a:pos x="T30" y="T31"/>
                                  </a:cxn>
                                  <a:cxn ang="T134">
                                    <a:pos x="T32" y="T33"/>
                                  </a:cxn>
                                  <a:cxn ang="T135">
                                    <a:pos x="T34" y="T35"/>
                                  </a:cxn>
                                  <a:cxn ang="T136">
                                    <a:pos x="T36" y="T37"/>
                                  </a:cxn>
                                  <a:cxn ang="T137">
                                    <a:pos x="T38" y="T39"/>
                                  </a:cxn>
                                  <a:cxn ang="T138">
                                    <a:pos x="T40" y="T41"/>
                                  </a:cxn>
                                  <a:cxn ang="T139">
                                    <a:pos x="T42" y="T43"/>
                                  </a:cxn>
                                  <a:cxn ang="T140">
                                    <a:pos x="T44" y="T45"/>
                                  </a:cxn>
                                  <a:cxn ang="T141">
                                    <a:pos x="T46" y="T47"/>
                                  </a:cxn>
                                  <a:cxn ang="T142">
                                    <a:pos x="T48" y="T49"/>
                                  </a:cxn>
                                  <a:cxn ang="T143">
                                    <a:pos x="T50" y="T51"/>
                                  </a:cxn>
                                  <a:cxn ang="T144">
                                    <a:pos x="T52" y="T53"/>
                                  </a:cxn>
                                  <a:cxn ang="T145">
                                    <a:pos x="T54" y="T55"/>
                                  </a:cxn>
                                  <a:cxn ang="T146">
                                    <a:pos x="T56" y="T57"/>
                                  </a:cxn>
                                  <a:cxn ang="T147">
                                    <a:pos x="T58" y="T59"/>
                                  </a:cxn>
                                  <a:cxn ang="T148">
                                    <a:pos x="T60" y="T61"/>
                                  </a:cxn>
                                  <a:cxn ang="T149">
                                    <a:pos x="T62" y="T63"/>
                                  </a:cxn>
                                  <a:cxn ang="T150">
                                    <a:pos x="T64" y="T65"/>
                                  </a:cxn>
                                  <a:cxn ang="T151">
                                    <a:pos x="T66" y="T67"/>
                                  </a:cxn>
                                  <a:cxn ang="T152">
                                    <a:pos x="T68" y="T69"/>
                                  </a:cxn>
                                  <a:cxn ang="T153">
                                    <a:pos x="T70" y="T71"/>
                                  </a:cxn>
                                  <a:cxn ang="T154">
                                    <a:pos x="T72" y="T73"/>
                                  </a:cxn>
                                  <a:cxn ang="T155">
                                    <a:pos x="T74" y="T75"/>
                                  </a:cxn>
                                  <a:cxn ang="T156">
                                    <a:pos x="T76" y="T77"/>
                                  </a:cxn>
                                  <a:cxn ang="T157">
                                    <a:pos x="T78" y="T79"/>
                                  </a:cxn>
                                  <a:cxn ang="T158">
                                    <a:pos x="T80" y="T81"/>
                                  </a:cxn>
                                  <a:cxn ang="T159">
                                    <a:pos x="T82" y="T83"/>
                                  </a:cxn>
                                  <a:cxn ang="T160">
                                    <a:pos x="T84" y="T85"/>
                                  </a:cxn>
                                  <a:cxn ang="T161">
                                    <a:pos x="T86" y="T87"/>
                                  </a:cxn>
                                  <a:cxn ang="T162">
                                    <a:pos x="T88" y="T89"/>
                                  </a:cxn>
                                  <a:cxn ang="T163">
                                    <a:pos x="T90" y="T91"/>
                                  </a:cxn>
                                  <a:cxn ang="T164">
                                    <a:pos x="T92" y="T93"/>
                                  </a:cxn>
                                  <a:cxn ang="T165">
                                    <a:pos x="T94" y="T95"/>
                                  </a:cxn>
                                  <a:cxn ang="T166">
                                    <a:pos x="T96" y="T97"/>
                                  </a:cxn>
                                  <a:cxn ang="T167">
                                    <a:pos x="T98" y="T99"/>
                                  </a:cxn>
                                  <a:cxn ang="T168">
                                    <a:pos x="T100" y="T101"/>
                                  </a:cxn>
                                  <a:cxn ang="T169">
                                    <a:pos x="T102" y="T103"/>
                                  </a:cxn>
                                  <a:cxn ang="T170">
                                    <a:pos x="T104" y="T105"/>
                                  </a:cxn>
                                  <a:cxn ang="T171">
                                    <a:pos x="T106" y="T107"/>
                                  </a:cxn>
                                  <a:cxn ang="T172">
                                    <a:pos x="T108" y="T109"/>
                                  </a:cxn>
                                  <a:cxn ang="T173">
                                    <a:pos x="T110" y="T111"/>
                                  </a:cxn>
                                  <a:cxn ang="T174">
                                    <a:pos x="T112" y="T113"/>
                                  </a:cxn>
                                  <a:cxn ang="T175">
                                    <a:pos x="T114" y="T115"/>
                                  </a:cxn>
                                  <a:cxn ang="T176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5581" h="5581">
                                    <a:moveTo>
                                      <a:pt x="5522" y="4281"/>
                                    </a:moveTo>
                                    <a:lnTo>
                                      <a:pt x="5522" y="4281"/>
                                    </a:lnTo>
                                    <a:lnTo>
                                      <a:pt x="5508" y="4269"/>
                                    </a:lnTo>
                                    <a:lnTo>
                                      <a:pt x="5494" y="4258"/>
                                    </a:lnTo>
                                    <a:lnTo>
                                      <a:pt x="5494" y="4257"/>
                                    </a:lnTo>
                                    <a:lnTo>
                                      <a:pt x="4294" y="3400"/>
                                    </a:lnTo>
                                    <a:lnTo>
                                      <a:pt x="4293" y="3401"/>
                                    </a:lnTo>
                                    <a:lnTo>
                                      <a:pt x="4278" y="3390"/>
                                    </a:lnTo>
                                    <a:lnTo>
                                      <a:pt x="4262" y="3382"/>
                                    </a:lnTo>
                                    <a:lnTo>
                                      <a:pt x="4245" y="3375"/>
                                    </a:lnTo>
                                    <a:lnTo>
                                      <a:pt x="4229" y="3369"/>
                                    </a:lnTo>
                                    <a:lnTo>
                                      <a:pt x="4211" y="3364"/>
                                    </a:lnTo>
                                    <a:lnTo>
                                      <a:pt x="4194" y="3361"/>
                                    </a:lnTo>
                                    <a:lnTo>
                                      <a:pt x="4176" y="3360"/>
                                    </a:lnTo>
                                    <a:lnTo>
                                      <a:pt x="4158" y="3361"/>
                                    </a:lnTo>
                                    <a:lnTo>
                                      <a:pt x="4140" y="3363"/>
                                    </a:lnTo>
                                    <a:lnTo>
                                      <a:pt x="4123" y="3366"/>
                                    </a:lnTo>
                                    <a:lnTo>
                                      <a:pt x="4105" y="3371"/>
                                    </a:lnTo>
                                    <a:lnTo>
                                      <a:pt x="4089" y="3378"/>
                                    </a:lnTo>
                                    <a:lnTo>
                                      <a:pt x="4072" y="3387"/>
                                    </a:lnTo>
                                    <a:lnTo>
                                      <a:pt x="4056" y="3396"/>
                                    </a:lnTo>
                                    <a:lnTo>
                                      <a:pt x="4042" y="3407"/>
                                    </a:lnTo>
                                    <a:lnTo>
                                      <a:pt x="4027" y="3420"/>
                                    </a:lnTo>
                                    <a:lnTo>
                                      <a:pt x="4018" y="3432"/>
                                    </a:lnTo>
                                    <a:lnTo>
                                      <a:pt x="4008" y="3444"/>
                                    </a:lnTo>
                                    <a:lnTo>
                                      <a:pt x="4004" y="3451"/>
                                    </a:lnTo>
                                    <a:lnTo>
                                      <a:pt x="3999" y="3458"/>
                                    </a:lnTo>
                                    <a:lnTo>
                                      <a:pt x="3971" y="3498"/>
                                    </a:lnTo>
                                    <a:lnTo>
                                      <a:pt x="3951" y="3529"/>
                                    </a:lnTo>
                                    <a:lnTo>
                                      <a:pt x="3920" y="3579"/>
                                    </a:lnTo>
                                    <a:lnTo>
                                      <a:pt x="3892" y="3627"/>
                                    </a:lnTo>
                                    <a:lnTo>
                                      <a:pt x="3875" y="3655"/>
                                    </a:lnTo>
                                    <a:lnTo>
                                      <a:pt x="3854" y="3688"/>
                                    </a:lnTo>
                                    <a:lnTo>
                                      <a:pt x="3818" y="3747"/>
                                    </a:lnTo>
                                    <a:lnTo>
                                      <a:pt x="3782" y="3812"/>
                                    </a:lnTo>
                                    <a:lnTo>
                                      <a:pt x="3745" y="3882"/>
                                    </a:lnTo>
                                    <a:lnTo>
                                      <a:pt x="3707" y="3959"/>
                                    </a:lnTo>
                                    <a:lnTo>
                                      <a:pt x="3667" y="4040"/>
                                    </a:lnTo>
                                    <a:lnTo>
                                      <a:pt x="3629" y="4127"/>
                                    </a:lnTo>
                                    <a:lnTo>
                                      <a:pt x="3589" y="4218"/>
                                    </a:lnTo>
                                    <a:lnTo>
                                      <a:pt x="3550" y="4311"/>
                                    </a:lnTo>
                                    <a:lnTo>
                                      <a:pt x="3517" y="4305"/>
                                    </a:lnTo>
                                    <a:lnTo>
                                      <a:pt x="3484" y="4298"/>
                                    </a:lnTo>
                                    <a:lnTo>
                                      <a:pt x="3450" y="4289"/>
                                    </a:lnTo>
                                    <a:lnTo>
                                      <a:pt x="3416" y="4280"/>
                                    </a:lnTo>
                                    <a:lnTo>
                                      <a:pt x="3380" y="4269"/>
                                    </a:lnTo>
                                    <a:lnTo>
                                      <a:pt x="3343" y="4256"/>
                                    </a:lnTo>
                                    <a:lnTo>
                                      <a:pt x="3306" y="4241"/>
                                    </a:lnTo>
                                    <a:lnTo>
                                      <a:pt x="3267" y="4227"/>
                                    </a:lnTo>
                                    <a:lnTo>
                                      <a:pt x="3229" y="4209"/>
                                    </a:lnTo>
                                    <a:lnTo>
                                      <a:pt x="3189" y="4191"/>
                                    </a:lnTo>
                                    <a:lnTo>
                                      <a:pt x="3149" y="4171"/>
                                    </a:lnTo>
                                    <a:lnTo>
                                      <a:pt x="3107" y="4150"/>
                                    </a:lnTo>
                                    <a:lnTo>
                                      <a:pt x="3065" y="4128"/>
                                    </a:lnTo>
                                    <a:lnTo>
                                      <a:pt x="3023" y="4104"/>
                                    </a:lnTo>
                                    <a:lnTo>
                                      <a:pt x="2980" y="4077"/>
                                    </a:lnTo>
                                    <a:lnTo>
                                      <a:pt x="2936" y="4051"/>
                                    </a:lnTo>
                                    <a:lnTo>
                                      <a:pt x="2891" y="4022"/>
                                    </a:lnTo>
                                    <a:lnTo>
                                      <a:pt x="2846" y="3992"/>
                                    </a:lnTo>
                                    <a:lnTo>
                                      <a:pt x="2800" y="3960"/>
                                    </a:lnTo>
                                    <a:lnTo>
                                      <a:pt x="2754" y="3928"/>
                                    </a:lnTo>
                                    <a:lnTo>
                                      <a:pt x="2707" y="3893"/>
                                    </a:lnTo>
                                    <a:lnTo>
                                      <a:pt x="2659" y="3857"/>
                                    </a:lnTo>
                                    <a:lnTo>
                                      <a:pt x="2612" y="3820"/>
                                    </a:lnTo>
                                    <a:lnTo>
                                      <a:pt x="2563" y="3782"/>
                                    </a:lnTo>
                                    <a:lnTo>
                                      <a:pt x="2515" y="3741"/>
                                    </a:lnTo>
                                    <a:lnTo>
                                      <a:pt x="2465" y="3699"/>
                                    </a:lnTo>
                                    <a:lnTo>
                                      <a:pt x="2416" y="3656"/>
                                    </a:lnTo>
                                    <a:lnTo>
                                      <a:pt x="2366" y="3612"/>
                                    </a:lnTo>
                                    <a:lnTo>
                                      <a:pt x="2315" y="3565"/>
                                    </a:lnTo>
                                    <a:lnTo>
                                      <a:pt x="2265" y="3517"/>
                                    </a:lnTo>
                                    <a:lnTo>
                                      <a:pt x="2214" y="3468"/>
                                    </a:lnTo>
                                    <a:lnTo>
                                      <a:pt x="2163" y="3418"/>
                                    </a:lnTo>
                                    <a:lnTo>
                                      <a:pt x="2112" y="3366"/>
                                    </a:lnTo>
                                    <a:lnTo>
                                      <a:pt x="2063" y="3316"/>
                                    </a:lnTo>
                                    <a:lnTo>
                                      <a:pt x="2015" y="3265"/>
                                    </a:lnTo>
                                    <a:lnTo>
                                      <a:pt x="1970" y="3214"/>
                                    </a:lnTo>
                                    <a:lnTo>
                                      <a:pt x="1925" y="3165"/>
                                    </a:lnTo>
                                    <a:lnTo>
                                      <a:pt x="1881" y="3115"/>
                                    </a:lnTo>
                                    <a:lnTo>
                                      <a:pt x="1840" y="3066"/>
                                    </a:lnTo>
                                    <a:lnTo>
                                      <a:pt x="1800" y="3018"/>
                                    </a:lnTo>
                                    <a:lnTo>
                                      <a:pt x="1761" y="2969"/>
                                    </a:lnTo>
                                    <a:lnTo>
                                      <a:pt x="1723" y="2921"/>
                                    </a:lnTo>
                                    <a:lnTo>
                                      <a:pt x="1688" y="2874"/>
                                    </a:lnTo>
                                    <a:lnTo>
                                      <a:pt x="1653" y="2828"/>
                                    </a:lnTo>
                                    <a:lnTo>
                                      <a:pt x="1620" y="2781"/>
                                    </a:lnTo>
                                    <a:lnTo>
                                      <a:pt x="1589" y="2735"/>
                                    </a:lnTo>
                                    <a:lnTo>
                                      <a:pt x="1559" y="2690"/>
                                    </a:lnTo>
                                    <a:lnTo>
                                      <a:pt x="1530" y="2646"/>
                                    </a:lnTo>
                                    <a:lnTo>
                                      <a:pt x="1504" y="2601"/>
                                    </a:lnTo>
                                    <a:lnTo>
                                      <a:pt x="1477" y="2558"/>
                                    </a:lnTo>
                                    <a:lnTo>
                                      <a:pt x="1454" y="2515"/>
                                    </a:lnTo>
                                    <a:lnTo>
                                      <a:pt x="1431" y="2473"/>
                                    </a:lnTo>
                                    <a:lnTo>
                                      <a:pt x="1410" y="2432"/>
                                    </a:lnTo>
                                    <a:lnTo>
                                      <a:pt x="1390" y="2392"/>
                                    </a:lnTo>
                                    <a:lnTo>
                                      <a:pt x="1372" y="2352"/>
                                    </a:lnTo>
                                    <a:lnTo>
                                      <a:pt x="1355" y="2313"/>
                                    </a:lnTo>
                                    <a:lnTo>
                                      <a:pt x="1340" y="2276"/>
                                    </a:lnTo>
                                    <a:lnTo>
                                      <a:pt x="1325" y="2237"/>
                                    </a:lnTo>
                                    <a:lnTo>
                                      <a:pt x="1312" y="2201"/>
                                    </a:lnTo>
                                    <a:lnTo>
                                      <a:pt x="1301" y="2165"/>
                                    </a:lnTo>
                                    <a:lnTo>
                                      <a:pt x="1292" y="2131"/>
                                    </a:lnTo>
                                    <a:lnTo>
                                      <a:pt x="1284" y="2097"/>
                                    </a:lnTo>
                                    <a:lnTo>
                                      <a:pt x="1276" y="2064"/>
                                    </a:lnTo>
                                    <a:lnTo>
                                      <a:pt x="1272" y="2031"/>
                                    </a:lnTo>
                                    <a:lnTo>
                                      <a:pt x="1365" y="1992"/>
                                    </a:lnTo>
                                    <a:lnTo>
                                      <a:pt x="1455" y="1952"/>
                                    </a:lnTo>
                                    <a:lnTo>
                                      <a:pt x="1541" y="1913"/>
                                    </a:lnTo>
                                    <a:lnTo>
                                      <a:pt x="1622" y="1875"/>
                                    </a:lnTo>
                                    <a:lnTo>
                                      <a:pt x="1699" y="1836"/>
                                    </a:lnTo>
                                    <a:lnTo>
                                      <a:pt x="1770" y="1799"/>
                                    </a:lnTo>
                                    <a:lnTo>
                                      <a:pt x="1835" y="1763"/>
                                    </a:lnTo>
                                    <a:lnTo>
                                      <a:pt x="1893" y="1727"/>
                                    </a:lnTo>
                                    <a:lnTo>
                                      <a:pt x="1926" y="1706"/>
                                    </a:lnTo>
                                    <a:lnTo>
                                      <a:pt x="1954" y="1689"/>
                                    </a:lnTo>
                                    <a:lnTo>
                                      <a:pt x="2002" y="1661"/>
                                    </a:lnTo>
                                    <a:lnTo>
                                      <a:pt x="2052" y="1630"/>
                                    </a:lnTo>
                                    <a:lnTo>
                                      <a:pt x="2083" y="1610"/>
                                    </a:lnTo>
                                    <a:lnTo>
                                      <a:pt x="2123" y="1584"/>
                                    </a:lnTo>
                                    <a:lnTo>
                                      <a:pt x="2137" y="1573"/>
                                    </a:lnTo>
                                    <a:lnTo>
                                      <a:pt x="2138" y="1572"/>
                                    </a:lnTo>
                                    <a:lnTo>
                                      <a:pt x="2149" y="1563"/>
                                    </a:lnTo>
                                    <a:lnTo>
                                      <a:pt x="2161" y="1554"/>
                                    </a:lnTo>
                                    <a:lnTo>
                                      <a:pt x="2174" y="1539"/>
                                    </a:lnTo>
                                    <a:lnTo>
                                      <a:pt x="2185" y="1524"/>
                                    </a:lnTo>
                                    <a:lnTo>
                                      <a:pt x="2195" y="1508"/>
                                    </a:lnTo>
                                    <a:lnTo>
                                      <a:pt x="2203" y="1493"/>
                                    </a:lnTo>
                                    <a:lnTo>
                                      <a:pt x="2210" y="1476"/>
                                    </a:lnTo>
                                    <a:lnTo>
                                      <a:pt x="2215" y="1458"/>
                                    </a:lnTo>
                                    <a:lnTo>
                                      <a:pt x="2219" y="1441"/>
                                    </a:lnTo>
                                    <a:lnTo>
                                      <a:pt x="2220" y="1423"/>
                                    </a:lnTo>
                                    <a:lnTo>
                                      <a:pt x="2221" y="1405"/>
                                    </a:lnTo>
                                    <a:lnTo>
                                      <a:pt x="2220" y="1387"/>
                                    </a:lnTo>
                                    <a:lnTo>
                                      <a:pt x="2217" y="1370"/>
                                    </a:lnTo>
                                    <a:lnTo>
                                      <a:pt x="2213" y="1353"/>
                                    </a:lnTo>
                                    <a:lnTo>
                                      <a:pt x="2208" y="1336"/>
                                    </a:lnTo>
                                    <a:lnTo>
                                      <a:pt x="2201" y="1319"/>
                                    </a:lnTo>
                                    <a:lnTo>
                                      <a:pt x="2191" y="1302"/>
                                    </a:lnTo>
                                    <a:lnTo>
                                      <a:pt x="2181" y="1287"/>
                                    </a:lnTo>
                                    <a:lnTo>
                                      <a:pt x="2181" y="1285"/>
                                    </a:lnTo>
                                    <a:lnTo>
                                      <a:pt x="1325" y="87"/>
                                    </a:lnTo>
                                    <a:lnTo>
                                      <a:pt x="1323" y="87"/>
                                    </a:lnTo>
                                    <a:lnTo>
                                      <a:pt x="1312" y="73"/>
                                    </a:lnTo>
                                    <a:lnTo>
                                      <a:pt x="1300" y="58"/>
                                    </a:lnTo>
                                    <a:lnTo>
                                      <a:pt x="1286" y="46"/>
                                    </a:lnTo>
                                    <a:lnTo>
                                      <a:pt x="1270" y="34"/>
                                    </a:lnTo>
                                    <a:lnTo>
                                      <a:pt x="1255" y="25"/>
                                    </a:lnTo>
                                    <a:lnTo>
                                      <a:pt x="1238" y="16"/>
                                    </a:lnTo>
                                    <a:lnTo>
                                      <a:pt x="1221" y="10"/>
                                    </a:lnTo>
                                    <a:lnTo>
                                      <a:pt x="1203" y="6"/>
                                    </a:lnTo>
                                    <a:lnTo>
                                      <a:pt x="1187" y="2"/>
                                    </a:lnTo>
                                    <a:lnTo>
                                      <a:pt x="1169" y="0"/>
                                    </a:lnTo>
                                    <a:lnTo>
                                      <a:pt x="1149" y="0"/>
                                    </a:lnTo>
                                    <a:lnTo>
                                      <a:pt x="1131" y="1"/>
                                    </a:lnTo>
                                    <a:lnTo>
                                      <a:pt x="1114" y="3"/>
                                    </a:lnTo>
                                    <a:lnTo>
                                      <a:pt x="1097" y="8"/>
                                    </a:lnTo>
                                    <a:lnTo>
                                      <a:pt x="1079" y="14"/>
                                    </a:lnTo>
                                    <a:lnTo>
                                      <a:pt x="1062" y="22"/>
                                    </a:lnTo>
                                    <a:lnTo>
                                      <a:pt x="1046" y="31"/>
                                    </a:lnTo>
                                    <a:lnTo>
                                      <a:pt x="1031" y="42"/>
                                    </a:lnTo>
                                    <a:lnTo>
                                      <a:pt x="924" y="116"/>
                                    </a:lnTo>
                                    <a:lnTo>
                                      <a:pt x="819" y="191"/>
                                    </a:lnTo>
                                    <a:lnTo>
                                      <a:pt x="717" y="268"/>
                                    </a:lnTo>
                                    <a:lnTo>
                                      <a:pt x="668" y="306"/>
                                    </a:lnTo>
                                    <a:lnTo>
                                      <a:pt x="619" y="344"/>
                                    </a:lnTo>
                                    <a:lnTo>
                                      <a:pt x="571" y="384"/>
                                    </a:lnTo>
                                    <a:lnTo>
                                      <a:pt x="525" y="423"/>
                                    </a:lnTo>
                                    <a:lnTo>
                                      <a:pt x="480" y="463"/>
                                    </a:lnTo>
                                    <a:lnTo>
                                      <a:pt x="436" y="504"/>
                                    </a:lnTo>
                                    <a:lnTo>
                                      <a:pt x="394" y="543"/>
                                    </a:lnTo>
                                    <a:lnTo>
                                      <a:pt x="353" y="584"/>
                                    </a:lnTo>
                                    <a:lnTo>
                                      <a:pt x="315" y="625"/>
                                    </a:lnTo>
                                    <a:lnTo>
                                      <a:pt x="278" y="667"/>
                                    </a:lnTo>
                                    <a:lnTo>
                                      <a:pt x="242" y="708"/>
                                    </a:lnTo>
                                    <a:lnTo>
                                      <a:pt x="208" y="750"/>
                                    </a:lnTo>
                                    <a:lnTo>
                                      <a:pt x="177" y="792"/>
                                    </a:lnTo>
                                    <a:lnTo>
                                      <a:pt x="149" y="835"/>
                                    </a:lnTo>
                                    <a:lnTo>
                                      <a:pt x="122" y="878"/>
                                    </a:lnTo>
                                    <a:lnTo>
                                      <a:pt x="97" y="922"/>
                                    </a:lnTo>
                                    <a:lnTo>
                                      <a:pt x="76" y="966"/>
                                    </a:lnTo>
                                    <a:lnTo>
                                      <a:pt x="56" y="1010"/>
                                    </a:lnTo>
                                    <a:lnTo>
                                      <a:pt x="40" y="1054"/>
                                    </a:lnTo>
                                    <a:lnTo>
                                      <a:pt x="25" y="1100"/>
                                    </a:lnTo>
                                    <a:lnTo>
                                      <a:pt x="20" y="1123"/>
                                    </a:lnTo>
                                    <a:lnTo>
                                      <a:pt x="15" y="1145"/>
                                    </a:lnTo>
                                    <a:lnTo>
                                      <a:pt x="11" y="1168"/>
                                    </a:lnTo>
                                    <a:lnTo>
                                      <a:pt x="6" y="1191"/>
                                    </a:lnTo>
                                    <a:lnTo>
                                      <a:pt x="4" y="1215"/>
                                    </a:lnTo>
                                    <a:lnTo>
                                      <a:pt x="1" y="1238"/>
                                    </a:lnTo>
                                    <a:lnTo>
                                      <a:pt x="0" y="1262"/>
                                    </a:lnTo>
                                    <a:lnTo>
                                      <a:pt x="0" y="1284"/>
                                    </a:lnTo>
                                    <a:lnTo>
                                      <a:pt x="0" y="1308"/>
                                    </a:lnTo>
                                    <a:lnTo>
                                      <a:pt x="1" y="1332"/>
                                    </a:lnTo>
                                    <a:lnTo>
                                      <a:pt x="3" y="1356"/>
                                    </a:lnTo>
                                    <a:lnTo>
                                      <a:pt x="6" y="1380"/>
                                    </a:lnTo>
                                    <a:lnTo>
                                      <a:pt x="15" y="1433"/>
                                    </a:lnTo>
                                    <a:lnTo>
                                      <a:pt x="26" y="1490"/>
                                    </a:lnTo>
                                    <a:lnTo>
                                      <a:pt x="41" y="1550"/>
                                    </a:lnTo>
                                    <a:lnTo>
                                      <a:pt x="60" y="1615"/>
                                    </a:lnTo>
                                    <a:lnTo>
                                      <a:pt x="82" y="1682"/>
                                    </a:lnTo>
                                    <a:lnTo>
                                      <a:pt x="105" y="1751"/>
                                    </a:lnTo>
                                    <a:lnTo>
                                      <a:pt x="133" y="1824"/>
                                    </a:lnTo>
                                    <a:lnTo>
                                      <a:pt x="163" y="1900"/>
                                    </a:lnTo>
                                    <a:lnTo>
                                      <a:pt x="196" y="1976"/>
                                    </a:lnTo>
                                    <a:lnTo>
                                      <a:pt x="232" y="2057"/>
                                    </a:lnTo>
                                    <a:lnTo>
                                      <a:pt x="272" y="2138"/>
                                    </a:lnTo>
                                    <a:lnTo>
                                      <a:pt x="313" y="2222"/>
                                    </a:lnTo>
                                    <a:lnTo>
                                      <a:pt x="357" y="2308"/>
                                    </a:lnTo>
                                    <a:lnTo>
                                      <a:pt x="404" y="2394"/>
                                    </a:lnTo>
                                    <a:lnTo>
                                      <a:pt x="453" y="2483"/>
                                    </a:lnTo>
                                    <a:lnTo>
                                      <a:pt x="503" y="2571"/>
                                    </a:lnTo>
                                    <a:lnTo>
                                      <a:pt x="557" y="2661"/>
                                    </a:lnTo>
                                    <a:lnTo>
                                      <a:pt x="613" y="2752"/>
                                    </a:lnTo>
                                    <a:lnTo>
                                      <a:pt x="671" y="2843"/>
                                    </a:lnTo>
                                    <a:lnTo>
                                      <a:pt x="730" y="2935"/>
                                    </a:lnTo>
                                    <a:lnTo>
                                      <a:pt x="793" y="3026"/>
                                    </a:lnTo>
                                    <a:lnTo>
                                      <a:pt x="856" y="3118"/>
                                    </a:lnTo>
                                    <a:lnTo>
                                      <a:pt x="922" y="3209"/>
                                    </a:lnTo>
                                    <a:lnTo>
                                      <a:pt x="990" y="3300"/>
                                    </a:lnTo>
                                    <a:lnTo>
                                      <a:pt x="1060" y="3391"/>
                                    </a:lnTo>
                                    <a:lnTo>
                                      <a:pt x="1130" y="3481"/>
                                    </a:lnTo>
                                    <a:lnTo>
                                      <a:pt x="1203" y="3570"/>
                                    </a:lnTo>
                                    <a:lnTo>
                                      <a:pt x="1278" y="3657"/>
                                    </a:lnTo>
                                    <a:lnTo>
                                      <a:pt x="1353" y="3743"/>
                                    </a:lnTo>
                                    <a:lnTo>
                                      <a:pt x="1430" y="3828"/>
                                    </a:lnTo>
                                    <a:lnTo>
                                      <a:pt x="1509" y="3912"/>
                                    </a:lnTo>
                                    <a:lnTo>
                                      <a:pt x="1588" y="3994"/>
                                    </a:lnTo>
                                    <a:lnTo>
                                      <a:pt x="1669" y="4073"/>
                                    </a:lnTo>
                                    <a:lnTo>
                                      <a:pt x="1753" y="4150"/>
                                    </a:lnTo>
                                    <a:lnTo>
                                      <a:pt x="1837" y="4228"/>
                                    </a:lnTo>
                                    <a:lnTo>
                                      <a:pt x="1924" y="4304"/>
                                    </a:lnTo>
                                    <a:lnTo>
                                      <a:pt x="2011" y="4378"/>
                                    </a:lnTo>
                                    <a:lnTo>
                                      <a:pt x="2100" y="4451"/>
                                    </a:lnTo>
                                    <a:lnTo>
                                      <a:pt x="2190" y="4522"/>
                                    </a:lnTo>
                                    <a:lnTo>
                                      <a:pt x="2281" y="4591"/>
                                    </a:lnTo>
                                    <a:lnTo>
                                      <a:pt x="2372" y="4658"/>
                                    </a:lnTo>
                                    <a:lnTo>
                                      <a:pt x="2463" y="4724"/>
                                    </a:lnTo>
                                    <a:lnTo>
                                      <a:pt x="2555" y="4789"/>
                                    </a:lnTo>
                                    <a:lnTo>
                                      <a:pt x="2646" y="4851"/>
                                    </a:lnTo>
                                    <a:lnTo>
                                      <a:pt x="2738" y="4911"/>
                                    </a:lnTo>
                                    <a:lnTo>
                                      <a:pt x="2829" y="4968"/>
                                    </a:lnTo>
                                    <a:lnTo>
                                      <a:pt x="2920" y="5024"/>
                                    </a:lnTo>
                                    <a:lnTo>
                                      <a:pt x="3010" y="5078"/>
                                    </a:lnTo>
                                    <a:lnTo>
                                      <a:pt x="3100" y="5129"/>
                                    </a:lnTo>
                                    <a:lnTo>
                                      <a:pt x="3187" y="5178"/>
                                    </a:lnTo>
                                    <a:lnTo>
                                      <a:pt x="3274" y="5224"/>
                                    </a:lnTo>
                                    <a:lnTo>
                                      <a:pt x="3359" y="5269"/>
                                    </a:lnTo>
                                    <a:lnTo>
                                      <a:pt x="3443" y="5309"/>
                                    </a:lnTo>
                                    <a:lnTo>
                                      <a:pt x="3525" y="5349"/>
                                    </a:lnTo>
                                    <a:lnTo>
                                      <a:pt x="3605" y="5385"/>
                                    </a:lnTo>
                                    <a:lnTo>
                                      <a:pt x="3683" y="5417"/>
                                    </a:lnTo>
                                    <a:lnTo>
                                      <a:pt x="3757" y="5448"/>
                                    </a:lnTo>
                                    <a:lnTo>
                                      <a:pt x="3830" y="5476"/>
                                    </a:lnTo>
                                    <a:lnTo>
                                      <a:pt x="3901" y="5500"/>
                                    </a:lnTo>
                                    <a:lnTo>
                                      <a:pt x="3966" y="5521"/>
                                    </a:lnTo>
                                    <a:lnTo>
                                      <a:pt x="4031" y="5539"/>
                                    </a:lnTo>
                                    <a:lnTo>
                                      <a:pt x="4091" y="5555"/>
                                    </a:lnTo>
                                    <a:lnTo>
                                      <a:pt x="4148" y="5567"/>
                                    </a:lnTo>
                                    <a:lnTo>
                                      <a:pt x="4201" y="5575"/>
                                    </a:lnTo>
                                    <a:lnTo>
                                      <a:pt x="4225" y="5578"/>
                                    </a:lnTo>
                                    <a:lnTo>
                                      <a:pt x="4249" y="5580"/>
                                    </a:lnTo>
                                    <a:lnTo>
                                      <a:pt x="4273" y="5581"/>
                                    </a:lnTo>
                                    <a:lnTo>
                                      <a:pt x="4297" y="5581"/>
                                    </a:lnTo>
                                    <a:lnTo>
                                      <a:pt x="4320" y="5581"/>
                                    </a:lnTo>
                                    <a:lnTo>
                                      <a:pt x="4344" y="5579"/>
                                    </a:lnTo>
                                    <a:lnTo>
                                      <a:pt x="4366" y="5578"/>
                                    </a:lnTo>
                                    <a:lnTo>
                                      <a:pt x="4390" y="5574"/>
                                    </a:lnTo>
                                    <a:lnTo>
                                      <a:pt x="4413" y="5570"/>
                                    </a:lnTo>
                                    <a:lnTo>
                                      <a:pt x="4436" y="5567"/>
                                    </a:lnTo>
                                    <a:lnTo>
                                      <a:pt x="4458" y="5561"/>
                                    </a:lnTo>
                                    <a:lnTo>
                                      <a:pt x="4481" y="5555"/>
                                    </a:lnTo>
                                    <a:lnTo>
                                      <a:pt x="4527" y="5542"/>
                                    </a:lnTo>
                                    <a:lnTo>
                                      <a:pt x="4571" y="5525"/>
                                    </a:lnTo>
                                    <a:lnTo>
                                      <a:pt x="4615" y="5506"/>
                                    </a:lnTo>
                                    <a:lnTo>
                                      <a:pt x="4660" y="5483"/>
                                    </a:lnTo>
                                    <a:lnTo>
                                      <a:pt x="4703" y="5459"/>
                                    </a:lnTo>
                                    <a:lnTo>
                                      <a:pt x="4746" y="5433"/>
                                    </a:lnTo>
                                    <a:lnTo>
                                      <a:pt x="4789" y="5404"/>
                                    </a:lnTo>
                                    <a:lnTo>
                                      <a:pt x="4831" y="5373"/>
                                    </a:lnTo>
                                    <a:lnTo>
                                      <a:pt x="4873" y="5339"/>
                                    </a:lnTo>
                                    <a:lnTo>
                                      <a:pt x="4915" y="5303"/>
                                    </a:lnTo>
                                    <a:lnTo>
                                      <a:pt x="4956" y="5266"/>
                                    </a:lnTo>
                                    <a:lnTo>
                                      <a:pt x="4997" y="5228"/>
                                    </a:lnTo>
                                    <a:lnTo>
                                      <a:pt x="5038" y="5187"/>
                                    </a:lnTo>
                                    <a:lnTo>
                                      <a:pt x="5077" y="5145"/>
                                    </a:lnTo>
                                    <a:lnTo>
                                      <a:pt x="5118" y="5101"/>
                                    </a:lnTo>
                                    <a:lnTo>
                                      <a:pt x="5158" y="5057"/>
                                    </a:lnTo>
                                    <a:lnTo>
                                      <a:pt x="5197" y="5010"/>
                                    </a:lnTo>
                                    <a:lnTo>
                                      <a:pt x="5237" y="4962"/>
                                    </a:lnTo>
                                    <a:lnTo>
                                      <a:pt x="5275" y="4914"/>
                                    </a:lnTo>
                                    <a:lnTo>
                                      <a:pt x="5313" y="4864"/>
                                    </a:lnTo>
                                    <a:lnTo>
                                      <a:pt x="5352" y="4814"/>
                                    </a:lnTo>
                                    <a:lnTo>
                                      <a:pt x="5390" y="4762"/>
                                    </a:lnTo>
                                    <a:lnTo>
                                      <a:pt x="5465" y="4657"/>
                                    </a:lnTo>
                                    <a:lnTo>
                                      <a:pt x="5540" y="4550"/>
                                    </a:lnTo>
                                    <a:lnTo>
                                      <a:pt x="5550" y="4535"/>
                                    </a:lnTo>
                                    <a:lnTo>
                                      <a:pt x="5559" y="4518"/>
                                    </a:lnTo>
                                    <a:lnTo>
                                      <a:pt x="5567" y="4501"/>
                                    </a:lnTo>
                                    <a:lnTo>
                                      <a:pt x="5573" y="4484"/>
                                    </a:lnTo>
                                    <a:lnTo>
                                      <a:pt x="5578" y="4467"/>
                                    </a:lnTo>
                                    <a:lnTo>
                                      <a:pt x="5580" y="4449"/>
                                    </a:lnTo>
                                    <a:lnTo>
                                      <a:pt x="5581" y="4431"/>
                                    </a:lnTo>
                                    <a:lnTo>
                                      <a:pt x="5581" y="4413"/>
                                    </a:lnTo>
                                    <a:lnTo>
                                      <a:pt x="5579" y="4395"/>
                                    </a:lnTo>
                                    <a:lnTo>
                                      <a:pt x="5575" y="4377"/>
                                    </a:lnTo>
                                    <a:lnTo>
                                      <a:pt x="5571" y="4360"/>
                                    </a:lnTo>
                                    <a:lnTo>
                                      <a:pt x="5565" y="4343"/>
                                    </a:lnTo>
                                    <a:lnTo>
                                      <a:pt x="5556" y="4326"/>
                                    </a:lnTo>
                                    <a:lnTo>
                                      <a:pt x="5547" y="4310"/>
                                    </a:lnTo>
                                    <a:lnTo>
                                      <a:pt x="5535" y="4295"/>
                                    </a:lnTo>
                                    <a:lnTo>
                                      <a:pt x="5522" y="4281"/>
                                    </a:lnTo>
                                    <a:close/>
                                    <a:moveTo>
                                      <a:pt x="5006" y="2620"/>
                                    </a:moveTo>
                                    <a:lnTo>
                                      <a:pt x="5286" y="2547"/>
                                    </a:lnTo>
                                    <a:lnTo>
                                      <a:pt x="5247" y="2453"/>
                                    </a:lnTo>
                                    <a:lnTo>
                                      <a:pt x="5206" y="2361"/>
                                    </a:lnTo>
                                    <a:lnTo>
                                      <a:pt x="5161" y="2268"/>
                                    </a:lnTo>
                                    <a:lnTo>
                                      <a:pt x="5115" y="2177"/>
                                    </a:lnTo>
                                    <a:lnTo>
                                      <a:pt x="5067" y="2088"/>
                                    </a:lnTo>
                                    <a:lnTo>
                                      <a:pt x="5015" y="1999"/>
                                    </a:lnTo>
                                    <a:lnTo>
                                      <a:pt x="4962" y="1912"/>
                                    </a:lnTo>
                                    <a:lnTo>
                                      <a:pt x="4906" y="1825"/>
                                    </a:lnTo>
                                    <a:lnTo>
                                      <a:pt x="4849" y="1740"/>
                                    </a:lnTo>
                                    <a:lnTo>
                                      <a:pt x="4789" y="1658"/>
                                    </a:lnTo>
                                    <a:lnTo>
                                      <a:pt x="4728" y="1575"/>
                                    </a:lnTo>
                                    <a:lnTo>
                                      <a:pt x="4663" y="1495"/>
                                    </a:lnTo>
                                    <a:lnTo>
                                      <a:pt x="4597" y="1417"/>
                                    </a:lnTo>
                                    <a:lnTo>
                                      <a:pt x="4530" y="1341"/>
                                    </a:lnTo>
                                    <a:lnTo>
                                      <a:pt x="4461" y="1265"/>
                                    </a:lnTo>
                                    <a:lnTo>
                                      <a:pt x="4389" y="1192"/>
                                    </a:lnTo>
                                    <a:lnTo>
                                      <a:pt x="4316" y="1120"/>
                                    </a:lnTo>
                                    <a:lnTo>
                                      <a:pt x="4241" y="1051"/>
                                    </a:lnTo>
                                    <a:lnTo>
                                      <a:pt x="4164" y="983"/>
                                    </a:lnTo>
                                    <a:lnTo>
                                      <a:pt x="4085" y="917"/>
                                    </a:lnTo>
                                    <a:lnTo>
                                      <a:pt x="4005" y="853"/>
                                    </a:lnTo>
                                    <a:lnTo>
                                      <a:pt x="3923" y="791"/>
                                    </a:lnTo>
                                    <a:lnTo>
                                      <a:pt x="3840" y="732"/>
                                    </a:lnTo>
                                    <a:lnTo>
                                      <a:pt x="3756" y="674"/>
                                    </a:lnTo>
                                    <a:lnTo>
                                      <a:pt x="3670" y="619"/>
                                    </a:lnTo>
                                    <a:lnTo>
                                      <a:pt x="3582" y="566"/>
                                    </a:lnTo>
                                    <a:lnTo>
                                      <a:pt x="3494" y="514"/>
                                    </a:lnTo>
                                    <a:lnTo>
                                      <a:pt x="3404" y="465"/>
                                    </a:lnTo>
                                    <a:lnTo>
                                      <a:pt x="3313" y="420"/>
                                    </a:lnTo>
                                    <a:lnTo>
                                      <a:pt x="3221" y="376"/>
                                    </a:lnTo>
                                    <a:lnTo>
                                      <a:pt x="3128" y="334"/>
                                    </a:lnTo>
                                    <a:lnTo>
                                      <a:pt x="3034" y="295"/>
                                    </a:lnTo>
                                    <a:lnTo>
                                      <a:pt x="2961" y="576"/>
                                    </a:lnTo>
                                    <a:lnTo>
                                      <a:pt x="3047" y="610"/>
                                    </a:lnTo>
                                    <a:lnTo>
                                      <a:pt x="3131" y="647"/>
                                    </a:lnTo>
                                    <a:lnTo>
                                      <a:pt x="3215" y="687"/>
                                    </a:lnTo>
                                    <a:lnTo>
                                      <a:pt x="3297" y="729"/>
                                    </a:lnTo>
                                    <a:lnTo>
                                      <a:pt x="3380" y="772"/>
                                    </a:lnTo>
                                    <a:lnTo>
                                      <a:pt x="3460" y="819"/>
                                    </a:lnTo>
                                    <a:lnTo>
                                      <a:pt x="3540" y="866"/>
                                    </a:lnTo>
                                    <a:lnTo>
                                      <a:pt x="3618" y="917"/>
                                    </a:lnTo>
                                    <a:lnTo>
                                      <a:pt x="3696" y="968"/>
                                    </a:lnTo>
                                    <a:lnTo>
                                      <a:pt x="3771" y="1022"/>
                                    </a:lnTo>
                                    <a:lnTo>
                                      <a:pt x="3846" y="1078"/>
                                    </a:lnTo>
                                    <a:lnTo>
                                      <a:pt x="3919" y="1136"/>
                                    </a:lnTo>
                                    <a:lnTo>
                                      <a:pt x="3990" y="1196"/>
                                    </a:lnTo>
                                    <a:lnTo>
                                      <a:pt x="4061" y="1257"/>
                                    </a:lnTo>
                                    <a:lnTo>
                                      <a:pt x="4129" y="1320"/>
                                    </a:lnTo>
                                    <a:lnTo>
                                      <a:pt x="4195" y="1386"/>
                                    </a:lnTo>
                                    <a:lnTo>
                                      <a:pt x="4261" y="1452"/>
                                    </a:lnTo>
                                    <a:lnTo>
                                      <a:pt x="4324" y="1520"/>
                                    </a:lnTo>
                                    <a:lnTo>
                                      <a:pt x="4385" y="1591"/>
                                    </a:lnTo>
                                    <a:lnTo>
                                      <a:pt x="4445" y="1663"/>
                                    </a:lnTo>
                                    <a:lnTo>
                                      <a:pt x="4503" y="1736"/>
                                    </a:lnTo>
                                    <a:lnTo>
                                      <a:pt x="4559" y="1810"/>
                                    </a:lnTo>
                                    <a:lnTo>
                                      <a:pt x="4613" y="1885"/>
                                    </a:lnTo>
                                    <a:lnTo>
                                      <a:pt x="4664" y="1963"/>
                                    </a:lnTo>
                                    <a:lnTo>
                                      <a:pt x="4715" y="2041"/>
                                    </a:lnTo>
                                    <a:lnTo>
                                      <a:pt x="4763" y="2121"/>
                                    </a:lnTo>
                                    <a:lnTo>
                                      <a:pt x="4809" y="2201"/>
                                    </a:lnTo>
                                    <a:lnTo>
                                      <a:pt x="4852" y="2284"/>
                                    </a:lnTo>
                                    <a:lnTo>
                                      <a:pt x="4894" y="2367"/>
                                    </a:lnTo>
                                    <a:lnTo>
                                      <a:pt x="4934" y="2450"/>
                                    </a:lnTo>
                                    <a:lnTo>
                                      <a:pt x="4971" y="2534"/>
                                    </a:lnTo>
                                    <a:lnTo>
                                      <a:pt x="5006" y="2620"/>
                                    </a:lnTo>
                                    <a:close/>
                                    <a:moveTo>
                                      <a:pt x="3200" y="1125"/>
                                    </a:moveTo>
                                    <a:lnTo>
                                      <a:pt x="3104" y="1404"/>
                                    </a:lnTo>
                                    <a:lnTo>
                                      <a:pt x="3150" y="1424"/>
                                    </a:lnTo>
                                    <a:lnTo>
                                      <a:pt x="3194" y="1445"/>
                                    </a:lnTo>
                                    <a:lnTo>
                                      <a:pt x="3240" y="1466"/>
                                    </a:lnTo>
                                    <a:lnTo>
                                      <a:pt x="3285" y="1489"/>
                                    </a:lnTo>
                                    <a:lnTo>
                                      <a:pt x="3330" y="1512"/>
                                    </a:lnTo>
                                    <a:lnTo>
                                      <a:pt x="3374" y="1536"/>
                                    </a:lnTo>
                                    <a:lnTo>
                                      <a:pt x="3418" y="1561"/>
                                    </a:lnTo>
                                    <a:lnTo>
                                      <a:pt x="3461" y="1586"/>
                                    </a:lnTo>
                                    <a:lnTo>
                                      <a:pt x="3503" y="1614"/>
                                    </a:lnTo>
                                    <a:lnTo>
                                      <a:pt x="3545" y="1641"/>
                                    </a:lnTo>
                                    <a:lnTo>
                                      <a:pt x="3586" y="1670"/>
                                    </a:lnTo>
                                    <a:lnTo>
                                      <a:pt x="3626" y="1700"/>
                                    </a:lnTo>
                                    <a:lnTo>
                                      <a:pt x="3666" y="1731"/>
                                    </a:lnTo>
                                    <a:lnTo>
                                      <a:pt x="3703" y="1763"/>
                                    </a:lnTo>
                                    <a:lnTo>
                                      <a:pt x="3740" y="1797"/>
                                    </a:lnTo>
                                    <a:lnTo>
                                      <a:pt x="3776" y="1831"/>
                                    </a:lnTo>
                                    <a:lnTo>
                                      <a:pt x="3811" y="1867"/>
                                    </a:lnTo>
                                    <a:lnTo>
                                      <a:pt x="3844" y="1904"/>
                                    </a:lnTo>
                                    <a:lnTo>
                                      <a:pt x="3877" y="1943"/>
                                    </a:lnTo>
                                    <a:lnTo>
                                      <a:pt x="3908" y="1982"/>
                                    </a:lnTo>
                                    <a:lnTo>
                                      <a:pt x="3939" y="2023"/>
                                    </a:lnTo>
                                    <a:lnTo>
                                      <a:pt x="3968" y="2064"/>
                                    </a:lnTo>
                                    <a:lnTo>
                                      <a:pt x="3995" y="2106"/>
                                    </a:lnTo>
                                    <a:lnTo>
                                      <a:pt x="4023" y="2149"/>
                                    </a:lnTo>
                                    <a:lnTo>
                                      <a:pt x="4049" y="2192"/>
                                    </a:lnTo>
                                    <a:lnTo>
                                      <a:pt x="4074" y="2236"/>
                                    </a:lnTo>
                                    <a:lnTo>
                                      <a:pt x="4098" y="2280"/>
                                    </a:lnTo>
                                    <a:lnTo>
                                      <a:pt x="4121" y="2326"/>
                                    </a:lnTo>
                                    <a:lnTo>
                                      <a:pt x="4144" y="2370"/>
                                    </a:lnTo>
                                    <a:lnTo>
                                      <a:pt x="4165" y="2416"/>
                                    </a:lnTo>
                                    <a:lnTo>
                                      <a:pt x="4186" y="2461"/>
                                    </a:lnTo>
                                    <a:lnTo>
                                      <a:pt x="4206" y="2507"/>
                                    </a:lnTo>
                                    <a:lnTo>
                                      <a:pt x="4446" y="2391"/>
                                    </a:lnTo>
                                    <a:lnTo>
                                      <a:pt x="4424" y="2337"/>
                                    </a:lnTo>
                                    <a:lnTo>
                                      <a:pt x="4400" y="2284"/>
                                    </a:lnTo>
                                    <a:lnTo>
                                      <a:pt x="4376" y="2231"/>
                                    </a:lnTo>
                                    <a:lnTo>
                                      <a:pt x="4351" y="2180"/>
                                    </a:lnTo>
                                    <a:lnTo>
                                      <a:pt x="4326" y="2130"/>
                                    </a:lnTo>
                                    <a:lnTo>
                                      <a:pt x="4298" y="2080"/>
                                    </a:lnTo>
                                    <a:lnTo>
                                      <a:pt x="4271" y="2031"/>
                                    </a:lnTo>
                                    <a:lnTo>
                                      <a:pt x="4242" y="1983"/>
                                    </a:lnTo>
                                    <a:lnTo>
                                      <a:pt x="4212" y="1937"/>
                                    </a:lnTo>
                                    <a:lnTo>
                                      <a:pt x="4180" y="1890"/>
                                    </a:lnTo>
                                    <a:lnTo>
                                      <a:pt x="4147" y="1845"/>
                                    </a:lnTo>
                                    <a:lnTo>
                                      <a:pt x="4114" y="1799"/>
                                    </a:lnTo>
                                    <a:lnTo>
                                      <a:pt x="4078" y="1755"/>
                                    </a:lnTo>
                                    <a:lnTo>
                                      <a:pt x="4041" y="1712"/>
                                    </a:lnTo>
                                    <a:lnTo>
                                      <a:pt x="4002" y="1670"/>
                                    </a:lnTo>
                                    <a:lnTo>
                                      <a:pt x="3962" y="1628"/>
                                    </a:lnTo>
                                    <a:lnTo>
                                      <a:pt x="3921" y="1588"/>
                                    </a:lnTo>
                                    <a:lnTo>
                                      <a:pt x="3879" y="1549"/>
                                    </a:lnTo>
                                    <a:lnTo>
                                      <a:pt x="3836" y="1512"/>
                                    </a:lnTo>
                                    <a:lnTo>
                                      <a:pt x="3792" y="1476"/>
                                    </a:lnTo>
                                    <a:lnTo>
                                      <a:pt x="3747" y="1440"/>
                                    </a:lnTo>
                                    <a:lnTo>
                                      <a:pt x="3701" y="1406"/>
                                    </a:lnTo>
                                    <a:lnTo>
                                      <a:pt x="3654" y="1373"/>
                                    </a:lnTo>
                                    <a:lnTo>
                                      <a:pt x="3607" y="1342"/>
                                    </a:lnTo>
                                    <a:lnTo>
                                      <a:pt x="3558" y="1311"/>
                                    </a:lnTo>
                                    <a:lnTo>
                                      <a:pt x="3509" y="1281"/>
                                    </a:lnTo>
                                    <a:lnTo>
                                      <a:pt x="3459" y="1252"/>
                                    </a:lnTo>
                                    <a:lnTo>
                                      <a:pt x="3409" y="1226"/>
                                    </a:lnTo>
                                    <a:lnTo>
                                      <a:pt x="3357" y="1198"/>
                                    </a:lnTo>
                                    <a:lnTo>
                                      <a:pt x="3306" y="1173"/>
                                    </a:lnTo>
                                    <a:lnTo>
                                      <a:pt x="3253" y="1149"/>
                                    </a:lnTo>
                                    <a:lnTo>
                                      <a:pt x="3200" y="11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36E67"/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  <wps:wsp>
                            <wps:cNvPr id="325" name="文本框 36"/>
                            <wps:cNvSpPr txBox="1"/>
                            <wps:spPr>
                              <a:xfrm>
                                <a:off x="3962" y="19666"/>
                                <a:ext cx="2685" cy="7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beforeAutospacing="0" w:after="0" w:afterAutospacing="0" w:line="600" w:lineRule="exac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Microsoft YaHei" w:hAnsi="Microsoft YaHei" w:eastAsia="Microsoft YaHei" w:cstheme="minorBidi"/>
                                      <w:color w:val="436E67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+86 </w:t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436E67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156 0402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theme="minorBidi"/>
                                      <w:color w:val="436E67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436E67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4346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g:grpSp>
                          <wpg:cNvPr id="18" name="Group 11"/>
                          <wpg:cNvGrpSpPr/>
                          <wpg:grpSpPr>
                            <a:xfrm>
                              <a:off x="6635" y="19666"/>
                              <a:ext cx="3895" cy="1410"/>
                              <a:chOff x="6635" y="19666"/>
                              <a:chExt cx="3895" cy="1410"/>
                            </a:xfrm>
                          </wpg:grpSpPr>
                          <wps:wsp>
                            <wps:cNvPr id="323" name="KSO_Shape"/>
                            <wps:cNvSpPr/>
                            <wps:spPr bwMode="auto">
                              <a:xfrm>
                                <a:off x="6635" y="19987"/>
                                <a:ext cx="236" cy="244"/>
                              </a:xfrm>
                              <a:custGeom>
                                <a:avLst/>
                                <a:gdLst>
                                  <a:gd name="T0" fmla="*/ 2147483646 w 90"/>
                                  <a:gd name="T1" fmla="*/ 2147483646 h 93"/>
                                  <a:gd name="T2" fmla="*/ 2147483646 w 90"/>
                                  <a:gd name="T3" fmla="*/ 2147483646 h 93"/>
                                  <a:gd name="T4" fmla="*/ 2147483646 w 90"/>
                                  <a:gd name="T5" fmla="*/ 2147483646 h 93"/>
                                  <a:gd name="T6" fmla="*/ 2147483646 w 90"/>
                                  <a:gd name="T7" fmla="*/ 2147483646 h 93"/>
                                  <a:gd name="T8" fmla="*/ 2147483646 w 90"/>
                                  <a:gd name="T9" fmla="*/ 2147483646 h 93"/>
                                  <a:gd name="T10" fmla="*/ 0 w 90"/>
                                  <a:gd name="T11" fmla="*/ 2147483646 h 93"/>
                                  <a:gd name="T12" fmla="*/ 0 w 90"/>
                                  <a:gd name="T13" fmla="*/ 2147483646 h 93"/>
                                  <a:gd name="T14" fmla="*/ 2147483646 w 90"/>
                                  <a:gd name="T15" fmla="*/ 2147483646 h 93"/>
                                  <a:gd name="T16" fmla="*/ 2147483646 w 90"/>
                                  <a:gd name="T17" fmla="*/ 2147483646 h 93"/>
                                  <a:gd name="T18" fmla="*/ 2147483646 w 90"/>
                                  <a:gd name="T19" fmla="*/ 2147483646 h 93"/>
                                  <a:gd name="T20" fmla="*/ 2147483646 w 90"/>
                                  <a:gd name="T21" fmla="*/ 2147483646 h 93"/>
                                  <a:gd name="T22" fmla="*/ 2147483646 w 90"/>
                                  <a:gd name="T23" fmla="*/ 2147483646 h 93"/>
                                  <a:gd name="T24" fmla="*/ 2147483646 w 90"/>
                                  <a:gd name="T25" fmla="*/ 2147483646 h 93"/>
                                  <a:gd name="T26" fmla="*/ 2147483646 w 90"/>
                                  <a:gd name="T27" fmla="*/ 2147483646 h 93"/>
                                  <a:gd name="T28" fmla="*/ 2147483646 w 90"/>
                                  <a:gd name="T29" fmla="*/ 2147483646 h 93"/>
                                  <a:gd name="T30" fmla="*/ 2147483646 w 90"/>
                                  <a:gd name="T31" fmla="*/ 2147483646 h 93"/>
                                  <a:gd name="T32" fmla="*/ 2147483646 w 90"/>
                                  <a:gd name="T33" fmla="*/ 2147483646 h 93"/>
                                  <a:gd name="T34" fmla="*/ 2147483646 w 90"/>
                                  <a:gd name="T35" fmla="*/ 2147483646 h 93"/>
                                  <a:gd name="T36" fmla="*/ 2147483646 w 90"/>
                                  <a:gd name="T37" fmla="*/ 2147483646 h 93"/>
                                  <a:gd name="T38" fmla="*/ 2147483646 w 90"/>
                                  <a:gd name="T39" fmla="*/ 2147483646 h 93"/>
                                  <a:gd name="T40" fmla="*/ 2147483646 w 90"/>
                                  <a:gd name="T41" fmla="*/ 2147483646 h 93"/>
                                  <a:gd name="T42" fmla="*/ 2147483646 w 90"/>
                                  <a:gd name="T43" fmla="*/ 2147483646 h 93"/>
                                  <a:gd name="T44" fmla="*/ 2147483646 w 90"/>
                                  <a:gd name="T45" fmla="*/ 2147483646 h 93"/>
                                  <a:gd name="T46" fmla="*/ 2147483646 w 90"/>
                                  <a:gd name="T47" fmla="*/ 2147483646 h 93"/>
                                  <a:gd name="T48" fmla="*/ 2147483646 w 90"/>
                                  <a:gd name="T49" fmla="*/ 2147483646 h 93"/>
                                  <a:gd name="T50" fmla="*/ 2147483646 w 90"/>
                                  <a:gd name="T51" fmla="*/ 2147483646 h 93"/>
                                  <a:gd name="T52" fmla="*/ 2147483646 w 90"/>
                                  <a:gd name="T53" fmla="*/ 2147483646 h 93"/>
                                  <a:gd name="T54" fmla="*/ 2147483646 w 90"/>
                                  <a:gd name="T55" fmla="*/ 2147483646 h 93"/>
                                  <a:gd name="T56" fmla="*/ 2147483646 w 90"/>
                                  <a:gd name="T57" fmla="*/ 2147483646 h 93"/>
                                  <a:gd name="T58" fmla="*/ 2147483646 w 90"/>
                                  <a:gd name="T59" fmla="*/ 2147483646 h 93"/>
                                  <a:gd name="T60" fmla="*/ 2147483646 w 90"/>
                                  <a:gd name="T61" fmla="*/ 2147483646 h 93"/>
                                  <a:gd name="T62" fmla="*/ 2147483646 w 90"/>
                                  <a:gd name="T63" fmla="*/ 2147483646 h 93"/>
                                  <a:gd name="T64" fmla="*/ 2147483646 w 90"/>
                                  <a:gd name="T65" fmla="*/ 2147483646 h 93"/>
                                  <a:gd name="T66" fmla="*/ 2147483646 w 90"/>
                                  <a:gd name="T67" fmla="*/ 2147483646 h 93"/>
                                  <a:gd name="T68" fmla="*/ 2147483646 w 90"/>
                                  <a:gd name="T69" fmla="*/ 2147483646 h 93"/>
                                  <a:gd name="T70" fmla="*/ 2147483646 w 90"/>
                                  <a:gd name="T71" fmla="*/ 2147483646 h 93"/>
                                  <a:gd name="T72" fmla="*/ 2147483646 w 90"/>
                                  <a:gd name="T73" fmla="*/ 2147483646 h 93"/>
                                  <a:gd name="T74" fmla="*/ 2147483646 w 90"/>
                                  <a:gd name="T75" fmla="*/ 2147483646 h 93"/>
                                  <a:gd name="T76" fmla="*/ 2147483646 w 90"/>
                                  <a:gd name="T77" fmla="*/ 2147483646 h 93"/>
                                  <a:gd name="T78" fmla="*/ 2147483646 w 90"/>
                                  <a:gd name="T79" fmla="*/ 2147483646 h 93"/>
                                  <a:gd name="T80" fmla="*/ 2147483646 w 90"/>
                                  <a:gd name="T81" fmla="*/ 2147483646 h 93"/>
                                  <a:gd name="T82" fmla="*/ 2147483646 w 90"/>
                                  <a:gd name="T83" fmla="*/ 2147483646 h 93"/>
                                  <a:gd name="T84" fmla="*/ 2147483646 w 90"/>
                                  <a:gd name="T85" fmla="*/ 2147483646 h 93"/>
                                  <a:gd name="T86" fmla="*/ 2147483646 w 90"/>
                                  <a:gd name="T87" fmla="*/ 2147483646 h 93"/>
                                  <a:gd name="T88" fmla="*/ 2147483646 w 90"/>
                                  <a:gd name="T89" fmla="*/ 2147483646 h 93"/>
                                  <a:gd name="T90" fmla="*/ 2147483646 w 90"/>
                                  <a:gd name="T91" fmla="*/ 2147483646 h 93"/>
                                  <a:gd name="T92" fmla="*/ 2147483646 w 90"/>
                                  <a:gd name="T93" fmla="*/ 2147483646 h 93"/>
                                  <a:gd name="T94" fmla="*/ 2147483646 w 90"/>
                                  <a:gd name="T95" fmla="*/ 2147483646 h 93"/>
                                  <a:gd name="T96" fmla="*/ 2147483646 w 90"/>
                                  <a:gd name="T97" fmla="*/ 2147483646 h 93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90" h="93">
                                    <a:moveTo>
                                      <a:pt x="86" y="38"/>
                                    </a:moveTo>
                                    <a:cubicBezTo>
                                      <a:pt x="88" y="40"/>
                                      <a:pt x="90" y="43"/>
                                      <a:pt x="90" y="46"/>
                                    </a:cubicBezTo>
                                    <a:cubicBezTo>
                                      <a:pt x="90" y="83"/>
                                      <a:pt x="90" y="83"/>
                                      <a:pt x="90" y="83"/>
                                    </a:cubicBezTo>
                                    <a:cubicBezTo>
                                      <a:pt x="90" y="88"/>
                                      <a:pt x="86" y="93"/>
                                      <a:pt x="81" y="93"/>
                                    </a:cubicBezTo>
                                    <a:cubicBezTo>
                                      <a:pt x="9" y="93"/>
                                      <a:pt x="9" y="93"/>
                                      <a:pt x="9" y="93"/>
                                    </a:cubicBezTo>
                                    <a:cubicBezTo>
                                      <a:pt x="4" y="93"/>
                                      <a:pt x="0" y="88"/>
                                      <a:pt x="0" y="83"/>
                                    </a:cubicBezTo>
                                    <a:cubicBezTo>
                                      <a:pt x="0" y="46"/>
                                      <a:pt x="0" y="46"/>
                                      <a:pt x="0" y="46"/>
                                    </a:cubicBezTo>
                                    <a:cubicBezTo>
                                      <a:pt x="0" y="44"/>
                                      <a:pt x="1" y="41"/>
                                      <a:pt x="2" y="40"/>
                                    </a:cubicBezTo>
                                    <a:cubicBezTo>
                                      <a:pt x="2" y="40"/>
                                      <a:pt x="2" y="40"/>
                                      <a:pt x="2" y="40"/>
                                    </a:cubicBezTo>
                                    <a:cubicBezTo>
                                      <a:pt x="2" y="40"/>
                                      <a:pt x="2" y="40"/>
                                      <a:pt x="2" y="40"/>
                                    </a:cubicBezTo>
                                    <a:cubicBezTo>
                                      <a:pt x="2" y="39"/>
                                      <a:pt x="2" y="39"/>
                                      <a:pt x="3" y="39"/>
                                    </a:cubicBezTo>
                                    <a:cubicBezTo>
                                      <a:pt x="39" y="3"/>
                                      <a:pt x="39" y="3"/>
                                      <a:pt x="39" y="3"/>
                                    </a:cubicBezTo>
                                    <a:cubicBezTo>
                                      <a:pt x="43" y="0"/>
                                      <a:pt x="46" y="0"/>
                                      <a:pt x="50" y="3"/>
                                    </a:cubicBezTo>
                                    <a:cubicBezTo>
                                      <a:pt x="86" y="38"/>
                                      <a:pt x="86" y="38"/>
                                      <a:pt x="86" y="38"/>
                                    </a:cubicBezTo>
                                    <a:close/>
                                    <a:moveTo>
                                      <a:pt x="15" y="30"/>
                                    </a:moveTo>
                                    <a:cubicBezTo>
                                      <a:pt x="15" y="52"/>
                                      <a:pt x="15" y="52"/>
                                      <a:pt x="15" y="52"/>
                                    </a:cubicBezTo>
                                    <a:cubicBezTo>
                                      <a:pt x="45" y="75"/>
                                      <a:pt x="45" y="75"/>
                                      <a:pt x="45" y="75"/>
                                    </a:cubicBezTo>
                                    <a:cubicBezTo>
                                      <a:pt x="72" y="54"/>
                                      <a:pt x="72" y="54"/>
                                      <a:pt x="72" y="54"/>
                                    </a:cubicBezTo>
                                    <a:cubicBezTo>
                                      <a:pt x="72" y="30"/>
                                      <a:pt x="72" y="30"/>
                                      <a:pt x="72" y="30"/>
                                    </a:cubicBezTo>
                                    <a:cubicBezTo>
                                      <a:pt x="15" y="30"/>
                                      <a:pt x="15" y="30"/>
                                      <a:pt x="15" y="30"/>
                                    </a:cubicBezTo>
                                    <a:close/>
                                    <a:moveTo>
                                      <a:pt x="25" y="35"/>
                                    </a:moveTo>
                                    <a:cubicBezTo>
                                      <a:pt x="25" y="39"/>
                                      <a:pt x="25" y="39"/>
                                      <a:pt x="25" y="39"/>
                                    </a:cubicBezTo>
                                    <a:cubicBezTo>
                                      <a:pt x="63" y="39"/>
                                      <a:pt x="63" y="39"/>
                                      <a:pt x="63" y="39"/>
                                    </a:cubicBezTo>
                                    <a:cubicBezTo>
                                      <a:pt x="63" y="35"/>
                                      <a:pt x="63" y="35"/>
                                      <a:pt x="63" y="35"/>
                                    </a:cubicBezTo>
                                    <a:cubicBezTo>
                                      <a:pt x="25" y="35"/>
                                      <a:pt x="25" y="35"/>
                                      <a:pt x="25" y="35"/>
                                    </a:cubicBezTo>
                                    <a:close/>
                                    <a:moveTo>
                                      <a:pt x="25" y="51"/>
                                    </a:moveTo>
                                    <a:cubicBezTo>
                                      <a:pt x="25" y="55"/>
                                      <a:pt x="25" y="55"/>
                                      <a:pt x="25" y="55"/>
                                    </a:cubicBezTo>
                                    <a:cubicBezTo>
                                      <a:pt x="63" y="55"/>
                                      <a:pt x="63" y="55"/>
                                      <a:pt x="63" y="55"/>
                                    </a:cubicBezTo>
                                    <a:cubicBezTo>
                                      <a:pt x="63" y="51"/>
                                      <a:pt x="63" y="51"/>
                                      <a:pt x="63" y="51"/>
                                    </a:cubicBezTo>
                                    <a:cubicBezTo>
                                      <a:pt x="25" y="51"/>
                                      <a:pt x="25" y="51"/>
                                      <a:pt x="25" y="51"/>
                                    </a:cubicBezTo>
                                    <a:close/>
                                    <a:moveTo>
                                      <a:pt x="25" y="43"/>
                                    </a:moveTo>
                                    <a:cubicBezTo>
                                      <a:pt x="25" y="47"/>
                                      <a:pt x="25" y="47"/>
                                      <a:pt x="25" y="47"/>
                                    </a:cubicBezTo>
                                    <a:cubicBezTo>
                                      <a:pt x="63" y="47"/>
                                      <a:pt x="63" y="47"/>
                                      <a:pt x="63" y="47"/>
                                    </a:cubicBezTo>
                                    <a:cubicBezTo>
                                      <a:pt x="63" y="43"/>
                                      <a:pt x="63" y="43"/>
                                      <a:pt x="63" y="43"/>
                                    </a:cubicBezTo>
                                    <a:cubicBezTo>
                                      <a:pt x="25" y="43"/>
                                      <a:pt x="25" y="43"/>
                                      <a:pt x="25" y="43"/>
                                    </a:cubicBezTo>
                                    <a:close/>
                                    <a:moveTo>
                                      <a:pt x="10" y="87"/>
                                    </a:moveTo>
                                    <a:cubicBezTo>
                                      <a:pt x="28" y="69"/>
                                      <a:pt x="28" y="69"/>
                                      <a:pt x="28" y="69"/>
                                    </a:cubicBezTo>
                                    <a:cubicBezTo>
                                      <a:pt x="28" y="69"/>
                                      <a:pt x="28" y="68"/>
                                      <a:pt x="28" y="67"/>
                                    </a:cubicBezTo>
                                    <a:cubicBezTo>
                                      <a:pt x="27" y="66"/>
                                      <a:pt x="26" y="66"/>
                                      <a:pt x="25" y="67"/>
                                    </a:cubicBezTo>
                                    <a:cubicBezTo>
                                      <a:pt x="7" y="84"/>
                                      <a:pt x="7" y="84"/>
                                      <a:pt x="7" y="84"/>
                                    </a:cubicBezTo>
                                    <a:cubicBezTo>
                                      <a:pt x="6" y="85"/>
                                      <a:pt x="6" y="86"/>
                                      <a:pt x="7" y="87"/>
                                    </a:cubicBezTo>
                                    <a:cubicBezTo>
                                      <a:pt x="8" y="87"/>
                                      <a:pt x="9" y="87"/>
                                      <a:pt x="10" y="87"/>
                                    </a:cubicBezTo>
                                    <a:close/>
                                    <a:moveTo>
                                      <a:pt x="84" y="84"/>
                                    </a:moveTo>
                                    <a:cubicBezTo>
                                      <a:pt x="66" y="67"/>
                                      <a:pt x="66" y="67"/>
                                      <a:pt x="66" y="67"/>
                                    </a:cubicBezTo>
                                    <a:cubicBezTo>
                                      <a:pt x="65" y="66"/>
                                      <a:pt x="64" y="66"/>
                                      <a:pt x="63" y="67"/>
                                    </a:cubicBezTo>
                                    <a:cubicBezTo>
                                      <a:pt x="62" y="68"/>
                                      <a:pt x="62" y="69"/>
                                      <a:pt x="63" y="69"/>
                                    </a:cubicBezTo>
                                    <a:cubicBezTo>
                                      <a:pt x="81" y="87"/>
                                      <a:pt x="81" y="87"/>
                                      <a:pt x="81" y="87"/>
                                    </a:cubicBezTo>
                                    <a:cubicBezTo>
                                      <a:pt x="82" y="87"/>
                                      <a:pt x="83" y="87"/>
                                      <a:pt x="84" y="87"/>
                                    </a:cubicBezTo>
                                    <a:cubicBezTo>
                                      <a:pt x="85" y="86"/>
                                      <a:pt x="85" y="85"/>
                                      <a:pt x="84" y="8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36E67"/>
                              </a:solidFill>
                              <a:ln>
                                <a:noFill/>
                              </a:ln>
                            </wps:spPr>
                            <wps:bodyPr anchor="ctr"/>
                          </wps:wsp>
                          <wps:wsp>
                            <wps:cNvPr id="326" name="文本框 37"/>
                            <wps:cNvSpPr txBox="1"/>
                            <wps:spPr>
                              <a:xfrm>
                                <a:off x="6900" y="19666"/>
                                <a:ext cx="3630" cy="141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beforeAutospacing="0" w:after="0" w:afterAutospacing="0" w:line="240" w:lineRule="auto"/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instrText xml:space="preserve"> HYPERLINK "mailto:Baifeng1991321@gmail.com" </w:instrText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rStyle w:val="5"/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aifeng1991321@gmail.com</w:t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2"/>
                                    <w:spacing w:before="0" w:beforeAutospacing="0" w:after="0" w:afterAutospacing="0" w:line="240" w:lineRule="auto"/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instrText xml:space="preserve"> HYPERLINK "mailto:baifeng1991321@outlook.com" </w:instrText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5"/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baifeng1991321@outlook.com</w:t>
                                  </w:r>
                                  <w:r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2"/>
                                    <w:spacing w:before="0" w:beforeAutospacing="0" w:after="0" w:afterAutospacing="0" w:line="240" w:lineRule="auto"/>
                                    <w:rPr>
                                      <w:rFonts w:hint="default" w:ascii="Microsoft YaHei" w:hAnsi="Microsoft YaHei" w:eastAsia="Microsoft YaHei" w:cstheme="minorBidi"/>
                                      <w:color w:val="0000FF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5" name="文本框 36"/>
                          <wps:cNvSpPr txBox="1"/>
                          <wps:spPr>
                            <a:xfrm>
                              <a:off x="1938" y="20239"/>
                              <a:ext cx="4436" cy="9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600" w:lineRule="exact"/>
                                  <w:rPr>
                                    <w:rFonts w:hint="default" w:ascii="Microsoft YaHei" w:hAnsi="Microsoft YaHei" w:eastAsia="Microsoft YaHei"/>
                                    <w:color w:val="436E67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Microsoft YaHei" w:hAnsi="Microsoft YaHei" w:eastAsia="Microsoft YaHei" w:cstheme="minorBidi"/>
                                    <w:color w:val="436E67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 xml:space="preserve">Skype: </w:t>
                                </w:r>
                                <w:r>
                                  <w:rPr>
                                    <w:rFonts w:hint="default" w:ascii="Microsoft YaHei" w:hAnsi="Microsoft YaHei" w:eastAsia="Microsoft YaHei"/>
                                    <w:color w:val="436E67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live:.cid.2e5b59f24804845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3pt;margin-top:-1.55pt;height:146.35pt;width:447pt;z-index:251672576;mso-width-relative:page;mso-height-relative:page;" coordorigin="1590,18238" coordsize="8940,2927" o:gfxdata="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">
                <o:lock v:ext="edit" aspectratio="f"/>
                <v:shape id="文本框 16" o:spid="_x0000_s1026" o:spt="202" type="#_x0000_t202" style="position:absolute;left:1590;top:18238;height:1544;width:6041;" filled="f" stroked="f" coordsize="21600,21600" o:gfxdata="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b6N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800" w:lineRule="exact"/>
                        </w:pPr>
                        <w:r>
                          <w:rPr>
                            <w:rFonts w:hint="default" w:ascii="Microsoft YaHei" w:hAnsi="Microsoft YaHei" w:eastAsia="Microsoft YaHei" w:cstheme="minorBidi"/>
                            <w:b/>
                            <w:bCs/>
                            <w:color w:val="436E67"/>
                            <w:kern w:val="24"/>
                            <w:sz w:val="56"/>
                            <w:szCs w:val="56"/>
                            <w:lang w:val="en-US" w:eastAsia="zh-CN"/>
                          </w:rPr>
                          <w:t>Bai Feng</w:t>
                        </w:r>
                        <w:r>
                          <w:rPr>
                            <w:rFonts w:hint="eastAsia" w:ascii="Microsoft YaHei" w:hAnsi="Microsoft YaHei" w:eastAsia="Microsoft YaHei" w:cstheme="minorBidi"/>
                            <w:b/>
                            <w:bCs/>
                            <w:color w:val="436E67"/>
                            <w:kern w:val="24"/>
                            <w:sz w:val="56"/>
                            <w:szCs w:val="56"/>
                          </w:rPr>
                          <w:t xml:space="preserve"> 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600" w:lineRule="exact"/>
                          <w:rPr>
                            <w:rFonts w:hint="default" w:eastAsia="Batang"/>
                            <w:lang w:val="en-US" w:eastAsia="ko-KR"/>
                          </w:rPr>
                        </w:pPr>
                        <w:r>
                          <w:rPr>
                            <w:rFonts w:hint="eastAsia" w:ascii="Microsoft YaHei" w:hAnsi="Microsoft YaHei" w:eastAsia="Batang" w:cstheme="minorBidi"/>
                            <w:color w:val="436E67"/>
                            <w:kern w:val="24"/>
                            <w:sz w:val="28"/>
                            <w:szCs w:val="28"/>
                            <w:lang w:val="en-US" w:eastAsia="ko-KR"/>
                          </w:rPr>
                          <w:t>Full Stack Web, Mobile Developer</w:t>
                        </w:r>
                      </w:p>
                    </w:txbxContent>
                  </v:textbox>
                </v:shape>
                <v:group id="Group 12" o:spid="_x0000_s1026" o:spt="203" style="position:absolute;left:1727;top:19666;height:1499;width:8803;" coordorigin="1727,19666" coordsize="8803,1499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Group 10" o:spid="_x0000_s1026" o:spt="203" style="position:absolute;left:1727;top:19666;height:744;width:2077;" coordorigin="1727,19666" coordsize="2077,744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31" o:spid="_x0000_s1026" o:spt="202" type="#_x0000_t202" style="position:absolute;left:1954;top:19666;height:744;width:1850;" filled="f" stroked="f" coordsize="21600,21600" o:gfxdata="UEsDBAoAAAAAAIdO4kAAAAAAAAAAAAAAAAAEAAAAZHJzL1BLAwQUAAAACACHTuJA0bcibrwAAADc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9q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3Im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436E67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Age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436E67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436E67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28</w:t>
                            </w:r>
                          </w:p>
                        </w:txbxContent>
                      </v:textbox>
                    </v:shape>
                    <v:shape id="KSO_Shape" o:spid="_x0000_s1026" o:spt="100" style="position:absolute;left:1727;top:19965;height:297;width:234;v-text-anchor:middle;" fillcolor="#436E67" filled="t" stroked="f" coordsize="1679575,2125662" o:gfxdata="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jdUbm2AAAA3AAAAA8A&#10;AAAAAAAAAQAgAAAAIgAAAGRycy9kb3ducmV2LnhtbFBLAQIUABQAAAAIAIdO4kAzLwWeOwAAADkA&#10;AAAQAAAAAAAAAAEAIAAAAAUBAABkcnMvc2hhcGV4bWwueG1sUEsFBgAAAAAGAAYAWwEAAK8DAAAA&#10;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    <v:path o:connectlocs="70,130;89,140;88,146;87,153;89,160;128,234;123,158;124,151;123,145;127,139;146,129;162,130;175,142;185,156;194,171;201,188;206,207;209,228;200,243;173,255;144,262;114,266;83,264;51,258;22,246;0,234;2,212;6,192;13,174;21,158;32,144;44,132;59,120;115,0;129,4;141,10;151,19;159,30;165,42;168,56;167,71;163,87;155,101;143,112;127,121;116,124;104,124;91,123;79,118;68,112;59,102;51,90;46,77;44,62;45,48;50,35;57,23;66,14;78,6;90,1;104,0" o:connectangles="0,0,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Group 9" o:spid="_x0000_s1026" o:spt="203" style="position:absolute;left:3702;top:19666;height:744;width:2944;" coordorigin="3702,19666" coordsize="2944,744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KSO_Shape" o:spid="_x0000_s1026" o:spt="100" style="position:absolute;left:3702;top:19987;height:253;width:253;v-text-anchor:middle;" fillcolor="#436E67" filled="t" stroked="f" coordsize="5581,5581" o:gfxdata="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xudrsAAADc&#10;AAAADwAAAAAAAAABACAAAAAiAAAAZHJzL2Rvd25yZXYueG1sUEsBAhQAFAAAAAgAh07iQDMvBZ47&#10;AAAAOQAAABAAAAAAAAAAAQAgAAAACgEAAGRycy9zaGFwZXhtbC54bWxQSwUGAAAAAAYABgBbAQAA&#10;tAM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    <v:path o:connectlocs="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61294222;97350539,1801065;97350539,97350539;97350539,97350539;97350539,97350539;27042349,97350539;1801065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;97350539,97350539" o:connectangles="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文本框 36" o:spid="_x0000_s1026" o:spt="202" type="#_x0000_t202" style="position:absolute;left:3962;top:19666;height:744;width:2685;" filled="f" stroked="f" coordsize="21600,21600" o:gfxdata="UEsDBAoAAAAAAIdO4kAAAAAAAAAAAAAAAAAEAAAAZHJzL1BLAwQUAAAACACHTuJArowkbb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WnxR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MJG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436E67"/>
                                <w:kern w:val="24"/>
                                <w:sz w:val="22"/>
                                <w:szCs w:val="22"/>
                              </w:rPr>
                              <w:t xml:space="preserve">+86 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436E67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156 0402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436E67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436E67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4346</w:t>
                            </w:r>
                          </w:p>
                        </w:txbxContent>
                      </v:textbox>
                    </v:shape>
                  </v:group>
                  <v:group id="Group 11" o:spid="_x0000_s1026" o:spt="203" style="position:absolute;left:6635;top:19666;height:1410;width:3895;" coordorigin="6635,19666" coordsize="3895,141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KSO_Shape" o:spid="_x0000_s1026" o:spt="100" style="position:absolute;left:6635;top:19987;height:244;width:236;v-text-anchor:middle;" fillcolor="#436E67" filled="t" stroked="f" coordsize="90,93" o:gfxdata="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7IzM&#10;wAAAANwAAAAPAAAAAAAAAAEAIAAAACIAAABkcnMvZG93bnJldi54bWxQSwECFAAUAAAACACHTuJA&#10;My8FnjsAAAA5AAAAEAAAAAAAAAABACAAAAAPAQAAZHJzL3NoYXBleG1sLnhtbFBLBQYAAAAABgAG&#10;AFsBAAC5Aw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文本框 37" o:spid="_x0000_s1026" o:spt="202" type="#_x0000_t202" style="position:absolute;left:6900;top:19666;height:1411;width:3630;" filled="f" stroked="f" coordsize="21600,21600" o:gfxdata="UEsDBAoAAAAAAIdO4kAAAAAAAAAAAAAAAAAEAAAAZHJzL1BLAwQUAAAACACHTuJALNoXA7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8Jhs4O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oXA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instrText xml:space="preserve"> HYPERLINK "mailto:Baifeng1991321@gmail.com" </w:instrTex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Style w:val="5"/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aifeng1991321@gmail.com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instrText xml:space="preserve"> HYPERLINK "mailto:baifeng1991321@outlook.com" </w:instrTex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baifeng1991321@outlook.com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rPr>
                                <w:rFonts w:hint="default" w:ascii="Microsoft YaHei" w:hAnsi="Microsoft YaHei" w:eastAsia="Microsoft YaHei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文本框 36" o:spid="_x0000_s1026" o:spt="202" type="#_x0000_t202" style="position:absolute;left:1938;top:20239;height:926;width:4436;" filled="f" stroked="f" coordsize="21600,21600" o:gfxdata="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R/w+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600" w:lineRule="exact"/>
                            <w:rPr>
                              <w:rFonts w:hint="default" w:ascii="Microsoft YaHei" w:hAnsi="Microsoft YaHei" w:eastAsia="Microsoft YaHei"/>
                              <w:color w:val="436E67"/>
                              <w:kern w:val="24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hint="default" w:ascii="Microsoft YaHei" w:hAnsi="Microsoft YaHei" w:eastAsia="Microsoft YaHei" w:cstheme="minorBidi"/>
                              <w:color w:val="436E67"/>
                              <w:kern w:val="24"/>
                              <w:sz w:val="22"/>
                              <w:szCs w:val="22"/>
                              <w:lang w:val="en-US"/>
                            </w:rPr>
                            <w:t xml:space="preserve">Skype: </w:t>
                          </w:r>
                          <w:r>
                            <w:rPr>
                              <w:rFonts w:hint="default" w:ascii="Microsoft YaHei" w:hAnsi="Microsoft YaHei" w:eastAsia="Microsoft YaHei"/>
                              <w:color w:val="436E67"/>
                              <w:kern w:val="24"/>
                              <w:sz w:val="22"/>
                              <w:szCs w:val="22"/>
                              <w:lang w:val="en-US"/>
                            </w:rPr>
                            <w:t>live:.cid.2e5b59f24804845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9675" cy="10692130"/>
                <wp:effectExtent l="0" t="0" r="3175" b="13970"/>
                <wp:wrapNone/>
                <wp:docPr id="8" name="图文框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2130"/>
                        </a:xfrm>
                        <a:prstGeom prst="frame">
                          <a:avLst>
                            <a:gd name="adj1" fmla="val 3250"/>
                          </a:avLst>
                        </a:prstGeom>
                        <a:solidFill>
                          <a:srgbClr val="436E6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图文框 309" o:spid="_x0000_s1026" style="position:absolute;left:0pt;margin-left:-90pt;margin-top:-72pt;height:841.9pt;width:595.25pt;z-index:251645952;v-text-anchor:middle;mso-width-relative:page;mso-height-relative:page;" fillcolor="#436E67" filled="t" stroked="f" coordsize="7559675,10692130" o:gfxdata="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bwcQtkAAAAPAQAADwAAAAAAAAABACAAAAAiAAAAZHJzL2Rvd25yZXYueG1s&#10;UEsBAhQAFAAAAAgAh07iQMJcdh/3AQAAugMAAA4AAAAAAAAAAQAgAAAAKAEAAGRycy9lMm9Eb2Mu&#10;eG1sUEsFBgAAAAAGAAYAWQEAAJEFAAAAAA==&#10;" path="m0,0l7559675,0,7559675,10692130,0,10692130xm245689,245689l245689,10446440,7313985,10446440,7313985,245689xe">
                <v:path o:connectlocs="3779837,0;0,5346065;3779837,10692130;7559675,534606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5681980</wp:posOffset>
                </wp:positionV>
                <wp:extent cx="5168900" cy="80264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0" cy="802640"/>
                          <a:chOff x="1452" y="27154"/>
                          <a:chExt cx="8140" cy="1264"/>
                        </a:xfrm>
                      </wpg:grpSpPr>
                      <wps:wsp>
                        <wps:cNvPr id="317" name="矩形 317"/>
                        <wps:cNvSpPr/>
                        <wps:spPr>
                          <a:xfrm>
                            <a:off x="1643" y="27154"/>
                            <a:ext cx="3387" cy="482"/>
                          </a:xfrm>
                          <a:prstGeom prst="rect">
                            <a:avLst/>
                          </a:prstGeom>
                          <a:solidFill>
                            <a:srgbClr val="436E6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8" name="矩形 328"/>
                        <wps:cNvSpPr/>
                        <wps:spPr>
                          <a:xfrm>
                            <a:off x="1452" y="27854"/>
                            <a:ext cx="8140" cy="5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Microsoft YaHei" w:hAnsi="Microsoft YaHe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English, Chinese, Korean</w:t>
                              </w:r>
                              <w:r>
                                <w:rPr>
                                  <w:rFonts w:hint="eastAsia" w:ascii="Microsoft YaHei" w:hAnsi="Microsoft YaHe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pt;margin-top:447.4pt;height:63.2pt;width:407pt;z-index:251853824;mso-width-relative:page;mso-height-relative:page;" coordorigin="1452,27154" coordsize="8140,1264" o:gfxdata="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KNamU2wAA&#10;AA0BAAAPAAAAAAAAAAEAIAAAACIAAABkcnMvZG93bnJldi54bWxQSwECFAAUAAAACACHTuJA6E+1&#10;AY0CAAAnBgAADgAAAAAAAAABACAAAAAqAQAAZHJzL2Uyb0RvYy54bWxQSwUGAAAAAAYABgBZAQAA&#10;KQYAAAAA&#10;">
                <o:lock v:ext="edit" aspectratio="f"/>
                <v:rect id="矩形 317" o:spid="_x0000_s1026" o:spt="1" style="position:absolute;left:1643;top:27154;height:482;width:3387;v-text-anchor:middle;" fillcolor="#436E67" filled="t" stroked="f" coordsize="21600,21600" o:gfxdata="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g5uC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Languages</w:t>
                        </w:r>
                      </w:p>
                    </w:txbxContent>
                  </v:textbox>
                </v:rect>
                <v:rect id="矩形 328" o:spid="_x0000_s1026" o:spt="1" style="position:absolute;left:1452;top:27854;height:564;width:8140;" filled="f" stroked="f" coordsize="21600,21600" o:gfxdata="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GM8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Microsoft YaHei" w:hAnsi="Microsoft YaHei" w:eastAsia="Microsoft YaHei" w:cs="Times New Roman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Microsoft YaHei" w:cs="Times New Roman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English, Chinese, Korean</w:t>
                        </w:r>
                        <w:r>
                          <w:rPr>
                            <w:rFonts w:hint="eastAsia" w:ascii="Microsoft YaHei" w:hAnsi="Microsoft YaHei" w:eastAsia="Microsoft YaHei" w:cs="Times New Roman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1848485</wp:posOffset>
                </wp:positionV>
                <wp:extent cx="6319520" cy="480314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9520" cy="4803140"/>
                          <a:chOff x="1513" y="19178"/>
                          <a:chExt cx="9952" cy="7564"/>
                        </a:xfrm>
                      </wpg:grpSpPr>
                      <wps:wsp>
                        <wps:cNvPr id="6" name="矩形 317"/>
                        <wps:cNvSpPr/>
                        <wps:spPr>
                          <a:xfrm>
                            <a:off x="1704" y="19178"/>
                            <a:ext cx="3387" cy="482"/>
                          </a:xfrm>
                          <a:prstGeom prst="rect">
                            <a:avLst/>
                          </a:prstGeom>
                          <a:solidFill>
                            <a:srgbClr val="436E6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 w:eastAsia="Batang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 w:eastAsia="ko-K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eastAsia="Batang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 w:eastAsia="ko-K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矩形 328"/>
                        <wps:cNvSpPr/>
                        <wps:spPr>
                          <a:xfrm>
                            <a:off x="1513" y="19878"/>
                            <a:ext cx="9952" cy="68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Microsoft YaHei" w:hAnsi="Microsoft YaHei" w:eastAsia="Batang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Batang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- Mobile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"https://play.google.com/store/apps/details?id=com.lovenfame.dokaam" </w:instrTex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https://play.google.com/store/apps/details?id=com.lovenfame.dokaam</w: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(ionic)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"https://play.google.com/store/apps/details?id=com.misterauto.misterauto" </w:instrTex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https://play.google.com/store/apps/details?id=com.misterauto.misterauto</w: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"https://play.google.com/store/apps/details?id=de.lecturio.android" </w:instrTex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https://play.google.com/store/apps/details?id=de.lecturio.android</w: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"https://play.google.com/store/apps/details?id=com.gogrocer.tcc&amp;hl=en_IN" </w:instrTex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4"/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https://play.google.com/store/apps/details?id=com.gogrocer.tcc&amp;hl=en_IN</w: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https://play.google.com/store/apps/details?id=com.dokaam.app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- Websites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"https://www.jobfo.com/" </w:instrText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https://www.jobfo.com/</w:t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(angular)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"https://sharkrust-hbryxs-2228707185605.stormkit.dev/" </w:instrTex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https://sharkrust-hbryxs-2228707185605.stormkit.dev/</w: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  (xd to html)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"https://stealersugar-gk28gq-2205679952691.stormkit.dev/" </w:instrTex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https://stealersugar-gk28gq-2205679952691.stormkit.dev/</w: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 (angular, firebase)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"https://shieldpattern-icsk7t-2128374242194.stormkit.dev/" </w:instrTex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https://shieldpattern-icsk7t-2128374242194.stormkit.dev/</w:t>
                              </w:r>
                              <w:r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 (angular, firebase)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Batang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4pt;margin-top:145.55pt;height:378.2pt;width:497.6pt;z-index:251804672;mso-width-relative:page;mso-height-relative:page;" coordorigin="1513,19178" coordsize="9952,7564" o:gfxdata="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N&#10;h7rt3AAAAA0BAAAPAAAAAAAAAAEAIAAAACIAAABkcnMvZG93bnJldi54bWxQSwECFAAUAAAACACH&#10;TuJA9AGFKZICAAAlBgAADgAAAAAAAAABACAAAAArAQAAZHJzL2Uyb0RvYy54bWxQSwUGAAAAAAYA&#10;BgBZAQAALwYAAAAA&#10;">
                <o:lock v:ext="edit" aspectratio="f"/>
                <v:rect id="矩形 317" o:spid="_x0000_s1026" o:spt="1" style="position:absolute;left:1704;top:19178;height:482;width:3387;v-text-anchor:middle;" fillcolor="#436E67" filled="t" stroked="f" coordsize="21600,21600" o:gfxdata="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M3ti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 w:eastAsia="Batang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 w:eastAsia="ko-K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eastAsia="Batang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 w:eastAsia="ko-K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Projects</w:t>
                        </w:r>
                      </w:p>
                    </w:txbxContent>
                  </v:textbox>
                </v:rect>
                <v:rect id="矩形 328" o:spid="_x0000_s1026" o:spt="1" style="position:absolute;left:1513;top:19878;height:6864;width:9952;" filled="f" stroked="f" coordsize="21600,21600" o:gfxdata="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UOG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Microsoft YaHei" w:hAnsi="Microsoft YaHei" w:eastAsia="Batang" w:cs="Times New Roman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Batang" w:cs="Times New Roman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- Mobile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"https://play.google.com/store/apps/details?id=com.lovenfame.dokaam" </w:instrTex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https://play.google.com/store/apps/details?id=com.lovenfame.dokaam</w: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(ionic)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"https://play.google.com/store/apps/details?id=com.misterauto.misterauto" </w:instrTex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https://play.google.com/store/apps/details?id=com.misterauto.misterauto</w: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"https://play.google.com/store/apps/details?id=de.lecturio.android" </w:instrTex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https://play.google.com/store/apps/details?id=de.lecturio.android</w: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"https://play.google.com/store/apps/details?id=com.gogrocer.tcc&amp;hl=en_IN" </w:instrTex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https://play.google.com/store/apps/details?id=com.gogrocer.tcc&amp;hl=en_IN</w: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https://play.google.com/store/apps/details?id=com.dokaam.app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- Websites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"https://www.jobfo.com/" </w:instrText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https://www.jobfo.com/</w:t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(angular)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"https://sharkrust-hbryxs-2228707185605.stormkit.dev/" </w:instrTex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https://sharkrust-hbryxs-2228707185605.stormkit.dev/</w: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  (xd to html)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"https://stealersugar-gk28gq-2205679952691.stormkit.dev/" </w:instrTex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https://stealersugar-gk28gq-2205679952691.stormkit.dev/</w: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 (angular, firebase)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"https://shieldpattern-icsk7t-2128374242194.stormkit.dev/" </w:instrTex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https://shieldpattern-icsk7t-2128374242194.stormkit.dev/</w:t>
                        </w:r>
                        <w:r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 (angular, firebase)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Batang"/>
                            <w:color w:val="262626"/>
                            <w:kern w:val="24"/>
                            <w:sz w:val="22"/>
                            <w:szCs w:val="22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212090</wp:posOffset>
                </wp:positionV>
                <wp:extent cx="6319520" cy="133604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9520" cy="1336040"/>
                          <a:chOff x="1513" y="19178"/>
                          <a:chExt cx="9952" cy="2104"/>
                        </a:xfrm>
                      </wpg:grpSpPr>
                      <wps:wsp>
                        <wps:cNvPr id="27" name="矩形 317"/>
                        <wps:cNvSpPr/>
                        <wps:spPr>
                          <a:xfrm>
                            <a:off x="1704" y="19178"/>
                            <a:ext cx="3387" cy="482"/>
                          </a:xfrm>
                          <a:prstGeom prst="rect">
                            <a:avLst/>
                          </a:prstGeom>
                          <a:solidFill>
                            <a:srgbClr val="436E6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External Links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矩形 328"/>
                        <wps:cNvSpPr/>
                        <wps:spPr>
                          <a:xfrm>
                            <a:off x="1513" y="19878"/>
                            <a:ext cx="9952" cy="14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Microsoft YaHei" w:cs="Times New Roman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Github: </w:t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"https://github.com/bai1991321" </w:instrText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https://github.com/bai1991321</w:t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Facebook: </w:t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"https://www.facebook.com/bai.feng.52687" </w:instrText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https://www.facebook.com/bai.feng.52687</w:t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Twitter: </w:t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"https://twitter.com/baifeng1991321" </w:instrText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https://twitter.com/baifeng1991321</w:t>
                              </w:r>
                              <w:r>
                                <w:rPr>
                                  <w:rFonts w:hint="default" w:ascii="Microsoft YaHei" w:hAnsi="Microsoft YaHei" w:eastAsia="Microsoft YaHe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95pt;margin-top:16.7pt;height:105.2pt;width:497.6pt;z-index:251730944;mso-width-relative:page;mso-height-relative:page;" coordorigin="1513,19178" coordsize="9952,2104" o:gfxdata="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JAmuLtwAAAALAQAADwAAAAAAAAABACAAAAAiAAAAZHJzL2Rvd25yZXYueG1sUEsBAhQAFAAAAAgA&#10;h07iQHSkEfCTAgAAKQYAAA4AAAAAAAAAAQAgAAAAKwEAAGRycy9lMm9Eb2MueG1sUEsFBgAAAAAG&#10;AAYAWQEAADAGAAAAAA==&#10;">
                <o:lock v:ext="edit" aspectratio="f"/>
                <v:rect id="矩形 317" o:spid="_x0000_s1026" o:spt="1" style="position:absolute;left:1704;top:19178;height:482;width:3387;v-text-anchor:middle;" fillcolor="#436E67" filled="t" stroked="f" coordsize="21600,21600" o:gfxdata="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XDPK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External Links</w:t>
                        </w:r>
                      </w:p>
                    </w:txbxContent>
                  </v:textbox>
                </v:rect>
                <v:rect id="矩形 328" o:spid="_x0000_s1026" o:spt="1" style="position:absolute;left:1513;top:19878;height:1404;width:9952;" filled="f" stroked="f" coordsize="21600,21600" o:gfxdata="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oaw9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Microsoft YaHei" w:cs="Times New Roman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Github: </w:t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"https://github.com/bai1991321" </w:instrText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https://github.com/bai1991321</w:t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Facebook: </w:t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"https://www.facebook.com/bai.feng.52687" </w:instrText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https://www.facebook.com/bai.feng.52687</w:t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Twitter: </w:t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"https://twitter.com/baifeng1991321" </w:instrText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https://twitter.com/baifeng1991321</w:t>
                        </w:r>
                        <w:r>
                          <w:rPr>
                            <w:rFonts w:hint="default" w:ascii="Microsoft YaHei" w:hAnsi="Microsoft YaHei" w:eastAsia="Microsoft YaHei"/>
                            <w:color w:val="262626"/>
                            <w:kern w:val="24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9675" cy="10692130"/>
                <wp:effectExtent l="0" t="0" r="3175" b="0"/>
                <wp:wrapNone/>
                <wp:docPr id="309" name="图文框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6" cy="10691813"/>
                        </a:xfrm>
                        <a:prstGeom prst="frame">
                          <a:avLst>
                            <a:gd name="adj1" fmla="val 3250"/>
                          </a:avLst>
                        </a:prstGeom>
                        <a:solidFill>
                          <a:srgbClr val="436E6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图文框 309" o:spid="_x0000_s1026" style="position:absolute;left:0pt;margin-left:-90pt;margin-top:-72pt;height:841.9pt;width:595.25pt;z-index:251640832;v-text-anchor:middle;mso-width-relative:page;mso-height-relative:page;" fillcolor="#436E67" filled="t" stroked="f" coordsize="7559676,10691813" o:gfxdata="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MjLvvaAAAADwEAAA8AAAAAAAAAAQAgAAAAIgAAAGRycy9kb3ducmV2&#10;LnhtbFBLAQIUABQAAAAIAIdO4kAD5Gek+gEAALwDAAAOAAAAAAAAAAEAIAAAACkBAABkcnMvZTJv&#10;RG9jLnhtbFBLBQYAAAAABgAGAFkBAACVBQAAAAA=&#10;" path="m0,0l7559676,0,7559676,10691813,0,10691813xm245689,245689l245689,10446123,7313986,10446123,7313986,245689xe">
                <v:path o:connectlocs="3779838,0;0,5345906;3779838,10691813;7559676,534590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4E5D0E"/>
    <w:rsid w:val="00184B1E"/>
    <w:rsid w:val="0020108E"/>
    <w:rsid w:val="002E398C"/>
    <w:rsid w:val="00382C5D"/>
    <w:rsid w:val="00775AB0"/>
    <w:rsid w:val="00855644"/>
    <w:rsid w:val="008579B6"/>
    <w:rsid w:val="009440FB"/>
    <w:rsid w:val="00B9235D"/>
    <w:rsid w:val="00C30959"/>
    <w:rsid w:val="00F05E22"/>
    <w:rsid w:val="028C773C"/>
    <w:rsid w:val="08574F9C"/>
    <w:rsid w:val="08A05758"/>
    <w:rsid w:val="0B903914"/>
    <w:rsid w:val="124D78B7"/>
    <w:rsid w:val="1262126C"/>
    <w:rsid w:val="12F3731D"/>
    <w:rsid w:val="13182463"/>
    <w:rsid w:val="16204405"/>
    <w:rsid w:val="1757724C"/>
    <w:rsid w:val="1781288F"/>
    <w:rsid w:val="17E54D70"/>
    <w:rsid w:val="199237E5"/>
    <w:rsid w:val="1AC14486"/>
    <w:rsid w:val="1DB549E6"/>
    <w:rsid w:val="1DB61FBB"/>
    <w:rsid w:val="1DF42C9D"/>
    <w:rsid w:val="1F9C0186"/>
    <w:rsid w:val="20DF496C"/>
    <w:rsid w:val="21C474C6"/>
    <w:rsid w:val="24D814CF"/>
    <w:rsid w:val="25286FBC"/>
    <w:rsid w:val="284A1A64"/>
    <w:rsid w:val="29731F8C"/>
    <w:rsid w:val="2A7F4DEC"/>
    <w:rsid w:val="2D070B79"/>
    <w:rsid w:val="2D2C3AE0"/>
    <w:rsid w:val="2F3129CD"/>
    <w:rsid w:val="312B47BE"/>
    <w:rsid w:val="33110B00"/>
    <w:rsid w:val="366139EF"/>
    <w:rsid w:val="36BE1F61"/>
    <w:rsid w:val="381F29AA"/>
    <w:rsid w:val="393C7881"/>
    <w:rsid w:val="3A0A223F"/>
    <w:rsid w:val="3C841F6A"/>
    <w:rsid w:val="3C850480"/>
    <w:rsid w:val="3FA0364A"/>
    <w:rsid w:val="43D71A64"/>
    <w:rsid w:val="46F75C70"/>
    <w:rsid w:val="475705AC"/>
    <w:rsid w:val="47B02C8A"/>
    <w:rsid w:val="49A839D3"/>
    <w:rsid w:val="4B550AFD"/>
    <w:rsid w:val="4D374A28"/>
    <w:rsid w:val="4F4925D8"/>
    <w:rsid w:val="504F0FE0"/>
    <w:rsid w:val="534E5378"/>
    <w:rsid w:val="55F955A7"/>
    <w:rsid w:val="56F55B18"/>
    <w:rsid w:val="589778BF"/>
    <w:rsid w:val="58C84A76"/>
    <w:rsid w:val="652B1C15"/>
    <w:rsid w:val="69267060"/>
    <w:rsid w:val="6BF12AB0"/>
    <w:rsid w:val="6FB869EA"/>
    <w:rsid w:val="714E5D0E"/>
    <w:rsid w:val="75573355"/>
    <w:rsid w:val="756567A4"/>
    <w:rsid w:val="78C62E11"/>
    <w:rsid w:val="7A21528B"/>
    <w:rsid w:val="7E4B357C"/>
    <w:rsid w:val="7F32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4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i19\AppData\Roaming\kingsoft\office6\templates\download\%5bResume%5dGreen%20Resume%20with%20a%20Handful%20Sign%20Mark\Green%20Resum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Resume.docx</Template>
  <Pages>2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2019-12-06T15:44:00Z</dcterms:created>
  <dc:creator>bai1991321</dc:creator>
  <cp:lastModifiedBy>bai19</cp:lastModifiedBy>
  <dcterms:modified xsi:type="dcterms:W3CDTF">2020-01-16T06:05:25Z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