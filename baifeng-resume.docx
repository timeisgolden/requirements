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84864" behindDoc="0" locked="0" layoutInCell="1" allowOverlap="1">
                <wp:simplePos x="0" y="0"/>
                <wp:positionH relativeFrom="column">
                  <wp:posOffset>3766820</wp:posOffset>
                </wp:positionH>
                <wp:positionV relativeFrom="paragraph">
                  <wp:posOffset>-505460</wp:posOffset>
                </wp:positionV>
                <wp:extent cx="241300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241300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296.6pt;margin-top:-39.8pt;height:28.8pt;width:190pt;z-index:251684864;mso-width-relative:page;mso-height-relative:page;" filled="f" stroked="f" coordsize="21600,21600" o:gfxdata="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6ojlRtoAAAALAQAADwAAAAAAAAABACAAAAA4&#10;AAAAZHJzL2Rvd25yZXYueG1sUEsBAhQAFAAAAAgAh07iQPD2Uon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gmail.com</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pIjcq4AAAA2wAAAA8AAABkcnMvZG93bnJldi54bWxFT02LwjAQvQv7H8Is&#10;eNO0PchSjR6ELoIn7Qoeh2Zsi82km0St/nojCN7m8T5nsRpMJ67kfGtZQTpNQBBXVrdcK/gri8kP&#10;CB+QNXaWScGdPKyWX6MF5treeEfXfahFDGGfo4ImhD6X0lcNGfRT2xNH7mSdwRChq6V2eIvhppNZ&#10;ksykwZZjQ4M9rRuqzvuLUVB26W+pMyz+i8Nm5o/Ddk0Pp9T4O03mIAIN4SN+uzc6zs/g9Us8QC6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pIjcq4AAAA2wAAAA8AAAAAAAAAAQAgAAAAOAAAAGRycy9kb3ducmV2LnhtbFBL&#10;AQIUABQAAAAIAIdO4kAzLwWeOwAAADkAAAAQAAAAAAAAAAEAIAAAAB0BAABkcnMvc2hhcGV4bWwu&#10;eG1sUEsFBgAAAAAGAAYAWwEAAMcD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2htvAAAANsAAAAPAAAAAAAAAAEAIAAAADgAAABkcnMvZG93bnJldi54&#10;bWxQSwECFAAUAAAACACHTuJAMy8FnjsAAAA5AAAAEAAAAAAAAAABACAAAAAhAQAAZHJzL3NoYXBl&#10;eG1sLnhtbFBLBQYAAAAABgAGAFsBAADLAw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Gpa1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gmail.com</w:t>
                        </w:r>
                      </w:p>
                    </w:txbxContent>
                  </v:textbox>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-715645</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 LiaoNing</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35pt;margin-top:10.2pt;height:54.6pt;width:170.8pt;z-index:251673600;mso-width-relative:page;mso-height-relative:page;" coordorigin="1568,1659" coordsize="3416,1092" o:gfxdata="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yAjC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 LiaoNing</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bookmarkStart w:id="0" w:name="_GoBack"/>
      <w:r>
        <w:drawing>
          <wp:anchor distT="0" distB="0" distL="114300" distR="114300" simplePos="0" relativeHeight="251660288" behindDoc="1" locked="0" layoutInCell="1" allowOverlap="1">
            <wp:simplePos x="0" y="0"/>
            <wp:positionH relativeFrom="column">
              <wp:posOffset>-1195705</wp:posOffset>
            </wp:positionH>
            <wp:positionV relativeFrom="paragraph">
              <wp:posOffset>-958215</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bookmarkEnd w:id="0"/>
      <w:r>
        <mc:AlternateContent>
          <mc:Choice Requires="wps">
            <w:drawing>
              <wp:anchor distT="0" distB="0" distL="114300" distR="114300" simplePos="0" relativeHeight="251670528" behindDoc="0" locked="0" layoutInCell="1" allowOverlap="1">
                <wp:simplePos x="0" y="0"/>
                <wp:positionH relativeFrom="column">
                  <wp:posOffset>-770890</wp:posOffset>
                </wp:positionH>
                <wp:positionV relativeFrom="paragraph">
                  <wp:posOffset>-565785</wp:posOffset>
                </wp:positionV>
                <wp:extent cx="2546350"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2546350"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Bai</w:t>
                            </w: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14:textFill>
                                  <w14:solidFill>
                                    <w14:schemeClr w14:val="bg1"/>
                                  </w14:solidFill>
                                </w14:textFill>
                              </w:rPr>
                              <w:t xml:space="preserve">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7pt;margin-top:-44.55pt;height:37.65pt;width:200.5pt;z-index:251670528;mso-width-relative:page;mso-height-relative:page;" filled="f" stroked="f" coordsize="21600,21600" o:gfxdata="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OjcKp/bAAAADAEAAA8AAAAAAAAAAQAgAAAA&#10;OAAAAGRycy9kb3ducmV2LnhtbFBLAQIUABQAAAAIAIdO4kC5ic/8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Bai</w:t>
                      </w: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14:textFill>
                            <w14:solidFill>
                              <w14:schemeClr w14:val="bg1"/>
                            </w14:solidFill>
                          </w14:textFill>
                        </w:rPr>
                        <w:t xml:space="preserve">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-724535</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05pt;margin-top:149.6pt;height:112.55pt;width:515.9pt;z-index:251672576;mso-width-relative:page;mso-height-relative:page;" filled="f" stroked="f" coordsize="21600,21600" o:gfxdata="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OJWhOv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-504825</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75pt;margin-top:125.35pt;height:25.4pt;width:93.3pt;z-index:251671552;mso-width-relative:page;mso-height-relative:page;" filled="f" stroked="f" coordsize="21600,21600" o:gfxdata="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F2yOy/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-671830</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2.9pt;margin-top:127.05pt;height:22.7pt;width:113.4pt;z-index:251661312;mso-width-relative:page;mso-height-relative:page;" fillcolor="#686159" filled="t" stroked="f" coordsize="21600,21600" arcsize="0.5" o:gfxdata="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NWRtcfXAAAADAEAAA8AAAAAAAAAAQAgAAAAOAAAAGRycy9kb3ducmV2LnhtbFBL&#10;AQIUABQAAAAIAIdO4kCs3ha7qAEAAEYDAAAOAAAAAAAAAAEAIAAAADwBAABkcnMvZTJvRG9jLnht&#10;bFBLBQYAAAAABgAGAFkBAABWBQ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719680" behindDoc="0" locked="0" layoutInCell="1" allowOverlap="1">
                <wp:simplePos x="0" y="0"/>
                <wp:positionH relativeFrom="column">
                  <wp:posOffset>-673100</wp:posOffset>
                </wp:positionH>
                <wp:positionV relativeFrom="paragraph">
                  <wp:posOffset>6249035</wp:posOffset>
                </wp:positionV>
                <wp:extent cx="6644005" cy="2880995"/>
                <wp:effectExtent l="0" t="0" r="10795" b="0"/>
                <wp:wrapNone/>
                <wp:docPr id="19" name="Group 19"/>
                <wp:cNvGraphicFramePr/>
                <a:graphic xmlns:a="http://schemas.openxmlformats.org/drawingml/2006/main">
                  <a:graphicData uri="http://schemas.microsoft.com/office/word/2010/wordprocessingGroup">
                    <wpg:wgp>
                      <wpg:cNvGrpSpPr/>
                      <wpg:grpSpPr>
                        <a:xfrm>
                          <a:off x="0" y="0"/>
                          <a:ext cx="6644005" cy="2880995"/>
                          <a:chOff x="4627" y="14632"/>
                          <a:chExt cx="10463" cy="3939"/>
                        </a:xfrm>
                      </wpg:grpSpPr>
                      <wps:wsp>
                        <wps:cNvPr id="29" name="AutoShape 84"/>
                        <wps:cNvSpPr/>
                        <wps:spPr>
                          <a:xfrm>
                            <a:off x="6529" y="14702"/>
                            <a:ext cx="8561" cy="454"/>
                          </a:xfrm>
                          <a:prstGeom prst="roundRect">
                            <a:avLst>
                              <a:gd name="adj" fmla="val 50000"/>
                            </a:avLst>
                          </a:prstGeom>
                          <a:solidFill>
                            <a:srgbClr val="C2937F"/>
                          </a:solidFill>
                          <a:ln>
                            <a:noFill/>
                          </a:ln>
                        </wps:spPr>
                        <wps:bodyPr upright="1"/>
                      </wps:wsp>
                      <wps:wsp>
                        <wps:cNvPr id="40" name="AutoShape 41"/>
                        <wps:cNvSpPr/>
                        <wps:spPr>
                          <a:xfrm>
                            <a:off x="4735" y="14702"/>
                            <a:ext cx="2243" cy="454"/>
                          </a:xfrm>
                          <a:prstGeom prst="roundRect">
                            <a:avLst>
                              <a:gd name="adj" fmla="val 50000"/>
                            </a:avLst>
                          </a:prstGeom>
                          <a:solidFill>
                            <a:srgbClr val="686159"/>
                          </a:solidFill>
                          <a:ln>
                            <a:noFill/>
                          </a:ln>
                        </wps:spPr>
                        <wps:bodyPr upright="1"/>
                      </wps:wsp>
                      <wps:wsp>
                        <wps:cNvPr id="41" name="文本框 88"/>
                        <wps:cNvSpPr txBox="1"/>
                        <wps:spPr>
                          <a:xfrm>
                            <a:off x="4627" y="15135"/>
                            <a:ext cx="10318" cy="3436"/>
                          </a:xfrm>
                          <a:prstGeom prst="rect">
                            <a:avLst/>
                          </a:prstGeom>
                          <a:noFill/>
                          <a:ln>
                            <a:noFill/>
                          </a:ln>
                        </wps:spPr>
                        <wps:txb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wps:txbx>
                        <wps:bodyPr upright="1"/>
                      </wps:wsp>
                      <wps:wsp>
                        <wps:cNvPr id="42" name="Text Box 76"/>
                        <wps:cNvSpPr txBox="1"/>
                        <wps:spPr>
                          <a:xfrm>
                            <a:off x="4998" y="14632"/>
                            <a:ext cx="1759" cy="488"/>
                          </a:xfrm>
                          <a:prstGeom prst="rect">
                            <a:avLst/>
                          </a:prstGeom>
                          <a:noFill/>
                          <a:ln>
                            <a:noFill/>
                          </a:ln>
                        </wps:spPr>
                        <wps:txb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3pt;margin-top:492.05pt;height:226.85pt;width:523.15pt;z-index:251719680;mso-width-relative:page;mso-height-relative:page;" coordorigin="4627,14632" coordsize="10463,3939" o:gfxdata="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BcXzObdAAAADQEAAA8AAAAAAAAAAQAgAAAAOAAA&#10;AGRycy9kb3ducmV2LnhtbFBLAQIUABQAAAAIAIdO4kDWmUDp0QIAABsJAAAOAAAAAAAAAAEAIAAA&#10;AEIBAABkcnMvZTJvRG9jLnhtbFBLBQYAAAAABgAGAFkBAACF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hoR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43;" fillcolor="#686159" filled="t" stroked="f" coordsize="21600,21600" arcsize="0.5" o:gfxdata="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&#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8/fiuQAAANsAAAAPAAAAAAAAAAEAIAAAADgAAABkcnMvZG93bnJldi54bWxQ&#10;SwECFAAUAAAACACHTuJAMy8FnjsAAAA5AAAAEAAAAAAAAAABACAAAAAeAQAAZHJzL3NoYXBleG1s&#10;LnhtbFBLBQYAAAAABgAGAFsBAADIAw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0wMc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v:textbox>
                </v:shape>
                <v:shape id="Text Box 76" o:spid="_x0000_s1026" o:spt="202" type="#_x0000_t202" style="position:absolute;left:4998;top:14632;height:488;width:1759;" filled="f" stroked="f" coordsize="21600,21600" o:gfxdata="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56SB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-727075</wp:posOffset>
                </wp:positionH>
                <wp:positionV relativeFrom="paragraph">
                  <wp:posOffset>4199890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25pt;margin-top:330.7pt;height:194.75pt;width:523.15pt;z-index:251686912;mso-width-relative:page;mso-height-relative:page;" coordorigin="4627,14676" coordsize="10463,3895" o:gfxdata="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UgBBCN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-968375</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25pt;margin-top:72.15pt;height:666.15pt;width:566.95pt;z-index:-251642880;mso-width-relative:page;mso-height-relative:page;" fillcolor="#FFFFFF" filled="t" stroked="f" coordsize="21600,21600" o:gfxdata="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UI9qqd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-734060</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8pt;margin-top:264.55pt;height:65.25pt;width:521.9pt;z-index:251685888;mso-width-relative:page;mso-height-relative:page;" coordorigin="4652,14676" coordsize="10438,1305" o:gfxdata="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PXTsHt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82816" behindDoc="0" locked="0" layoutInCell="1" allowOverlap="1">
                <wp:simplePos x="0" y="0"/>
                <wp:positionH relativeFrom="column">
                  <wp:posOffset>-697230</wp:posOffset>
                </wp:positionH>
                <wp:positionV relativeFrom="paragraph">
                  <wp:posOffset>-217805</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4.9pt;margin-top:-17.15pt;height:750pt;width:521.25pt;z-index:251682816;mso-width-relative:page;mso-height-relative:page;" coordorigin="4680,7770" coordsize="10425,15000" o:gfxdata="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WAAAAZHJzL1BLAQIUABQAAAAIAIdO4kB1RYVC3QAAAA0BAAAPAAAAAAAAAAEAIAAA&#10;ADgAAABkcnMvZG93bnJldi54bWxQSwECFAAUAAAACACHTuJAWJRWnNUCAAARCQAADgAAAAAAAAAB&#10;ACAAAABCAQAAZHJzL2Uyb0RvYy54bWxQSwUGAAAAAAYABgBZAQAAiQY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-958850</wp:posOffset>
                </wp:positionH>
                <wp:positionV relativeFrom="paragraph">
                  <wp:posOffset>-654050</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pt;margin-top:-51.5pt;height:807.1pt;width:566.95pt;z-index:-251639808;mso-width-relative:page;mso-height-relative:page;" fillcolor="#FFFFFF" filled="t" stroked="f" coordsize="21600,21600" o:gfxdata="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KWq9gtoAAAAOAQAADwAAAAAAAAABACAAAAA4AAAAZHJzL2Rvd25yZXYueG1sUEsB&#10;AhQAFAAAAAgAh07iQN/+yCC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-1190625</wp:posOffset>
            </wp:positionH>
            <wp:positionV relativeFrom="paragraph">
              <wp:posOffset>-958215</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-705485</wp:posOffset>
                </wp:positionH>
                <wp:positionV relativeFrom="paragraph">
                  <wp:posOffset>-128270</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55pt;margin-top:-10.1pt;height:736.55pt;width:515.9pt;z-index:251689984;mso-width-relative:page;mso-height-relative:page;" filled="f" stroked="f" coordsize="21600,21600" o:gfxdata="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CkcHLe2wAAAA0BAAAP&#10;AAAAAAAAAAEAIAAAADgAAABkcnMvZG93bnJldi54bWxQSwECFAAUAAAACACHTuJAzELmN40BAAAF&#10;AwAADgAAAAAAAAABACAAAABAAQAAZHJzL2Uyb0RvYy54bWxQSwUGAAAAAAYABgBZAQAAP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-958850</wp:posOffset>
                </wp:positionH>
                <wp:positionV relativeFrom="paragraph">
                  <wp:posOffset>-654050</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pt;margin-top:-51.5pt;height:807.1pt;width:566.95pt;z-index:-251627520;mso-width-relative:page;mso-height-relative:page;" fillcolor="#FFFFFF" filled="t" stroked="f" coordsize="21600,21600" o:gfxdata="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KWq9gtoAAAAOAQAADwAAAAAAAAABACAAAAA4AAAAZHJzL2Rvd25yZXYueG1sUEsB&#10;AhQAFAAAAAgAh07iQFLMKuS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-1190625</wp:posOffset>
            </wp:positionH>
            <wp:positionV relativeFrom="paragraph">
              <wp:posOffset>-958215</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ans-seri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4EFA58E"/>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CE015B"/>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BFB873B"/>
    <w:rsid w:val="7C666242"/>
    <w:rsid w:val="7CA11200"/>
    <w:rsid w:val="7CC2425E"/>
    <w:rsid w:val="7D9A506E"/>
    <w:rsid w:val="7DD79DD9"/>
    <w:rsid w:val="7EACE9A1"/>
    <w:rsid w:val="7EBB5014"/>
    <w:rsid w:val="7ED7C365"/>
    <w:rsid w:val="7F63D425"/>
    <w:rsid w:val="7F6C4577"/>
    <w:rsid w:val="7F6E6B35"/>
    <w:rsid w:val="7FBF6C41"/>
    <w:rsid w:val="7FF78D20"/>
    <w:rsid w:val="7FFF65C1"/>
    <w:rsid w:val="9569201A"/>
    <w:rsid w:val="AB5FFB1B"/>
    <w:rsid w:val="B67F385A"/>
    <w:rsid w:val="BBDA7515"/>
    <w:rsid w:val="BBDE55D3"/>
    <w:rsid w:val="CDD2AEC4"/>
    <w:rsid w:val="D2DE8A07"/>
    <w:rsid w:val="D2EEEBB1"/>
    <w:rsid w:val="D77D790F"/>
    <w:rsid w:val="D7FFC3E4"/>
    <w:rsid w:val="DADF3126"/>
    <w:rsid w:val="DBC67345"/>
    <w:rsid w:val="EFE7EC0F"/>
    <w:rsid w:val="F1DFB1F2"/>
    <w:rsid w:val="FA1FACF0"/>
    <w:rsid w:val="FADF6CDB"/>
    <w:rsid w:val="FB373362"/>
    <w:rsid w:val="FB5482FD"/>
    <w:rsid w:val="FB677927"/>
    <w:rsid w:val="FB7F3983"/>
    <w:rsid w:val="FBDF3207"/>
    <w:rsid w:val="FBFFE648"/>
    <w:rsid w:val="FC6C7774"/>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2021-11-24T20:32:00Z</dcterms:created>
  <dc:creator>feng bai</dc:creator>
  <cp:lastModifiedBy>devteam</cp:lastModifiedBy>
  <dcterms:modified xsi:type="dcterms:W3CDTF">2022-03-30T14:45:38Z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D7EEDAE1E1BD4488A711040F08008EBC</vt:lpwstr>
  </property>
</Properties>
</file>