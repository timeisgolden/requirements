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-505460</wp:posOffset>
                </wp:positionV>
                <wp:extent cx="1360805" cy="47815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4781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Bai Feng</w:t>
                            </w:r>
                            <w:r>
                              <w:rPr>
                                <w:rFonts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cs="Calibr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5pt;margin-top:-39.8pt;height:37.65pt;width:107.15pt;z-index:251670528;mso-width-relative:page;mso-height-relative:page;" filled="f" stroked="f" coordsize="21600,21600" o:gfxdata="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GZrDdsAAAAKAQAADwAAAAAA&#10;AAABACAAAAAiAAAAZHJzL2Rvd25yZXYueG1sUEsBAhQAFAAAAAgAh07iQEN11BEQAgAAHQQAAA4A&#10;AAAAAAAAAQAgAAAAKgEAAGRycy9lMm9Eb2MueG1sUEsFBgAAAAAGAAYAWQEAAKw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540" w:lineRule="exact"/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Bai Feng</w:t>
                      </w:r>
                      <w:r>
                        <w:rPr>
                          <w:rFonts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cs="Calibr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-686435</wp:posOffset>
                </wp:positionV>
                <wp:extent cx="2094230" cy="71882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7188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Independent Consultant, Software Engineer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cs="Calibr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5.05pt;margin-top:-54.05pt;height:56.6pt;width:164.9pt;z-index:251678720;mso-width-relative:page;mso-height-relative:page;" filled="f" stroked="f" coordsize="21600,21600" o:gfxdata="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+qf4tkAAAAKAQAADwAAAAAAAAABACAA&#10;AAAiAAAAZHJzL2Rvd25yZXYueG1sUEsBAhQAFAAAAAgAh07iQAJlrpkMAgAAHQQAAA4AAAAAAAAA&#10;AQAgAAAAKAEAAGRycy9lMm9Eb2MueG1sUEsFBgAAAAAGAAYAWQEAAKY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Independent Consultant, Software Engineer</w:t>
                      </w:r>
                      <w:r>
                        <w:rPr>
                          <w:rFonts w:hint="eastAsia"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cs="Calibr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-724535</wp:posOffset>
                </wp:positionV>
                <wp:extent cx="1275715" cy="37465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3746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rPr>
                                <w:rFonts w:ascii="Calibri" w:hAnsi="Calibri" w:eastAsia="Microsoft YaHei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 intention：</w:t>
                            </w:r>
                            <w:r>
                              <w:rPr>
                                <w:rFonts w:hint="eastAsia" w:ascii="Calibri" w:hAnsi="Calibri" w:eastAsia="Microsoft YaHei" w:cs="Calibr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cs="Calibr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6.65pt;margin-top:-57.05pt;height:29.5pt;width:100.45pt;z-index:251677696;mso-width-relative:page;mso-height-relative:page;" filled="f" stroked="f" coordsize="21600,21600" o:gfxdata="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XcIEjbAAAADAEAAA8AAAAAAAAA&#10;AQAgAAAAIgAAAGRycy9kb3ducmV2LnhtbFBLAQIUABQAAAAIAIdO4kDF4FrmDgIAAB0EAAAOAAAA&#10;AAAAAAEAIAAAACoBAABkcnMvZTJvRG9jLnhtbFBLBQYAAAAABgAGAFkBAACq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40" w:lineRule="auto"/>
                        <w:rPr>
                          <w:rFonts w:ascii="Calibri" w:hAnsi="Calibri" w:eastAsia="Microsoft YaHei" w:cs="Calibri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 intention：</w:t>
                      </w:r>
                      <w:r>
                        <w:rPr>
                          <w:rFonts w:hint="eastAsia" w:ascii="Calibri" w:hAnsi="Calibri" w:eastAsia="Microsoft YaHei" w:cs="Calibr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cs="Calibr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-1194435</wp:posOffset>
            </wp:positionH>
            <wp:positionV relativeFrom="paragraph">
              <wp:posOffset>-962025</wp:posOffset>
            </wp:positionV>
            <wp:extent cx="7632065" cy="10787380"/>
            <wp:effectExtent l="0" t="0" r="6985" b="13970"/>
            <wp:wrapNone/>
            <wp:docPr id="1" name="图片 80" descr="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9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7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-399415</wp:posOffset>
            </wp:positionV>
            <wp:extent cx="1214120" cy="1213485"/>
            <wp:effectExtent l="0" t="0" r="5080" b="5715"/>
            <wp:wrapNone/>
            <wp:docPr id="9" name="图片 9" descr="F:\03_sources\requirements\profile_image.jpgprofile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:\03_sources\requirements\profile_image.jpgprofile_image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13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1899920</wp:posOffset>
                </wp:positionV>
                <wp:extent cx="6551930" cy="1429385"/>
                <wp:effectExtent l="0" t="0" r="0" b="0"/>
                <wp:wrapNone/>
                <wp:docPr id="2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42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hanging="420"/>
                              <w:jc w:val="both"/>
                              <w:textAlignment w:val="auto"/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A full-stack developer passionate about technology and creating real-world solutions</w:t>
                            </w:r>
                            <w:r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 I have always had an interest in technology and the problems It can solve. I have had a variety of roles in tech design and development, working with teams large and small to build awesome experiences.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hanging="420"/>
                              <w:jc w:val="both"/>
                              <w:textAlignment w:val="auto"/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Outside of work, I enjoy reading, running, and playing roles.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hanging="420"/>
                              <w:jc w:val="both"/>
                              <w:textAlignment w:val="auto"/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Specialized in Web&amp;Mobile app development. Have 10+ years of working experience in developing both.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hanging="420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Good at communication and coordination, can quickly adapt to the new working environment.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-57.35pt;margin-top:149.6pt;height:112.55pt;width:515.9pt;z-index:251672576;mso-width-relative:page;mso-height-relative:page;" filled="f" stroked="f" coordsize="21600,21600" o:gfxdata="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hwf8NdkAAAAMAQAADwAAAAAA&#10;AAABACAAAAAiAAAAZHJzL2Rvd25yZXYueG1sUEsBAhQAFAAAAAgAh07iQGa1nqagAQAAU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hanging="420"/>
                        <w:jc w:val="both"/>
                        <w:textAlignment w:val="auto"/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A full-stack developer passionate about technology and creating real-world solutions</w:t>
                      </w:r>
                      <w:r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 I have always had an interest in technology and the problems It can solve. I have had a variety of roles in tech design and development, working with teams large and small to build awesome experiences.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hanging="420"/>
                        <w:jc w:val="both"/>
                        <w:textAlignment w:val="auto"/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Outside of work, I enjoy reading, running, and playing roles.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hanging="420"/>
                        <w:jc w:val="both"/>
                        <w:textAlignment w:val="auto"/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Specialized in Web&amp;Mobile app development. Have 10+ years of working experience in developing both.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hanging="420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  <w:t>Good at communication and coordination, can quickly adapt to the new working environment.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1591945</wp:posOffset>
                </wp:positionV>
                <wp:extent cx="1184910" cy="322580"/>
                <wp:effectExtent l="0" t="0" r="0" b="0"/>
                <wp:wrapNone/>
                <wp:docPr id="2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valuation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Microsoft YaHei" w:cs="Calibri"/>
                                <w:b/>
                                <w:color w:val="FFFFFF" w:themeColor="background1"/>
                                <w:sz w:val="34"/>
                                <w:szCs w:val="3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FFFFFF" w:themeColor="background1"/>
                                <w:kern w:val="24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FFFFFF" w:themeColor="background1"/>
                                <w:kern w:val="24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40.05pt;margin-top:125.35pt;height:25.4pt;width:93.3pt;z-index:251671552;mso-width-relative:page;mso-height-relative:page;" filled="f" stroked="f" coordsize="21600,21600" o:gfxdata="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pNBHzYAAAACwEAAA8AAAAAAAAA&#10;AQAgAAAAIgAAAGRycy9kb3ducmV2LnhtbFBLAQIUABQAAAAIAIdO4kAJfcUFnwEAAE8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valuation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Microsoft YaHei" w:cs="Calibri"/>
                          <w:b/>
                          <w:color w:val="FFFFFF" w:themeColor="background1"/>
                          <w:sz w:val="34"/>
                          <w:szCs w:val="3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FFFFFF" w:themeColor="background1"/>
                          <w:kern w:val="24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FFFFFF" w:themeColor="background1"/>
                          <w:kern w:val="24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1613535</wp:posOffset>
                </wp:positionV>
                <wp:extent cx="5436235" cy="288290"/>
                <wp:effectExtent l="0" t="0" r="12065" b="16510"/>
                <wp:wrapNone/>
                <wp:docPr id="5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2937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82" o:spid="_x0000_s1026" o:spt="2" style="position:absolute;left:0pt;margin-left:36.5pt;margin-top:127.05pt;height:22.7pt;width:428.05pt;z-index:251659264;mso-width-relative:page;mso-height-relative:page;" fillcolor="#C2937F" filled="t" stroked="f" coordsize="21600,21600" arcsize="0.5" o:gfxdata="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1gyL/ZAAAACgEAAA8AAAAAAAAAAQAgAAAAIgAAAGRycy9kb3du&#10;cmV2LnhtbFBLAQIUABQAAAAIAIdO4kDMEKQexQEAAJQDAAAOAAAAAAAAAAEAIAAAACgBAABkcnMv&#10;ZTJvRG9jLnhtbFBLBQYAAAAABgAGAFkBAAB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1613535</wp:posOffset>
                </wp:positionV>
                <wp:extent cx="1440180" cy="288290"/>
                <wp:effectExtent l="0" t="0" r="7620" b="16510"/>
                <wp:wrapNone/>
                <wp:docPr id="8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861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AutoShape 44" o:spid="_x0000_s1026" o:spt="2" style="position:absolute;left:0pt;margin-left:-53.2pt;margin-top:127.05pt;height:22.7pt;width:113.4pt;z-index:251661312;mso-width-relative:page;mso-height-relative:page;" fillcolor="#686159" filled="t" stroked="f" coordsize="21600,21600" arcsize="0.5" o:gfxdata="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0ZF3XXAAAADAEAAA8AAAAAAAAAAQAgAAAAIgAAAGRycy9kb3ducmV2&#10;LnhtbFBLAQIUABQAAAAIAIdO4kCQndDOxAEAAJQDAAAOAAAAAAAAAAEAIAAAACYBAABkcnMvZTJv&#10;RG9jLnhtbFBLBQYAAAAABgAGAFkBAAB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-17145</wp:posOffset>
                </wp:positionV>
                <wp:extent cx="2041525" cy="951865"/>
                <wp:effectExtent l="0" t="0" r="0" b="0"/>
                <wp:wrapNone/>
                <wp:docPr id="1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5" cy="9518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feng-bai-843755192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(+86)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0402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4346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 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baifeng1991321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gmail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32.95pt;margin-top:-1.35pt;height:74.95pt;width:160.75pt;z-index:251668480;mso-width-relative:page;mso-height-relative:page;" filled="f" stroked="f" coordsize="21600,21600" o:gfxdata="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KWkFdoAAAAKAQAADwAAAAAAAAABACAAAAAiAAAAZHJzL2Rvd25yZXYueG1s&#10;UEsBAhQAFAAAAAgAh07iQK25Ts32AQAABgQAAA4AAAAAAAAAAQAgAAAAKQEAAGRycy9lMm9Eb2Mu&#10;eG1sUEsFBgAAAAAGAAYAWQEAAJE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feng-bai-843755192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(+86)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0402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4346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 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baifeng1991321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gmail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-17145</wp:posOffset>
                </wp:positionV>
                <wp:extent cx="1914525" cy="951865"/>
                <wp:effectExtent l="0" t="0" r="0" b="0"/>
                <wp:wrapNone/>
                <wp:docPr id="15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518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Gender: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Male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Location:Sh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enyang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Birthday: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March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199</w:t>
                            </w:r>
                            <w:r>
                              <w:rPr>
                                <w:rFonts w:hint="default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eastAsia="等线" w:cs="Calibri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34.2pt;margin-top:-1.35pt;height:74.95pt;width:150.75pt;z-index:251667456;mso-width-relative:page;mso-height-relative:page;" filled="f" stroked="f" coordsize="21600,21600" o:gfxdata="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6IMZNoAAAAKAQAADwAAAAAAAAABACAAAAAiAAAA&#10;ZHJzL2Rvd25yZXYueG1sUEsBAhQAFAAAAAgAh07iQP6rOuIFAgAABwQAAA4AAAAAAAAAAQAgAAAA&#10;KQEAAGRycy9lMm9Eb2MueG1sUEsFBgAAAAAGAAYAWQEAAKA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Gender: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Male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Location:Sh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enyang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Birthday: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March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199</w:t>
                      </w:r>
                      <w:r>
                        <w:rPr>
                          <w:rFonts w:hint="default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eastAsia="等线" w:cs="Calibri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104140</wp:posOffset>
                </wp:positionV>
                <wp:extent cx="215900" cy="215900"/>
                <wp:effectExtent l="0" t="0" r="12700" b="12700"/>
                <wp:wrapNone/>
                <wp:docPr id="19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2812" y="56013"/>
                          <a:chExt cx="1080" cy="893"/>
                        </a:xfrm>
                      </wpg:grpSpPr>
                      <wps:wsp>
                        <wps:cNvPr id="17" name="Freeform 82"/>
                        <wps:cNvSpPr/>
                        <wps:spPr>
                          <a:xfrm>
                            <a:off x="2812" y="56013"/>
                            <a:ext cx="768" cy="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0" y="272"/>
                              </a:cxn>
                              <a:cxn ang="0">
                                <a:pos x="768" y="274"/>
                              </a:cxn>
                              <a:cxn ang="0">
                                <a:pos x="385" y="0"/>
                              </a:cxn>
                              <a:cxn ang="0">
                                <a:pos x="0" y="322"/>
                              </a:cxn>
                              <a:cxn ang="0">
                                <a:pos x="152" y="579"/>
                              </a:cxn>
                              <a:cxn ang="0">
                                <a:pos x="155" y="581"/>
                              </a:cxn>
                              <a:cxn ang="0">
                                <a:pos x="117" y="698"/>
                              </a:cxn>
                              <a:cxn ang="0">
                                <a:pos x="256" y="627"/>
                              </a:cxn>
                              <a:cxn ang="0">
                                <a:pos x="264" y="629"/>
                              </a:cxn>
                              <a:cxn ang="0">
                                <a:pos x="385" y="647"/>
                              </a:cxn>
                              <a:cxn ang="0">
                                <a:pos x="411" y="645"/>
                              </a:cxn>
                              <a:cxn ang="0">
                                <a:pos x="400" y="569"/>
                              </a:cxn>
                              <a:cxn ang="0">
                                <a:pos x="750" y="272"/>
                              </a:cxn>
                              <a:cxn ang="0">
                                <a:pos x="520" y="157"/>
                              </a:cxn>
                              <a:cxn ang="0">
                                <a:pos x="575" y="211"/>
                              </a:cxn>
                              <a:cxn ang="0">
                                <a:pos x="520" y="264"/>
                              </a:cxn>
                              <a:cxn ang="0">
                                <a:pos x="466" y="211"/>
                              </a:cxn>
                              <a:cxn ang="0">
                                <a:pos x="520" y="157"/>
                              </a:cxn>
                              <a:cxn ang="0">
                                <a:pos x="251" y="264"/>
                              </a:cxn>
                              <a:cxn ang="0">
                                <a:pos x="198" y="211"/>
                              </a:cxn>
                              <a:cxn ang="0">
                                <a:pos x="251" y="157"/>
                              </a:cxn>
                              <a:cxn ang="0">
                                <a:pos x="307" y="211"/>
                              </a:cxn>
                              <a:cxn ang="0">
                                <a:pos x="251" y="264"/>
                              </a:cxn>
                            </a:cxnLst>
                            <a:pathLst>
                              <a:path w="303" h="275">
                                <a:moveTo>
                                  <a:pt x="296" y="107"/>
                                </a:moveTo>
                                <a:cubicBezTo>
                                  <a:pt x="299" y="107"/>
                                  <a:pt x="301" y="108"/>
                                  <a:pt x="303" y="108"/>
                                </a:cubicBezTo>
                                <a:cubicBezTo>
                                  <a:pt x="292" y="46"/>
                                  <a:pt x="228" y="0"/>
                                  <a:pt x="152" y="0"/>
                                </a:cubicBezTo>
                                <a:cubicBezTo>
                                  <a:pt x="68" y="0"/>
                                  <a:pt x="0" y="57"/>
                                  <a:pt x="0" y="127"/>
                                </a:cubicBezTo>
                                <a:cubicBezTo>
                                  <a:pt x="0" y="168"/>
                                  <a:pt x="23" y="205"/>
                                  <a:pt x="60" y="228"/>
                                </a:cubicBezTo>
                                <a:cubicBezTo>
                                  <a:pt x="60" y="229"/>
                                  <a:pt x="61" y="229"/>
                                  <a:pt x="61" y="229"/>
                                </a:cubicBezTo>
                                <a:cubicBezTo>
                                  <a:pt x="46" y="275"/>
                                  <a:pt x="46" y="275"/>
                                  <a:pt x="46" y="275"/>
                                </a:cubicBezTo>
                                <a:cubicBezTo>
                                  <a:pt x="101" y="247"/>
                                  <a:pt x="101" y="247"/>
                                  <a:pt x="101" y="247"/>
                                </a:cubicBezTo>
                                <a:cubicBezTo>
                                  <a:pt x="101" y="247"/>
                                  <a:pt x="103" y="248"/>
                                  <a:pt x="104" y="248"/>
                                </a:cubicBezTo>
                                <a:cubicBezTo>
                                  <a:pt x="119" y="252"/>
                                  <a:pt x="135" y="255"/>
                                  <a:pt x="152" y="255"/>
                                </a:cubicBezTo>
                                <a:cubicBezTo>
                                  <a:pt x="156" y="255"/>
                                  <a:pt x="159" y="254"/>
                                  <a:pt x="162" y="254"/>
                                </a:cubicBezTo>
                                <a:cubicBezTo>
                                  <a:pt x="159" y="245"/>
                                  <a:pt x="158" y="234"/>
                                  <a:pt x="158" y="224"/>
                                </a:cubicBezTo>
                                <a:cubicBezTo>
                                  <a:pt x="158" y="160"/>
                                  <a:pt x="220" y="107"/>
                                  <a:pt x="296" y="107"/>
                                </a:cubicBezTo>
                                <a:close/>
                                <a:moveTo>
                                  <a:pt x="205" y="62"/>
                                </a:moveTo>
                                <a:cubicBezTo>
                                  <a:pt x="217" y="62"/>
                                  <a:pt x="227" y="72"/>
                                  <a:pt x="227" y="83"/>
                                </a:cubicBezTo>
                                <a:cubicBezTo>
                                  <a:pt x="227" y="95"/>
                                  <a:pt x="217" y="104"/>
                                  <a:pt x="205" y="104"/>
                                </a:cubicBezTo>
                                <a:cubicBezTo>
                                  <a:pt x="193" y="104"/>
                                  <a:pt x="184" y="95"/>
                                  <a:pt x="184" y="83"/>
                                </a:cubicBezTo>
                                <a:cubicBezTo>
                                  <a:pt x="184" y="72"/>
                                  <a:pt x="193" y="62"/>
                                  <a:pt x="205" y="62"/>
                                </a:cubicBezTo>
                                <a:close/>
                                <a:moveTo>
                                  <a:pt x="99" y="104"/>
                                </a:moveTo>
                                <a:cubicBezTo>
                                  <a:pt x="87" y="104"/>
                                  <a:pt x="78" y="95"/>
                                  <a:pt x="78" y="83"/>
                                </a:cubicBezTo>
                                <a:cubicBezTo>
                                  <a:pt x="78" y="72"/>
                                  <a:pt x="87" y="62"/>
                                  <a:pt x="99" y="62"/>
                                </a:cubicBezTo>
                                <a:cubicBezTo>
                                  <a:pt x="111" y="62"/>
                                  <a:pt x="121" y="72"/>
                                  <a:pt x="121" y="83"/>
                                </a:cubicBezTo>
                                <a:cubicBezTo>
                                  <a:pt x="121" y="95"/>
                                  <a:pt x="111" y="104"/>
                                  <a:pt x="99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Freeform 83"/>
                        <wps:cNvSpPr/>
                        <wps:spPr>
                          <a:xfrm>
                            <a:off x="3240" y="56316"/>
                            <a:ext cx="652" cy="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73"/>
                              </a:cxn>
                              <a:cxn ang="0">
                                <a:pos x="327" y="544"/>
                              </a:cxn>
                              <a:cxn ang="0">
                                <a:pos x="429" y="532"/>
                              </a:cxn>
                              <a:cxn ang="0">
                                <a:pos x="436" y="529"/>
                              </a:cxn>
                              <a:cxn ang="0">
                                <a:pos x="553" y="590"/>
                              </a:cxn>
                              <a:cxn ang="0">
                                <a:pos x="523" y="491"/>
                              </a:cxn>
                              <a:cxn ang="0">
                                <a:pos x="525" y="489"/>
                              </a:cxn>
                              <a:cxn ang="0">
                                <a:pos x="652" y="273"/>
                              </a:cxn>
                              <a:cxn ang="0">
                                <a:pos x="327" y="0"/>
                              </a:cxn>
                              <a:cxn ang="0">
                                <a:pos x="0" y="273"/>
                              </a:cxn>
                              <a:cxn ang="0">
                                <a:pos x="393" y="177"/>
                              </a:cxn>
                              <a:cxn ang="0">
                                <a:pos x="439" y="134"/>
                              </a:cxn>
                              <a:cxn ang="0">
                                <a:pos x="487" y="177"/>
                              </a:cxn>
                              <a:cxn ang="0">
                                <a:pos x="439" y="223"/>
                              </a:cxn>
                              <a:cxn ang="0">
                                <a:pos x="393" y="177"/>
                              </a:cxn>
                              <a:cxn ang="0">
                                <a:pos x="167" y="177"/>
                              </a:cxn>
                              <a:cxn ang="0">
                                <a:pos x="213" y="134"/>
                              </a:cxn>
                              <a:cxn ang="0">
                                <a:pos x="259" y="177"/>
                              </a:cxn>
                              <a:cxn ang="0">
                                <a:pos x="213" y="223"/>
                              </a:cxn>
                              <a:cxn ang="0">
                                <a:pos x="167" y="177"/>
                              </a:cxn>
                            </a:cxnLst>
                            <a:pathLst>
                              <a:path w="257" h="233">
                                <a:moveTo>
                                  <a:pt x="0" y="108"/>
                                </a:moveTo>
                                <a:cubicBezTo>
                                  <a:pt x="0" y="167"/>
                                  <a:pt x="58" y="215"/>
                                  <a:pt x="129" y="215"/>
                                </a:cubicBezTo>
                                <a:cubicBezTo>
                                  <a:pt x="143" y="215"/>
                                  <a:pt x="157" y="213"/>
                                  <a:pt x="169" y="210"/>
                                </a:cubicBezTo>
                                <a:cubicBezTo>
                                  <a:pt x="170" y="210"/>
                                  <a:pt x="172" y="209"/>
                                  <a:pt x="172" y="209"/>
                                </a:cubicBezTo>
                                <a:cubicBezTo>
                                  <a:pt x="218" y="233"/>
                                  <a:pt x="218" y="233"/>
                                  <a:pt x="218" y="233"/>
                                </a:cubicBezTo>
                                <a:cubicBezTo>
                                  <a:pt x="206" y="194"/>
                                  <a:pt x="206" y="194"/>
                                  <a:pt x="206" y="194"/>
                                </a:cubicBezTo>
                                <a:cubicBezTo>
                                  <a:pt x="206" y="194"/>
                                  <a:pt x="206" y="193"/>
                                  <a:pt x="207" y="193"/>
                                </a:cubicBezTo>
                                <a:cubicBezTo>
                                  <a:pt x="238" y="173"/>
                                  <a:pt x="257" y="142"/>
                                  <a:pt x="257" y="108"/>
                                </a:cubicBezTo>
                                <a:cubicBezTo>
                                  <a:pt x="257" y="48"/>
                                  <a:pt x="200" y="0"/>
                                  <a:pt x="129" y="0"/>
                                </a:cubicBezTo>
                                <a:cubicBezTo>
                                  <a:pt x="58" y="0"/>
                                  <a:pt x="0" y="48"/>
                                  <a:pt x="0" y="108"/>
                                </a:cubicBezTo>
                                <a:close/>
                                <a:moveTo>
                                  <a:pt x="155" y="70"/>
                                </a:moveTo>
                                <a:cubicBezTo>
                                  <a:pt x="155" y="61"/>
                                  <a:pt x="163" y="53"/>
                                  <a:pt x="173" y="53"/>
                                </a:cubicBezTo>
                                <a:cubicBezTo>
                                  <a:pt x="183" y="53"/>
                                  <a:pt x="192" y="61"/>
                                  <a:pt x="192" y="70"/>
                                </a:cubicBezTo>
                                <a:cubicBezTo>
                                  <a:pt x="192" y="80"/>
                                  <a:pt x="183" y="88"/>
                                  <a:pt x="173" y="88"/>
                                </a:cubicBezTo>
                                <a:cubicBezTo>
                                  <a:pt x="163" y="88"/>
                                  <a:pt x="155" y="80"/>
                                  <a:pt x="155" y="70"/>
                                </a:cubicBezTo>
                                <a:close/>
                                <a:moveTo>
                                  <a:pt x="66" y="70"/>
                                </a:moveTo>
                                <a:cubicBezTo>
                                  <a:pt x="66" y="61"/>
                                  <a:pt x="74" y="53"/>
                                  <a:pt x="84" y="53"/>
                                </a:cubicBezTo>
                                <a:cubicBezTo>
                                  <a:pt x="94" y="53"/>
                                  <a:pt x="102" y="61"/>
                                  <a:pt x="102" y="70"/>
                                </a:cubicBezTo>
                                <a:cubicBezTo>
                                  <a:pt x="102" y="80"/>
                                  <a:pt x="94" y="88"/>
                                  <a:pt x="84" y="88"/>
                                </a:cubicBezTo>
                                <a:cubicBezTo>
                                  <a:pt x="74" y="88"/>
                                  <a:pt x="66" y="80"/>
                                  <a:pt x="66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6" o:spid="_x0000_s1026" o:spt="203" style="position:absolute;left:0pt;margin-left:314.3pt;margin-top:8.2pt;height:17pt;width:17pt;z-index:-251646976;mso-width-relative:page;mso-height-relative:page;" coordorigin="2812,56013" coordsize="1080,893" o:gfxdata="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F6VB17ZAAAACQEAAA8AAAAAAAAAAQAgAAAA&#10;IgAAAGRycy9kb3ducmV2LnhtbFBLAQIUABQAAAAIAIdO4kC9ucWDtwYAAKUdAAAOAAAAAAAAAAEA&#10;IAAAACgBAABkcnMvZTJvRG9jLnhtbFBLBQYAAAAABgAGAFkBAABRCgAAAAA=&#10;">
                <o:lock v:ext="edit" aspectratio="f"/>
                <v:shape id="Freeform 82" o:spid="_x0000_s1026" o:spt="100" style="position:absolute;left:2812;top:56013;height:698;width:768;" fillcolor="#FFFFFF" filled="t" stroked="f" coordsize="303,275" o:gfxdata="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Nali5AAAA2wAA&#10;AA8AAAAAAAAAAQAgAAAAIgAAAGRycy9kb3ducmV2LnhtbFBLAQIUABQAAAAIAIdO4kAzLwWeOwAA&#10;ADkAAAAQAAAAAAAAAAEAIAAAAAgBAABkcnMvc2hhcGV4bWwueG1sUEsFBgAAAAAGAAYAWwEAALID&#10;AAAAAA==&#10;" path="m296,107c299,107,301,108,303,108c292,46,228,0,152,0c68,0,0,57,0,127c0,168,23,205,60,228c60,229,61,229,61,229c46,275,46,275,46,275c101,247,101,247,101,247c101,247,103,248,104,248c119,252,135,255,152,255c156,255,159,254,162,254c159,245,158,234,158,224c158,160,220,107,296,107xm205,62c217,62,227,72,227,83c227,95,217,104,205,104c193,104,184,95,184,83c184,72,193,62,205,62xm99,104c87,104,78,95,78,83c78,72,87,62,99,62c111,62,121,72,121,83c121,95,111,104,99,104xe">
                  <v:path o:connectlocs="750,272;768,274;385,0;0,322;152,579;155,581;117,698;256,627;264,629;385,647;411,645;400,569;750,272;520,157;575,211;520,264;466,211;520,157;251,264;198,211;251,157;307,211;251,264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3240;top:56316;height:590;width:652;" fillcolor="#FFFFFF" filled="t" stroked="f" coordsize="257,233" o:gfxdata="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94ry/&#10;AAAA2wAAAA8AAAAAAAAAAQAgAAAAIgAAAGRycy9kb3ducmV2LnhtbFBLAQIUABQAAAAIAIdO4kAz&#10;LwWeOwAAADkAAAAQAAAAAAAAAAEAIAAAAA4BAABkcnMvc2hhcGV4bWwueG1sUEsFBgAAAAAGAAYA&#10;WwEAALgDAAAAAA==&#10;" path="m0,108c0,167,58,215,129,215c143,215,157,213,169,210c170,210,172,209,172,209c218,233,218,233,218,233c206,194,206,194,206,194c206,194,206,193,207,193c238,173,257,142,257,108c257,48,200,0,129,0c58,0,0,48,0,108xm155,70c155,61,163,53,173,53c183,53,192,61,192,70c192,80,183,88,173,88c163,88,155,80,155,70xm66,70c66,61,74,53,84,53c94,53,102,61,102,70c102,80,94,88,84,88c74,88,66,80,66,70xe">
                  <v:path o:connectlocs="0,273;327,544;429,532;436,529;553,590;523,491;525,489;652,273;327,0;0,273;393,177;439,134;487,177;439,223;393,177;167,177;213,134;259,177;213,223;167,177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360680</wp:posOffset>
                </wp:positionV>
                <wp:extent cx="179705" cy="179705"/>
                <wp:effectExtent l="5080" t="5080" r="5715" b="5715"/>
                <wp:wrapNone/>
                <wp:docPr id="12" name="自选图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3163 w 577593"/>
                            <a:gd name="txT" fmla="*/ 3163 h 577592"/>
                            <a:gd name="txR" fmla="*/ 18437 w 577593"/>
                            <a:gd name="txB" fmla="*/ 18437 h 577592"/>
                          </a:gdLst>
                          <a:ahLst/>
                          <a:cxnLst/>
                          <a:rect l="txL" t="txT" r="txR" b="tx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01" o:spid="_x0000_s1026" o:spt="100" style="position:absolute;left:0pt;margin-left:314.9pt;margin-top:28.4pt;height:14.15pt;width:14.15pt;z-index:251664384;mso-width-relative:page;mso-height-relative:page;" fillcolor="#FFFFFF" filled="t" stroked="t" coordsize="577593,577592" o:gfxdata="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weight="0.25pt" color="#FFFFFF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592455</wp:posOffset>
                </wp:positionV>
                <wp:extent cx="179705" cy="179705"/>
                <wp:effectExtent l="0" t="0" r="10795" b="10795"/>
                <wp:wrapNone/>
                <wp:docPr id="13" name="自选图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3163 w 2669"/>
                            <a:gd name="txT" fmla="*/ 3163 h 2670"/>
                            <a:gd name="txR" fmla="*/ 18437 w 2669"/>
                            <a:gd name="txB" fmla="*/ 18437 h 267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txL" t="txT" r="txR" b="txB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00" o:spid="_x0000_s1026" o:spt="100" style="position:absolute;left:0pt;margin-left:314.9pt;margin-top:46.65pt;height:14.15pt;width:14.15pt;z-index:251665408;mso-width-relative:page;mso-height-relative:page;" fillcolor="#FFFFFF" filled="t" stroked="f" coordsize="2669,2670" o:gfxdata="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377190</wp:posOffset>
                </wp:positionV>
                <wp:extent cx="179705" cy="179705"/>
                <wp:effectExtent l="0" t="4445" r="13970" b="6350"/>
                <wp:wrapNone/>
                <wp:docPr id="10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3163 w 281"/>
                            <a:gd name="txT" fmla="*/ 3163 h 294"/>
                            <a:gd name="txR" fmla="*/ 18437 w 281"/>
                            <a:gd name="txB" fmla="*/ 18437 h 294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txL" t="txT" r="txR" b="txB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115.5pt;margin-top:29.7pt;height:14.15pt;width:14.15pt;z-index:251662336;mso-width-relative:page;mso-height-relative:page;" fillcolor="#FFFFFF" filled="t" stroked="t" coordsize="281,294" o:gfxdata="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604520</wp:posOffset>
                </wp:positionV>
                <wp:extent cx="161925" cy="161925"/>
                <wp:effectExtent l="5080" t="4445" r="4445" b="5080"/>
                <wp:wrapNone/>
                <wp:docPr id="11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>
                            <a:gd name="txL" fmla="*/ 3163 w 256"/>
                            <a:gd name="txT" fmla="*/ 3163 h 277"/>
                            <a:gd name="txR" fmla="*/ 18437 w 256"/>
                            <a:gd name="txB" fmla="*/ 18437 h 277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txL" t="txT" r="txR" b="tx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115.5pt;margin-top:47.6pt;height:12.75pt;width:12.75pt;z-index:251663360;mso-width-relative:page;mso-height-relative:page;" fillcolor="#FFFFFF" filled="t" stroked="t" coordsize="256,277" o:gfxdata="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nvChAdYAAAAKAQAADwAAAAAAAAABACAAAAAi&#10;AAAAZHJzL2Rvd25yZXYueG1sUEsBAhQAFAAAAAgAh07iQKLuuDvXCQAAdDwAAA4AAAAAAAAAAQAg&#10;AAAAJQEAAGRycy9lMm9Eb2MueG1sUEsFBgAAAAAGAAYAWQEAAG4N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99695</wp:posOffset>
                </wp:positionV>
                <wp:extent cx="215900" cy="215900"/>
                <wp:effectExtent l="0" t="0" r="12700" b="12700"/>
                <wp:wrapNone/>
                <wp:docPr id="14" name="任意多边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1330" y="481330"/>
                            </a:cxn>
                            <a:cxn ang="0">
                              <a:pos x="481330" y="432444"/>
                            </a:cxn>
                            <a:cxn ang="0">
                              <a:pos x="443726" y="379799"/>
                            </a:cxn>
                            <a:cxn ang="0">
                              <a:pos x="443726" y="379799"/>
                            </a:cxn>
                            <a:cxn ang="0">
                              <a:pos x="312112" y="315872"/>
                            </a:cxn>
                            <a:cxn ang="0">
                              <a:pos x="319633" y="270748"/>
                            </a:cxn>
                            <a:cxn ang="0">
                              <a:pos x="330914" y="255706"/>
                            </a:cxn>
                            <a:cxn ang="0">
                              <a:pos x="330914" y="255706"/>
                            </a:cxn>
                            <a:cxn ang="0">
                              <a:pos x="330914" y="255706"/>
                            </a:cxn>
                            <a:cxn ang="0">
                              <a:pos x="364757" y="135374"/>
                            </a:cxn>
                            <a:cxn ang="0">
                              <a:pos x="240665" y="0"/>
                            </a:cxn>
                            <a:cxn ang="0">
                              <a:pos x="240665" y="0"/>
                            </a:cxn>
                            <a:cxn ang="0">
                              <a:pos x="240665" y="0"/>
                            </a:cxn>
                            <a:cxn ang="0">
                              <a:pos x="240665" y="0"/>
                            </a:cxn>
                            <a:cxn ang="0">
                              <a:pos x="240665" y="0"/>
                            </a:cxn>
                            <a:cxn ang="0">
                              <a:pos x="116572" y="135374"/>
                            </a:cxn>
                            <a:cxn ang="0">
                              <a:pos x="150415" y="255706"/>
                            </a:cxn>
                            <a:cxn ang="0">
                              <a:pos x="150415" y="255706"/>
                            </a:cxn>
                            <a:cxn ang="0">
                              <a:pos x="150415" y="255706"/>
                            </a:cxn>
                            <a:cxn ang="0">
                              <a:pos x="161696" y="270748"/>
                            </a:cxn>
                            <a:cxn ang="0">
                              <a:pos x="169217" y="315872"/>
                            </a:cxn>
                            <a:cxn ang="0">
                              <a:pos x="37603" y="379799"/>
                            </a:cxn>
                            <a:cxn ang="0">
                              <a:pos x="37603" y="379799"/>
                            </a:cxn>
                            <a:cxn ang="0">
                              <a:pos x="0" y="432444"/>
                            </a:cxn>
                            <a:cxn ang="0">
                              <a:pos x="0" y="481330"/>
                            </a:cxn>
                            <a:cxn ang="0">
                              <a:pos x="481330" y="481330"/>
                            </a:cxn>
                          </a:cxnLst>
                          <a:pathLst>
                            <a:path w="128" h="128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74" o:spid="_x0000_s1026" o:spt="100" style="position:absolute;left:0pt;margin-left:114.1pt;margin-top:7.85pt;height:17pt;width:17pt;z-index:251666432;mso-width-relative:page;mso-height-relative:page;" fillcolor="#FFFFFF" filled="t" stroked="f" coordsize="128,128" o:gfxdata="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HtWsjPYAAAACQEAAA8AAAAAAAAAAQAgAAAAIgAAAGRy&#10;cy9kb3ducmV2LnhtbFBLAQIUABQAAAAIAIdO4kDbipN2BgQAAAQSAAAOAAAAAAAAAAEAIAAAACcB&#10;AABkcnMvZTJvRG9jLnhtbFBLBQYAAAAABgAGAFkBAACfBwAAAAA=&#10;" path="m128,128c128,115,128,115,128,115c128,108,124,103,118,101c118,101,118,101,118,101c117,100,87,93,83,84c81,80,83,75,85,72c86,71,87,69,88,68c88,68,88,68,88,68c88,68,88,68,88,68c93,60,97,49,97,36c98,16,82,0,64,0c64,0,64,0,64,0c64,0,64,0,64,0c64,0,64,0,64,0c64,0,64,0,64,0c46,0,30,16,31,36c31,49,35,60,40,68c40,68,40,68,40,68c40,68,40,68,40,68c41,69,42,71,43,72c45,75,47,80,45,84c41,93,11,100,10,101c10,101,10,101,10,101c4,103,0,108,0,115c0,128,0,128,0,128l128,128xe">
                <v:path o:connectlocs="481330,481330;481330,432444;443726,379799;443726,379799;312112,315872;319633,270748;330914,255706;330914,255706;330914,255706;364757,135374;240665,0;240665,0;240665,0;240665,0;240665,0;116572,135374;150415,255706;150415,255706;150415,255706;161696,270748;169217,315872;37603,379799;37603,379799;0,432444;0,481330;481330,481330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6307455</wp:posOffset>
                </wp:positionV>
                <wp:extent cx="6628130" cy="665480"/>
                <wp:effectExtent l="0" t="0" r="127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665480"/>
                          <a:chOff x="4652" y="14676"/>
                          <a:chExt cx="10438" cy="1048"/>
                        </a:xfrm>
                      </wpg:grpSpPr>
                      <wps:wsp>
                        <wps:cNvPr id="46" name="AutoShape 84"/>
                        <wps:cNvSpPr/>
                        <wps:spPr>
                          <a:xfrm>
                            <a:off x="6529" y="14702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AutoShape 41"/>
                        <wps:cNvSpPr/>
                        <wps:spPr>
                          <a:xfrm>
                            <a:off x="4735" y="14702"/>
                            <a:ext cx="2268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8" name="文本框 88"/>
                        <wps:cNvSpPr txBox="1"/>
                        <wps:spPr>
                          <a:xfrm>
                            <a:off x="4652" y="15182"/>
                            <a:ext cx="10318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English, Chinese, Korean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Text Box 76"/>
                        <wps:cNvSpPr txBox="1"/>
                        <wps:spPr>
                          <a:xfrm>
                            <a:off x="4998" y="14676"/>
                            <a:ext cx="186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Language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496.65pt;height:52.4pt;width:521.9pt;z-index:251684864;mso-width-relative:page;mso-height-relative:page;" coordorigin="4652,14676" coordsize="10438,1048" o:gfxdata="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3bRwM2wAAAA0BAAAPAAAAAAAAAAEAIAAAACIAAABkcnMvZG93bnJl&#10;di54bWxQSwECFAAUAAAACACHTuJAHRFfOd4CAABnCQAADgAAAAAAAAABACAAAAAqAQAAZHJzL2Uy&#10;b0RvYy54bWxQSwUGAAAAAAYABgBZAQAAegYAAAAA&#10;">
                <o:lock v:ext="edit" aspectratio="f"/>
                <v:roundrect id="AutoShape 84" o:spid="_x0000_s1026" o:spt="2" style="position:absolute;left:6529;top:14702;height:454;width:8561;" fillcolor="#C2937F" filled="t" stroked="f" coordsize="21600,21600" arcsize="0.5" o:gfxdata="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5rw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  <v:roundrect id="AutoShape 41" o:spid="_x0000_s1026" o:spt="2" style="position:absolute;left:4735;top:14702;height:454;width:2268;" fillcolor="#686159" filled="t" stroked="f" coordsize="21600,21600" arcsize="0.5" o:gfxdata="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Gm+W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  <v:shape id="文本框 88" o:spid="_x0000_s1026" o:spt="202" type="#_x0000_t202" style="position:absolute;left:4652;top:15182;height:542;width:10318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English, Chinese, Korean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4998;top:14676;height:488;width:1866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Language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7045960</wp:posOffset>
                </wp:positionV>
                <wp:extent cx="6628130" cy="1950720"/>
                <wp:effectExtent l="0" t="0" r="127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1950720"/>
                          <a:chOff x="4652" y="14676"/>
                          <a:chExt cx="10438" cy="3072"/>
                        </a:xfrm>
                      </wpg:grpSpPr>
                      <wps:wsp>
                        <wps:cNvPr id="51" name="AutoShape 84"/>
                        <wps:cNvSpPr/>
                        <wps:spPr>
                          <a:xfrm>
                            <a:off x="6529" y="14702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2" name="AutoShape 41"/>
                        <wps:cNvSpPr/>
                        <wps:spPr>
                          <a:xfrm>
                            <a:off x="4735" y="14702"/>
                            <a:ext cx="2223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3" name="文本框 88"/>
                        <wps:cNvSpPr txBox="1"/>
                        <wps:spPr>
                          <a:xfrm>
                            <a:off x="4652" y="15182"/>
                            <a:ext cx="10318" cy="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"http://tourismiceland.is/" </w:instrText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http://tourismiceland.is/</w:t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ko-KR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(codeignitor)</w:t>
                              </w:r>
                            </w:p>
                            <w:p>
                              <w:pP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instrText xml:space="preserve"> HYPERLINK "https://foxtail-stage.netlify.com/" </w:instrText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t>https://foxtail-stage.netlify.com/</w:t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eastAsia="Batang" w:asciiTheme="minorAscii" w:hAnsiTheme="minorAscii"/>
                                  <w:sz w:val="24"/>
                                  <w:szCs w:val="24"/>
                                  <w:lang w:val="en-US" w:eastAsia="ko-KR"/>
                                </w:rPr>
                                <w:t xml:space="preserve"> (react.js - dating)</w:t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"http://inarafinejewelry.com/"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http://inarafinejewelry.com/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"https://www.eva-last.com/"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https://www.eva-last.com/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"https://lasmalo.com/"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https://lasmalo.com/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"https://www.castledex.com.au/"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https://www.castledex.com.au/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instrText xml:space="preserve"> HYPERLINK "https://factionary.co/" </w:instrTex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https://factionary.co/</w:t>
                              </w:r>
                              <w:r>
                                <w:rPr>
                                  <w:rFonts w:hint="default" w:eastAsia="Microsoft YaHei" w:asciiTheme="minorAscii" w:hAnsiTheme="minorAscii"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Text Box 76"/>
                        <wps:cNvSpPr txBox="1"/>
                        <wps:spPr>
                          <a:xfrm>
                            <a:off x="4998" y="14676"/>
                            <a:ext cx="1687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Websites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pt;margin-top:554.8pt;height:153.6pt;width:521.9pt;z-index:251685888;mso-width-relative:page;mso-height-relative:page;" coordorigin="4652,14676" coordsize="10438,3072" o:gfxdata="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JuGd7d0AAAAOAQAADwAAAAAAAAABACAAAAAiAAAAZHJzL2Rvd25yZXYu&#10;eG1sUEsBAhQAFAAAAAgAh07iQLSsPQzaAgAAaQkAAA4AAAAAAAAAAQAgAAAALAEAAGRycy9lMm9E&#10;b2MueG1sUEsFBgAAAAAGAAYAWQEAAHgGAAAAAA==&#10;">
                <o:lock v:ext="edit" aspectratio="f"/>
                <v:roundrect id="AutoShape 84" o:spid="_x0000_s1026" o:spt="2" style="position:absolute;left:6529;top:14702;height:454;width:8561;" fillcolor="#C2937F" filled="t" stroked="f" coordsize="21600,21600" arcsize="0.5" o:gfxdata="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+ZW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roundrect id="AutoShape 41" o:spid="_x0000_s1026" o:spt="2" style="position:absolute;left:4735;top:14702;height:454;width:2223;" fillcolor="#686159" filled="t" stroked="f" coordsize="21600,21600" arcsize="0.5" o:gfxdata="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0Wt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shape id="文本框 88" o:spid="_x0000_s1026" o:spt="202" type="#_x0000_t202" style="position:absolute;left:4652;top:15182;height:2566;width:10318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"http://tourismiceland.is/" </w:instrText>
                        </w: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http://tourismiceland.is/</w:t>
                        </w: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default" w:eastAsia="Batang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ko-KR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(codeignitor)</w:t>
                        </w:r>
                      </w:p>
                      <w:p>
                        <w:pP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</w:pP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instrText xml:space="preserve"> HYPERLINK "https://foxtail-stage.netlify.com/" </w:instrText>
                        </w: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t>https://foxtail-stage.netlify.com/</w:t>
                        </w: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fldChar w:fldCharType="end"/>
                        </w:r>
                        <w:r>
                          <w:rPr>
                            <w:rFonts w:hint="default" w:eastAsia="Batang" w:asciiTheme="minorAscii" w:hAnsiTheme="minorAscii"/>
                            <w:sz w:val="24"/>
                            <w:szCs w:val="24"/>
                            <w:lang w:val="en-US" w:eastAsia="ko-KR"/>
                          </w:rPr>
                          <w:t xml:space="preserve"> (react.js - dating)</w:t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"http://inarafinejewelry.com/"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http://inarafinejewelry.com/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"https://www.eva-last.com/"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https://www.eva-last.com/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"https://lasmalo.com/"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https://lasmalo.com/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"https://www.castledex.com.au/"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https://www.castledex.com.au/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instrText xml:space="preserve"> HYPERLINK "https://factionary.co/" </w:instrTex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https://factionary.co/</w:t>
                        </w:r>
                        <w:r>
                          <w:rPr>
                            <w:rFonts w:hint="default" w:eastAsia="Microsoft YaHei" w:asciiTheme="minorAscii" w:hAnsiTheme="minorAscii"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4998;top:14676;height:488;width:1687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Websites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4398010</wp:posOffset>
                </wp:positionV>
                <wp:extent cx="6628130" cy="1941830"/>
                <wp:effectExtent l="0" t="0" r="127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1941830"/>
                          <a:chOff x="4652" y="14676"/>
                          <a:chExt cx="10438" cy="3058"/>
                        </a:xfrm>
                      </wpg:grpSpPr>
                      <wps:wsp>
                        <wps:cNvPr id="34" name="AutoShape 84"/>
                        <wps:cNvSpPr/>
                        <wps:spPr>
                          <a:xfrm>
                            <a:off x="6529" y="14702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AutoShape 41"/>
                        <wps:cNvSpPr/>
                        <wps:spPr>
                          <a:xfrm>
                            <a:off x="4735" y="14702"/>
                            <a:ext cx="2268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文本框 88"/>
                        <wps:cNvSpPr txBox="1"/>
                        <wps:spPr>
                          <a:xfrm>
                            <a:off x="4652" y="15182"/>
                            <a:ext cx="10318" cy="2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HTML5, CSS3, Bootstrap, JQuery, PHP, Wordpress, Laravel, CodeIgnitor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Node.js, Javascript, Typescript, Angular, React.js, Vue.js, Next.js, Nuxt.js, Redux-Toolkit, NgRX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Rest API, Feathers.js, Socket.io, Firebase, Cloud Functions, Cloud Tasks, MySQL, MongoDB, NoSQL, GraphQL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asciiTheme="minorAscii" w:hAnsiTheme="minorAscii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Java, Objective-C, Ionic Framework, Capacitor, Cordova, PhoneGap, React-Native, Flutter, Electron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asciiTheme="minorAscii" w:hAnsiTheme="minorAscii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AWS, ASP.NET, Docker, Kubernate, Git,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asciiTheme="minorAscii" w:hAnsiTheme="minorAscii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Vite.js, Svelte, Keycloak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Text Box 76"/>
                        <wps:cNvSpPr txBox="1"/>
                        <wps:spPr>
                          <a:xfrm>
                            <a:off x="4998" y="14676"/>
                            <a:ext cx="186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Skills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85pt;margin-top:346.3pt;height:152.9pt;width:521.9pt;z-index:251680768;mso-width-relative:page;mso-height-relative:page;" coordorigin="4652,14676" coordsize="10438,3058" o:gfxdata="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FIX2J3cAAAADAEAAA8AAAAAAAAAAQAgAAAAIgAAAGRycy9kb3du&#10;cmV2LnhtbFBLAQIUABQAAAAIAIdO4kDImEZc3wIAAGkJAAAOAAAAAAAAAAEAIAAAACsBAABkcnMv&#10;ZTJvRG9jLnhtbFBLBQYAAAAABgAGAFkBAAB8BgAAAAA=&#10;">
                <o:lock v:ext="edit" aspectratio="f"/>
                <v:roundrect id="AutoShape 84" o:spid="_x0000_s1026" o:spt="2" style="position:absolute;left:6529;top:14702;height:454;width:8561;" fillcolor="#C2937F" filled="t" stroked="f" coordsize="21600,21600" arcsize="0.5" o:gfxdata="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WI1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roundrect id="AutoShape 41" o:spid="_x0000_s1026" o:spt="2" style="position:absolute;left:4735;top:14702;height:454;width:2268;" fillcolor="#686159" filled="t" stroked="f" coordsize="21600,21600" arcsize="0.5" o:gfxdata="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gicH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  <v:shape id="文本框 88" o:spid="_x0000_s1026" o:spt="202" type="#_x0000_t202" style="position:absolute;left:4652;top:15182;height:2552;width:10318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HTML5, CSS3, Bootstrap, JQuery, PHP, Wordpress, Laravel, CodeIgnitor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Node.js, Javascript, Typescript, Angular, React.js, Vue.js, Next.js, Nuxt.js, Redux-Toolkit, NgRX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Rest API, Feathers.js, Socket.io, Firebase, Cloud Functions, Cloud Tasks, MySQL, MongoDB, NoSQL, GraphQL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asciiTheme="minorAscii" w:hAnsiTheme="minorAscii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Java, Objective-C, Ionic Framework, Capacitor, Cordova, PhoneGap, React-Native, Flutter, Electron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asciiTheme="minorAscii" w:hAnsiTheme="minorAscii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AWS, ASP.NET, Docker, Kubernate, Git,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asciiTheme="minorAscii" w:hAnsiTheme="minorAscii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Vite.js, Svelte, Keycloak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4998;top:14676;height:488;width:1866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Skills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924560</wp:posOffset>
                </wp:positionV>
                <wp:extent cx="7200265" cy="8460105"/>
                <wp:effectExtent l="0" t="0" r="635" b="17145"/>
                <wp:wrapNone/>
                <wp:docPr id="27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846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1" o:spid="_x0000_s1026" o:spt="1" style="position:absolute;left:0pt;margin-left:-76.55pt;margin-top:72.8pt;height:666.15pt;width:566.95pt;z-index:-251642880;mso-width-relative:page;mso-height-relative:page;" fillcolor="#FFFFFF" filled="t" stroked="f" coordsize="21600,21600" o:gfxdata="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qqtWR2gAAAA0B&#10;AAAPAAAAAAAAAAEAIAAAACIAAABkcnMvZG93bnJldi54bWxQSwECFAAUAAAACACHTuJAdV7YcKcB&#10;AABmAwAADgAAAAAAAAABACAAAAApAQAAZHJzL2Uyb0RvYy54bWxQSwUGAAAAAAYABgBZAQAAQg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3359785</wp:posOffset>
                </wp:positionV>
                <wp:extent cx="6627495" cy="828040"/>
                <wp:effectExtent l="0" t="0" r="190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828040"/>
                          <a:chOff x="4652" y="14676"/>
                          <a:chExt cx="10437" cy="1304"/>
                        </a:xfrm>
                      </wpg:grpSpPr>
                      <wps:wsp>
                        <wps:cNvPr id="4" name="AutoShape 84"/>
                        <wps:cNvSpPr/>
                        <wps:spPr>
                          <a:xfrm>
                            <a:off x="6529" y="14702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AutoShape 41"/>
                        <wps:cNvSpPr/>
                        <wps:spPr>
                          <a:xfrm>
                            <a:off x="4735" y="14702"/>
                            <a:ext cx="2268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文本框 88"/>
                        <wps:cNvSpPr txBox="1"/>
                        <wps:spPr>
                          <a:xfrm>
                            <a:off x="4652" y="15182"/>
                            <a:ext cx="10318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09. 20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08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0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 201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Sh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enyang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University of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Technology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Computer Software Science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Bachelor of Computer Science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left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 w:eastAsia="等线" w:cs="Calibri"/>
                                  <w:color w:val="000000" w:themeColor="text1"/>
                                  <w:kern w:val="24"/>
                                  <w:sz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Text Box 76"/>
                        <wps:cNvSpPr txBox="1"/>
                        <wps:spPr>
                          <a:xfrm>
                            <a:off x="4998" y="14676"/>
                            <a:ext cx="186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</w:t>
                              </w:r>
                              <w:r>
                                <w:rPr>
                                  <w:rFonts w:hint="eastAsia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pt;margin-top:264.55pt;height:65.2pt;width:521.85pt;z-index:251679744;mso-width-relative:page;mso-height-relative:page;" coordorigin="4652,14676" coordsize="10437,1304" o:gfxdata="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B6uNV63AAAAAwBAAAPAAAAAAAAAAEAIAAAACIAAABk&#10;cnMvZG93bnJldi54bWxQSwECFAAUAAAACACHTuJAslFjFuYCAABlCQAADgAAAAAAAAABACAAAAAr&#10;AQAAZHJzL2Uyb0RvYy54bWxQSwUGAAAAAAYABgBZAQAAgwYAAAAA&#10;">
                <o:lock v:ext="edit" aspectratio="f"/>
                <v:roundrect id="AutoShape 84" o:spid="_x0000_s1026" o:spt="2" style="position:absolute;left:6529;top:14702;height:454;width:8561;" fillcolor="#C2937F" filled="t" stroked="f" coordsize="21600,21600" arcsize="0.5" o:gfxdata="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uZm8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roundrect id="AutoShape 41" o:spid="_x0000_s1026" o:spt="2" style="position:absolute;left:4735;top:14702;height:454;width:2268;" fillcolor="#686159" filled="t" stroked="f" coordsize="21600,21600" arcsize="0.5" o:gfxdata="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Rewu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shape id="文本框 88" o:spid="_x0000_s1026" o:spt="202" type="#_x0000_t202" style="position:absolute;left:4652;top:15182;height:799;width:10318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09. 20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08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 201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Sh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enyang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University of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Technology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Computer Software Science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Bachelor of Computer Science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left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Calibri" w:hAnsi="Calibri" w:eastAsia="等线" w:cs="Calibri"/>
                            <w:color w:val="000000" w:themeColor="text1"/>
                            <w:kern w:val="24"/>
                            <w:sz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4998;top:14676;height:488;width:1866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</w:t>
                        </w:r>
                        <w:r>
                          <w:rPr>
                            <w:rFonts w:hint="eastAsia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-221615</wp:posOffset>
                </wp:positionV>
                <wp:extent cx="6628130" cy="9525000"/>
                <wp:effectExtent l="0" t="0" r="127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9525000"/>
                          <a:chOff x="4667" y="7770"/>
                          <a:chExt cx="10438" cy="15000"/>
                        </a:xfrm>
                      </wpg:grpSpPr>
                      <wps:wsp>
                        <wps:cNvPr id="3" name="圆角矩形 134"/>
                        <wps:cNvSpPr/>
                        <wps:spPr>
                          <a:xfrm>
                            <a:off x="6544" y="7818"/>
                            <a:ext cx="8561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293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AutoShape 38"/>
                        <wps:cNvSpPr/>
                        <wps:spPr>
                          <a:xfrm>
                            <a:off x="4750" y="7818"/>
                            <a:ext cx="2268" cy="45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615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Text Box 77"/>
                        <wps:cNvSpPr txBox="1"/>
                        <wps:spPr>
                          <a:xfrm>
                            <a:off x="5013" y="7770"/>
                            <a:ext cx="199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Experience</w:t>
                              </w:r>
                              <w:r>
                                <w:rPr>
                                  <w:rFonts w:hint="eastAsia" w:eastAsia="Microsoft YaHei" w:cs="Calibri"/>
                                  <w:b/>
                                  <w:color w:val="FFFFFF" w:themeColor="background1"/>
                                  <w:sz w:val="34"/>
                                  <w:szCs w:val="3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11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ind w:firstLine="300" w:firstLineChars="150"/>
                                <w:rPr>
                                  <w:rFonts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color w:val="FFFFFF" w:themeColor="background1"/>
                                  <w:kern w:val="24"/>
                                  <w:sz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Rectangles 79"/>
                        <wps:cNvSpPr/>
                        <wps:spPr>
                          <a:xfrm>
                            <a:off x="4667" y="8301"/>
                            <a:ext cx="10318" cy="14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07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21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>present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    Risk Factor Company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Frontend Web Developer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Project Name: Avuxi, OneMind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Location context to convert visitors into customers, it help your visitors make the best </w:t>
                              </w: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accommodation decisions right on your website.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react.js, react-redux/toolkit, vite.js, MaterialUI, Typescript, Javascript, keycloak, Kubernetes, Traefik, OpenWhisk, Docker, AWS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instrText xml:space="preserve"> HYPERLINK "https://www.avuxi.com"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https://www.avuxi.com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b/>
                                  <w:color w:val="686159"/>
                                  <w:kern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 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 -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11.2021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bCs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SpeedCulture Lifestyle</w:t>
                              </w:r>
                              <w:r>
                                <w:rPr>
                                  <w:rFonts w:eastAsia="等线" w:cs="Calibri"/>
                                  <w:b/>
                                  <w:bCs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Mobile Developer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App Name: Speed Culture Lifestyle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Speed Culture is an APP that is designed for people who have THE NEED FOR SPEED. The app will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highlight everything that has to do with speed, motorcycle cars boats airplanes jet skis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snowmobiles Extreme sports and anything that has to do with the lifestyle including the racing of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any kind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Speed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 xml:space="preserve"> C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ulture app allows you to create and share photos of your vehicles, stories, and videos with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friends and followers. Connect with friends and family, share new products, or see what's new from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 xml:space="preserve">followers all over the world. Explore Speedculture community where you can share everything from 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product knowledge to new vehicles.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Flutter, Cloud functions, firebase, FCM, XCode, Android Studio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App Store: 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instrText xml:space="preserve"> HYPERLINK "https://apps.apple.com/us/app/speed-culture-lifestyle/id1579889339"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eastAsia="等线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https://apps.apple.com/us/app/speed-culture-lifestyle/id1579889339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Google Play: 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instrText xml:space="preserve"> HYPERLINK "https://play.google.com/store/apps/details?id=com.builtbyfin.speedculture"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等线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https://play.google.com/store/apps/details?id=com.builtbyfin.speedculture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both"/>
                                <w:textAlignment w:val="auto"/>
                                <w:rPr>
                                  <w:rFonts w:hint="eastAsia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12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 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    Fin Digital Company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Mobile&amp;Backend Lead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App Name: TheKloset &amp; Jeffrey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Wardrobe styling app to outfit clients and keep track of their closet.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Jeffrey isn’t just a tool for browsing gifts, it's more like an assistant for gift giving so you don’t have </w:t>
                              </w: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to do any of the hard work looking for the right gifts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Ionic 5, Angular10, Node.js, Typescript, Capacitor, Git, Firebase, cloud Functions, CJ Affiliate,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App Store: 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instrText xml:space="preserve"> HYPERLINK "https://apps.apple.com/us/app/the-kloset/id1549271412" </w:instrTex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https://apps.apple.com/us/app/the-kloset/id1549271412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Google Play: 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instrText xml:space="preserve"> HYPERLINK "https://play.google.com/store/apps/details?id=miles.jeffrey.app"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等线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https://play.google.com/store/apps/details?id=miles.jeffrey.app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05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present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Zoar Technology Company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Frontend&amp;Backend Lead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Project Name: HRN Dashboard &amp; Mobile App &amp; Rest API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hint="default" w:eastAsia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 xml:space="preserve"> dashboard that Administrator can manage all notifications, the favorite horses, jockeys, trainers, </w:t>
                              </w:r>
                              <w:r>
                                <w:rPr>
                                  <w:rFonts w:hint="default" w:eastAsia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eastAsia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>tracks, races, and all users that use their app</w:t>
                              </w: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</w:rPr>
                                <w:t>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Experience the excitement of live horse racing and race replays on your Android devices wherever </w:t>
                              </w: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you are. Never miss a race again - it’s like having a racing program in the palm of your hand!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React.js, Redux, Reduxjs/toolkit, thunk, Material UI, Cloud Functions,Firebase, FCM, Express, Node.js, SFTP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Link: 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instrText xml:space="preserve"> HYPERLINK "https://hrn-production.web.app/" </w:instrTex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https://hrn-production.web.app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App Store: 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instrText xml:space="preserve"> HYPERLINK "https://apps.apple.com/us/app/horse-races-now/id511997756" </w:instrTex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https://apps.apple.com/us/app/horse-races-now/id511997756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 xml:space="preserve">Google: 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instrText xml:space="preserve"> HYPERLINK "https://play.google.com/store/apps/details?id=com.horseracesnow.android&amp;hl=en_US&amp;gl=US" </w:instrTex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t>play.google.com/store/apps/details?id=com.horseracesnow.android&amp;hl=en_US&amp;gl=US</w:t>
                              </w:r>
                              <w:r>
                                <w:rPr>
                                  <w:rFonts w:hint="default" w:eastAsia="等线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520" w:hanging="520" w:hangingChars="200"/>
                                <w:jc w:val="both"/>
                                <w:textAlignment w:val="auto"/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04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 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-</w:t>
                              </w:r>
                              <w:r>
                                <w:rPr>
                                  <w:rFonts w:hint="eastAsia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>. 20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eastAsia="等线" w:cs="Calibri"/>
                                  <w:b/>
                                  <w:color w:val="686159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default" w:eastAsia="等线" w:cs="Calibri"/>
                                  <w:b/>
                                  <w:color w:val="686159"/>
                                  <w:sz w:val="26"/>
                                  <w:szCs w:val="26"/>
                                  <w:lang w:val="en-US"/>
                                </w:rPr>
                                <w:t xml:space="preserve">      CHINGON FIT Company        Mobile&amp;Backend Lead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Helvetica" w:cs="Helvetica" w:asciiTheme="minorAscii" w:hAnsiTheme="minorAscii"/>
                                  <w:i w:val="0"/>
                                  <w:iCs w:val="0"/>
                                  <w:caps w:val="0"/>
                                  <w:color w:val="1D1D1F"/>
                                  <w:spacing w:val="-1"/>
                                  <w:sz w:val="24"/>
                                  <w:szCs w:val="24"/>
                                  <w:shd w:val="clear" w:fill="FFFFFF"/>
                                  <w:lang w:val="en-US"/>
                                </w:rPr>
                                <w:t xml:space="preserve">App Name: Marcros By Chingon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Macros is the ultimate fitness Journey tool that will simplify the way you diet.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Once you have created a user in the app, you will have access to all coaching plans.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 w:firstLine="420" w:firstLine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Theme="minorAscii" w:hAnsiTheme="minorAscii" w:eastAsiaTheme="minorEastAsia"/>
                                  <w:b w:val="0"/>
                                  <w:color w:val="0D0D0D" w:themeColor="text1" w:themeTint="F2"/>
                                  <w:sz w:val="24"/>
                                  <w:szCs w:val="22"/>
                                  <w:lang w:val="en-US" w:eastAsia="en-US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All plans are customized by ChingonFit and include - Marcronutrient Management…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Ionic 5, Angular10, Node.js, Typescript, Cordova, Git, Firebase, cloud Functions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 xml:space="preserve">App Store: 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instrText xml:space="preserve"> HYPERLINK "https://apps.apple.com/eg/app/macros-by-chingonfit/id1527470521" </w:instrTex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t>https://apps.apple.com/eg/app/macros-by-chingonfit/id1527470521</w:t>
                              </w:r>
                              <w:r>
                                <w:rPr>
                                  <w:rFonts w:hint="default" w:eastAsia="Malgun Gothic" w:asciiTheme="minorAscii" w:hAnsiTheme="minorAscii"/>
                                  <w:sz w:val="24"/>
                                  <w:lang w:val="en-US" w:eastAsia="ko-KR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both"/>
                                <w:textAlignment w:val="auto"/>
                                <w:rPr>
                                  <w:rFonts w:eastAsia="等线" w:cs="Calibri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22"/>
                                <w:tabs>
                                  <w:tab w:val="left" w:pos="720"/>
                                </w:tabs>
                                <w:adjustRightInd w:val="0"/>
                                <w:snapToGrid w:val="0"/>
                                <w:spacing w:line="420" w:lineRule="exact"/>
                                <w:ind w:left="-420" w:leftChars="-200" w:firstLine="0" w:firstLineChars="0"/>
                                <w:jc w:val="both"/>
                                <w:rPr>
                                  <w:rFonts w:ascii="Calibri" w:hAnsi="Calibri" w:eastAsia="等线" w:cs="Calibri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85pt;margin-top:-17.45pt;height:750pt;width:521.9pt;z-index:251679744;mso-width-relative:page;mso-height-relative:page;" coordorigin="4667,7770" coordsize="10438,15000" o:gfxdata="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jreruNwAAAANAQAADwAAAAAA&#10;AAABACAAAAAiAAAAZHJzL2Rvd25yZXYueG1sUEsBAhQAFAAAAAgAh07iQNYiqCPzAgAAXwkAAA4A&#10;AAAAAAAAAQAgAAAAKwEAAGRycy9lMm9Eb2MueG1sUEsFBgAAAAAGAAYAWQEAAJAGAAAAAA==&#10;">
                <o:lock v:ext="edit" aspectratio="f"/>
                <v:roundrect id="圆角矩形 134" o:spid="_x0000_s1026" o:spt="2" style="position:absolute;left:6544;top:7818;height:454;width:8561;" fillcolor="#C2937F" filled="t" stroked="f" coordsize="21600,21600" arcsize="0.5" o:gfxdata="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QAc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roundrect id="AutoShape 38" o:spid="_x0000_s1026" o:spt="2" style="position:absolute;left:4750;top:7818;height:454;width:2268;" fillcolor="#686159" filled="t" stroked="f" coordsize="21600,21600" arcsize="0.5" o:gfxdata="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3ek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  <v:shape id="Text Box 77" o:spid="_x0000_s1026" o:spt="202" type="#_x0000_t202" style="position:absolute;left:5013;top:7770;height:624;width:199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Experience</w:t>
                        </w:r>
                        <w:r>
                          <w:rPr>
                            <w:rFonts w:hint="eastAsia" w:eastAsia="Microsoft YaHei" w:cs="Calibri"/>
                            <w:b/>
                            <w:color w:val="FFFFFF" w:themeColor="background1"/>
                            <w:sz w:val="34"/>
                            <w:szCs w:val="3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11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ind w:firstLine="300" w:firstLineChars="150"/>
                          <w:rPr>
                            <w:rFonts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color w:val="FFFFFF" w:themeColor="background1"/>
                            <w:kern w:val="24"/>
                            <w:sz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</w:p>
                    </w:txbxContent>
                  </v:textbox>
                </v:shape>
                <v:rect id="Rectangles 79" o:spid="_x0000_s1026" o:spt="1" style="position:absolute;left:4667;top:8301;height:14469;width:10318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07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21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>present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    Risk Factor Company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Frontend Web Developer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Project Name: Avuxi, OneMind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Location context to convert visitors into customers, it help your visitors make the best </w:t>
                        </w: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accommodation decisions right on your website.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react.js, react-redux/toolkit, vite.js, MaterialUI, Typescript, Javascript, keycloak, Kubernetes, Traefik, OpenWhisk, Docker, AWS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instrText xml:space="preserve"> HYPERLINK "https://www.avuxi.com"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t>https://www.avuxi.com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eastAsia="等线" w:cs="Calibri"/>
                            <w:b/>
                            <w:color w:val="686159"/>
                            <w:kern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6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 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 -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11.2021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rFonts w:hint="default" w:eastAsia="等线" w:cs="Calibri"/>
                            <w:b/>
                            <w:bCs/>
                            <w:color w:val="686159"/>
                            <w:sz w:val="26"/>
                            <w:szCs w:val="26"/>
                            <w:lang w:val="en-US"/>
                          </w:rPr>
                          <w:t>SpeedCulture Lifestyle</w:t>
                        </w:r>
                        <w:r>
                          <w:rPr>
                            <w:rFonts w:eastAsia="等线" w:cs="Calibri"/>
                            <w:b/>
                            <w:bCs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Mobile Developer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App Name: Speed Culture Lifestyle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Speed Culture is an APP that is designed for people who have THE NEED FOR SPEED. The app will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highlight everything that has to do with speed, motorcycle cars boats airplanes jet skis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snowmobiles Extreme sports and anything that has to do with the lifestyle including the racing of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any kind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Speed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 xml:space="preserve"> C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ulture app allows you to create and share photos of your vehicles, stories, and videos with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friends and followers. Connect with friends and family, share new products, or see what's new from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 xml:space="preserve">followers all over the world. Explore Speedculture community where you can share everything from 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product knowledge to new vehicles.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Flutter, Cloud functions, firebase, FCM, XCode, Android Studio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App Store: 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instrText xml:space="preserve"> HYPERLINK "https://apps.apple.com/us/app/speed-culture-lifestyle/id1579889339"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 w:eastAsia="等线"/>
                            <w:kern w:val="0"/>
                            <w:sz w:val="24"/>
                            <w:szCs w:val="24"/>
                            <w:lang w:val="en-US"/>
                          </w:rPr>
                          <w:t>https://apps.apple.com/us/app/speed-culture-lifestyle/id1579889339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Google Play: 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instrText xml:space="preserve"> HYPERLINK "https://play.google.com/store/apps/details?id=com.builtbyfin.speedculture"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等线"/>
                            <w:kern w:val="0"/>
                            <w:sz w:val="24"/>
                            <w:szCs w:val="24"/>
                            <w:lang w:val="en-US"/>
                          </w:rPr>
                          <w:t>https://play.google.com/store/apps/details?id=com.builtbyfin.speedculture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both"/>
                          <w:textAlignment w:val="auto"/>
                          <w:rPr>
                            <w:rFonts w:hint="eastAsia"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12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20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11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 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    Fin Digital Company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Mobile&amp;Backend Lead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App Name: TheKloset &amp; Jeffrey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Wardrobe styling app to outfit clients and keep track of their closet.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Jeffrey isn’t just a tool for browsing gifts, it's more like an assistant for gift giving so you don’t have </w:t>
                        </w: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to do any of the hard work looking for the right gifts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Ionic 5, Angular10, Node.js, Typescript, Capacitor, Git, Firebase, cloud Functions, CJ Affiliate,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App Store: 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instrText xml:space="preserve"> HYPERLINK "https://apps.apple.com/us/app/the-kloset/id1549271412" </w:instrTex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https://apps.apple.com/us/app/the-kloset/id1549271412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Google Play: 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instrText xml:space="preserve"> HYPERLINK "https://play.google.com/store/apps/details?id=miles.jeffrey.app"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等线"/>
                            <w:kern w:val="0"/>
                            <w:sz w:val="24"/>
                            <w:szCs w:val="24"/>
                            <w:lang w:val="en-US"/>
                          </w:rPr>
                          <w:t>https://play.google.com/store/apps/details?id=miles.jeffrey.app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05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20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present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Zoar Technology Company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Frontend&amp;Backend Lead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Project Name: HRN Dashboard &amp; Mobile App &amp; Rest API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A</w:t>
                        </w:r>
                        <w:r>
                          <w:rPr>
                            <w:rFonts w:hint="default" w:eastAsia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 xml:space="preserve"> dashboard that Administrator can manage all notifications, the favorite horses, jockeys, trainers, </w:t>
                        </w:r>
                        <w:r>
                          <w:rPr>
                            <w:rFonts w:hint="default" w:eastAsia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ab/>
                        </w:r>
                        <w:r>
                          <w:rPr>
                            <w:rFonts w:hint="default" w:eastAsia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>tracks, races, and all users that use their app</w:t>
                        </w: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</w:rPr>
                          <w:t>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Experience the excitement of live horse racing and race replays on your Android devices wherever </w:t>
                        </w: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you are. Never miss a race again - it’s like having a racing program in the palm of your hand!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React.js, Redux, Reduxjs/toolkit, thunk, Material UI, Cloud Functions,Firebase, FCM, Express, Node.js, SFTP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Link: 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instrText xml:space="preserve"> HYPERLINK "https://hrn-production.web.app/" </w:instrTex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https://hrn-production.web.app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App Store: 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instrText xml:space="preserve"> HYPERLINK "https://apps.apple.com/us/app/horse-races-now/id511997756" </w:instrTex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https://apps.apple.com/us/app/horse-races-now/id511997756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等线" w:cs="Calibri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 xml:space="preserve">Google: 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instrText xml:space="preserve"> HYPERLINK "https://play.google.com/store/apps/details?id=com.horseracesnow.android&amp;hl=en_US&amp;gl=US" </w:instrTex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t>play.google.com/store/apps/details?id=com.horseracesnow.android&amp;hl=en_US&amp;gl=US</w:t>
                        </w:r>
                        <w:r>
                          <w:rPr>
                            <w:rFonts w:hint="default" w:eastAsia="等线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520" w:hanging="520" w:hangingChars="200"/>
                          <w:jc w:val="both"/>
                          <w:textAlignment w:val="auto"/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04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 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20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hint="eastAsia" w:eastAsia="等线" w:cs="Calibri"/>
                            <w:b/>
                            <w:color w:val="686159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11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>. 20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>20</w:t>
                        </w:r>
                        <w:r>
                          <w:rPr>
                            <w:rFonts w:eastAsia="等线" w:cs="Calibri"/>
                            <w:b/>
                            <w:color w:val="686159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hint="default" w:eastAsia="等线" w:cs="Calibri"/>
                            <w:b/>
                            <w:color w:val="686159"/>
                            <w:sz w:val="26"/>
                            <w:szCs w:val="26"/>
                            <w:lang w:val="en-US"/>
                          </w:rPr>
                          <w:t xml:space="preserve">      CHINGON FIT Company        Mobile&amp;Backend Lead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Helvetica" w:cs="Helvetica" w:asciiTheme="minorAscii" w:hAnsiTheme="minorAscii"/>
                            <w:i w:val="0"/>
                            <w:iCs w:val="0"/>
                            <w:caps w:val="0"/>
                            <w:color w:val="1D1D1F"/>
                            <w:spacing w:val="-1"/>
                            <w:sz w:val="24"/>
                            <w:szCs w:val="24"/>
                            <w:shd w:val="clear" w:fill="FFFFFF"/>
                            <w:lang w:val="en-US"/>
                          </w:rPr>
                          <w:t xml:space="preserve">App Name: Marcros By Chingon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Macros is the ultimate fitness Journey tool that will simplify the way you diet.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Once you have created a user in the app, you will have access to all coaching plans.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 w:firstLine="420" w:firstLine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Theme="minorAscii" w:hAnsiTheme="minorAscii" w:eastAsiaTheme="minorEastAsia"/>
                            <w:b w:val="0"/>
                            <w:color w:val="0D0D0D" w:themeColor="text1" w:themeTint="F2"/>
                            <w:sz w:val="24"/>
                            <w:szCs w:val="22"/>
                            <w:lang w:val="en-US" w:eastAsia="en-US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All plans are customized by ChingonFit and include - Marcronutrient Management…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Ionic 5, Angular10, Node.js, Typescript, Cordova, Git, Firebase, cloud Functions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 xml:space="preserve">App Store: 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begin"/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instrText xml:space="preserve"> HYPERLINK "https://apps.apple.com/eg/app/macros-by-chingonfit/id1527470521" </w:instrTex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t>https://apps.apple.com/eg/app/macros-by-chingonfit/id1527470521</w:t>
                        </w:r>
                        <w:r>
                          <w:rPr>
                            <w:rFonts w:hint="default" w:eastAsia="Malgun Gothic" w:asciiTheme="minorAscii" w:hAnsiTheme="minorAscii"/>
                            <w:sz w:val="24"/>
                            <w:lang w:val="en-US" w:eastAsia="ko-KR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both"/>
                          <w:textAlignment w:val="auto"/>
                          <w:rPr>
                            <w:rFonts w:eastAsia="等线" w:cs="Calibri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22"/>
                          <w:tabs>
                            <w:tab w:val="left" w:pos="720"/>
                          </w:tabs>
                          <w:adjustRightInd w:val="0"/>
                          <w:snapToGrid w:val="0"/>
                          <w:spacing w:line="420" w:lineRule="exact"/>
                          <w:ind w:left="-420" w:leftChars="-200" w:firstLine="0" w:firstLineChars="0"/>
                          <w:jc w:val="both"/>
                          <w:rPr>
                            <w:rFonts w:ascii="Calibri" w:hAnsi="Calibri" w:eastAsia="等线" w:cs="Calibri"/>
                            <w:color w:val="00000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-657860</wp:posOffset>
                </wp:positionV>
                <wp:extent cx="7200265" cy="10250170"/>
                <wp:effectExtent l="0" t="0" r="635" b="17780"/>
                <wp:wrapNone/>
                <wp:docPr id="28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1025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89" o:spid="_x0000_s1026" o:spt="1" style="position:absolute;left:0pt;margin-left:-75.8pt;margin-top:-51.8pt;height:807.1pt;width:566.95pt;z-index:-251639808;mso-width-relative:page;mso-height-relative:page;" fillcolor="#FFFFFF" filled="t" stroked="f" coordsize="21600,21600" o:gfxdata="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hQRVw2QAAAA4BAAAPAAAAAAAAAAEAIAAAACIAAABkcnMvZG93bnJldi54&#10;bWxQSwECFAAUAAAACACHTuJAjudno8ABAACMAwAADgAAAAAAAAABACAAAAAo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-1194435</wp:posOffset>
            </wp:positionH>
            <wp:positionV relativeFrom="paragraph">
              <wp:posOffset>-962025</wp:posOffset>
            </wp:positionV>
            <wp:extent cx="7632065" cy="10787380"/>
            <wp:effectExtent l="0" t="0" r="6985" b="13970"/>
            <wp:wrapNone/>
            <wp:docPr id="2" name="图片 80" descr="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0" descr="9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7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-132080</wp:posOffset>
                </wp:positionV>
                <wp:extent cx="6551930" cy="9354185"/>
                <wp:effectExtent l="0" t="0" r="0" b="0"/>
                <wp:wrapNone/>
                <wp:docPr id="44" name="Rectang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05" y="1029970"/>
                          <a:ext cx="6551930" cy="935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 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 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 xml:space="preserve">      LovenFame Technologies           Mobile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1D1D1F"/>
                                <w:spacing w:val="-1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App Name: Dokaam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Dokaam is simplest shopping list management and sharing app in which you can manage and 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share one or more items and your friends can do shopping for you(or you do for your friends). 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Never go to store for that one item again.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We buy 80% items from same 4 or 5 stores. A simple list to remind you what you need. Just 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include/exclude from you last list. Flip to store view when you are in the store.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Ionic 4, Angular10, Node.js, Typescript, Cordova, Git, Integrating REST API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App Store: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"https://apps.apple.com/us/app/dokaam/id1494498378"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https://apps.apple.com/us/app/dokaam/id1494498378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Google Play: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"https://play.google.com/store/apps/details?id=com.dokaam.app"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https://play.google.com/store/apps/details?id=com.dokaam.app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 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 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 xml:space="preserve">          DiningCity Group           Full Stack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1D1D1F"/>
                                <w:spacing w:val="-1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App Name: DiningCity Assistant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The DiningCity Restaurant Assistant App to join and manage your restaurant on DiningCity!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Manage your reservations, deals, off-peak dining, and more!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Ionic 4, Angular9, Node.js, Typescript, Cordova, 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App Store: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"https://apps.apple.com/us/app/dc-assistant/id1017583073"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https://apps.apple.com/us/app/dc-assistant/id1017583073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Google Play: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"https://play.google.com/store/apps/details?id=asia.diningcity.dcapp&amp;hl=en&amp;gl=US"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https://play.google.com/store/apps/details?id=asia.diningcity.dcapp&amp;hl=en&amp;gl=US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 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 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 xml:space="preserve">          Marin Morfjord            Full Stack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1D1D1F"/>
                                <w:spacing w:val="-1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App Name: TurLister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TurLister is a guide to outdoor activities in the Lister region of Vest-Agder.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 xml:space="preserve">Here you will find hiking and cycling tours, bicycle tours, swimming pools, outdoor areas, </w:t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w:t>archipelago park, and cross country trails and more.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Ionic 4, Angular9, Node.js, Typescript, Cordova, Git, Wordpress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App Store: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"https://apps.apple.com/us/app/turlister/id1397355958"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https://apps.apple.com/us/app/turlister/id1397355958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 xml:space="preserve">Google Play: 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instrText xml:space="preserve"> HYPERLINK "https://play.google.com/store/apps/details?id=com.turlister.app&amp;hl=en_US&amp;gl=US" </w:instrTex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t>https://play.google.com/store/apps/details?id=com.turlister.app&amp;hl=en_US&amp;gl=US</w:t>
                            </w:r>
                            <w:r>
                              <w:rPr>
                                <w:rFonts w:hint="default" w:eastAsia="Malgun Gothic" w:asciiTheme="minorAscii" w:hAnsiTheme="minorAscii"/>
                                <w:sz w:val="24"/>
                                <w:lang w:val="en-US" w:eastAsia="ko-K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520" w:hanging="520" w:hangingChars="200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 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>. 20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eastAsia="等线" w:cs="Calibri"/>
                                <w:b/>
                                <w:color w:val="686159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eastAsia="等线" w:cs="Calibri"/>
                                <w:b/>
                                <w:color w:val="686159"/>
                                <w:sz w:val="26"/>
                                <w:szCs w:val="26"/>
                                <w:lang w:val="en-US"/>
                              </w:rPr>
                              <w:t xml:space="preserve">          Betting and Gambling       Full Stack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1D1D1F"/>
                                <w:spacing w:val="-1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 xml:space="preserve">Project Name: Betting&amp;Gambling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This project is sports betting site which deals with sports matches all over the world. All matches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and odds of them are received from oddsports.com. Football, baseball, basketball, American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soccer, … and any other kinds of sports are performed.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eastAsia="SimSun" w:cs="SimSun" w:asciiTheme="minorAscii" w:hAnsiTheme="min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This site also has many games including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 xml:space="preserve">Porker,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Texas Holdem, Baduki(a kind of card games),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Bitkong, Bustabit, power-ladder, power-ball, 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This site can be divided into several sub-sites and also one main site which means that one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company can have it’s sub-companies in several areas of the world which administrate this site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with different functions and UI.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This site also has so many detailed functions of managing users, bettings and cash, UI.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It is developed from the scratch with FeathersJS(NodeJS Framework) as backend and nuxt.js(Vuejs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Framework) as frontend. As you can easily notice that these two frameworks are known as newest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and good fast interactive frameworks.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Admin page man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ges sports games. Sports games can be uploaded, added, updated, deleted and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deferred and clients(betters) can bet on each sport game with cash or bitcoin. If each sport is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finished, the betters can get prize money or lose his betting money.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Chars="0" w:firstLine="420" w:firstLineChars="0"/>
                              <w:jc w:val="both"/>
                              <w:textAlignment w:val="auto"/>
                              <w:rPr>
                                <w:rFonts w:hint="default" w:eastAsia="SimSun" w:cs="SimSun" w:asciiTheme="minorAscii" w:hAnsiTheme="minorAsci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Everyone can easily find Bitkong game in bitkong.com and in this site there is completely same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game as in bitkong.com. The steps are set with betting money and levels of this game set odd of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each step. And there is a bonus on special days or conditions. There is also two playing modes –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Demo Play, Real Play. As you can easily notice, in Demo Play mode betters do not use his cash or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coupon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jc w:val="both"/>
                              <w:textAlignment w:val="auto"/>
                              <w:rPr>
                                <w:rFonts w:hint="default" w:eastAsia="等线" w:cs="Calibri"/>
                                <w:color w:val="000000"/>
                                <w:kern w:val="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NodeJS, PHP, websockets,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 xml:space="preserve">rontend 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eastAsia="zh-CN"/>
                              </w:rPr>
                              <w:t>rameworks like vuejs, nuxtjs, angular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lang w:val="en-US" w:eastAsia="zh-CN"/>
                              </w:rPr>
                              <w:t>, and React.js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9" o:spid="_x0000_s1026" o:spt="1" style="position:absolute;left:0pt;margin-left:-55.85pt;margin-top:-10.4pt;height:736.55pt;width:515.9pt;z-index:251683840;mso-width-relative:page;mso-height-relative:page;" filled="f" stroked="f" coordsize="21600,21600" o:gfxdata="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WBYOncAAAA&#10;DQEAAA8AAAAAAAAAAQAgAAAAIgAAAGRycy9kb3ducmV2LnhtbFBLAQIUABQAAAAIAIdO4kC8qPZ1&#10;pwEAAFMDAAAOAAAAAAAAAAEAIAAAACs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12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 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19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 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 xml:space="preserve">      LovenFame Technologies           Mobile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1D1D1F"/>
                          <w:spacing w:val="-1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App Name: Dokaam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Dokaam is simplest shopping list management and sharing app in which you can manage and 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share one or more items and your friends can do shopping for you(or you do for your friends). 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Never go to store for that one item again.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We buy 80% items from same 4 or 5 stores. A simple list to remind you what you need. Just 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include/exclude from you last list. Flip to store view when you are in the store.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Ionic 4, Angular10, Node.js, Typescript, Cordova, Git, Integrating REST API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App Store: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"https://apps.apple.com/us/app/dokaam/id1494498378"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https://apps.apple.com/us/app/dokaam/id1494498378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Google Play: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"https://play.google.com/store/apps/details?id=com.dokaam.app"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https://play.google.com/store/apps/details?id=com.dokaam.app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01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 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09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 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 xml:space="preserve">          DiningCity Group           Full Stack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1D1D1F"/>
                          <w:spacing w:val="-1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App Name: DiningCity Assistant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The DiningCity Restaurant Assistant App to join and manage your restaurant on DiningCity!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Manage your reservations, deals, off-peak dining, and more!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Ionic 4, Angular9, Node.js, Typescript, Cordova, 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App Store: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"https://apps.apple.com/us/app/dc-assistant/id1017583073"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https://apps.apple.com/us/app/dc-assistant/id1017583073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Google Play: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"https://play.google.com/store/apps/details?id=asia.diningcity.dcapp&amp;hl=en&amp;gl=US"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https://play.google.com/store/apps/details?id=asia.diningcity.dcapp&amp;hl=en&amp;gl=US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 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19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05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 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 xml:space="preserve">          Marin Morfjord            Full Stack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1D1D1F"/>
                          <w:spacing w:val="-1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App Name: TurLister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TurLister is a guide to outdoor activities in the Lister region of Vest-Agder.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 xml:space="preserve">Here you will find hiking and cycling tours, bicycle tours, swimming pools, outdoor areas, </w:t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val="en-US"/>
                        </w:rPr>
                        <w:t>archipelago park, and cross country trails and more.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Ionic 4, Angular9, Node.js, Typescript, Cordova, Git, Wordpress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App Store: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"https://apps.apple.com/us/app/turlister/id1397355958"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https://apps.apple.com/us/app/turlister/id1397355958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 xml:space="preserve">Google Play: 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begin"/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instrText xml:space="preserve"> HYPERLINK "https://play.google.com/store/apps/details?id=com.turlister.app&amp;hl=en_US&amp;gl=US" </w:instrTex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t>https://play.google.com/store/apps/details?id=com.turlister.app&amp;hl=en_US&amp;gl=US</w:t>
                      </w:r>
                      <w:r>
                        <w:rPr>
                          <w:rFonts w:hint="default" w:eastAsia="Malgun Gothic" w:asciiTheme="minorAscii" w:hAnsiTheme="minorAscii"/>
                          <w:sz w:val="24"/>
                          <w:lang w:val="en-US" w:eastAsia="ko-K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520" w:hanging="520" w:hangingChars="200"/>
                        <w:jc w:val="both"/>
                        <w:textAlignment w:val="auto"/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 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19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eastAsia="等线" w:cs="Calibri"/>
                          <w:b/>
                          <w:color w:val="686159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05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>. 20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>20</w:t>
                      </w:r>
                      <w:r>
                        <w:rPr>
                          <w:rFonts w:eastAsia="等线" w:cs="Calibri"/>
                          <w:b/>
                          <w:color w:val="686159"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rFonts w:hint="default" w:eastAsia="等线" w:cs="Calibri"/>
                          <w:b/>
                          <w:color w:val="686159"/>
                          <w:sz w:val="26"/>
                          <w:szCs w:val="26"/>
                          <w:lang w:val="en-US"/>
                        </w:rPr>
                        <w:t xml:space="preserve">          Betting and Gambling       Full Stack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eastAsia="等线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1D1D1F"/>
                          <w:spacing w:val="-1"/>
                          <w:sz w:val="24"/>
                          <w:szCs w:val="24"/>
                          <w:shd w:val="clear" w:fill="FFFFFF"/>
                          <w:lang w:val="en-US"/>
                        </w:rPr>
                        <w:t xml:space="preserve">Project Name: Betting&amp;Gambling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This project is sports betting site which deals with sports matches all over the world. All matches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and odds of them are received from oddsports.com. Football, baseball, basketball, American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soccer, … and any other kinds of sports are performed.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eastAsia="SimSun" w:cs="SimSun" w:asciiTheme="minorAscii" w:hAnsiTheme="min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This site also has many games including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 xml:space="preserve">Porker,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Texas Holdem, Baduki(a kind of card games),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Bitkong, Bustabit, power-ladder, power-ball, 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This site can be divided into several sub-sites and also one main site which means that one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company can have it’s sub-companies in several areas of the world which administrate this site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with different functions and UI.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This site also has so many detailed functions of managing users, bettings and cash, UI.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It is developed from the scratch with FeathersJS(NodeJS Framework) as backend and nuxt.js(Vuejs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Framework) as frontend. As you can easily notice that these two frameworks are known as newest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and good fast interactive frameworks.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Admin page man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ges sports games. Sports games can be uploaded, added, updated, deleted and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deferred and clients(betters) can bet on each sport game with cash or bitcoin. If each sport is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finished, the betters can get prize money or lose his betting money.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Chars="0" w:firstLine="420" w:firstLineChars="0"/>
                        <w:jc w:val="both"/>
                        <w:textAlignment w:val="auto"/>
                        <w:rPr>
                          <w:rFonts w:hint="default" w:eastAsia="SimSun" w:cs="SimSun" w:asciiTheme="minorAscii" w:hAnsiTheme="minorAsci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Everyone can easily find Bitkong game in bitkong.com and in this site there is completely same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game as in bitkong.com. The steps are set with betting money and levels of this game set odd of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each step. And there is a bonus on special days or conditions. There is also two playing modes –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Demo Play, Real Play. As you can easily notice, in Demo Play mode betters do not use his cash or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coupon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jc w:val="both"/>
                        <w:textAlignment w:val="auto"/>
                        <w:rPr>
                          <w:rFonts w:hint="default" w:eastAsia="等线" w:cs="Calibri"/>
                          <w:color w:val="000000"/>
                          <w:kern w:val="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NodeJS, PHP, websockets,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F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 xml:space="preserve">rontend 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F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eastAsia="zh-CN"/>
                        </w:rPr>
                        <w:t>rameworks like vuejs, nuxtjs, angular</w:t>
                      </w:r>
                      <w:r>
                        <w:rPr>
                          <w:rFonts w:hint="default" w:asciiTheme="minorAscii" w:hAnsiTheme="minorAscii"/>
                          <w:sz w:val="24"/>
                          <w:lang w:val="en-US" w:eastAsia="zh-CN"/>
                        </w:rPr>
                        <w:t>, and React.js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-657860</wp:posOffset>
                </wp:positionV>
                <wp:extent cx="7200265" cy="10250170"/>
                <wp:effectExtent l="0" t="0" r="635" b="17780"/>
                <wp:wrapNone/>
                <wp:docPr id="3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1025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89" o:spid="_x0000_s1026" o:spt="1" style="position:absolute;left:0pt;margin-left:-75.8pt;margin-top:-51.8pt;height:807.1pt;width:566.95pt;z-index:-251633664;mso-width-relative:page;mso-height-relative:page;" fillcolor="#FFFFFF" filled="t" stroked="f" coordsize="21600,21600" o:gfxdata="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UEVcNkAAAAOAQAADwAAAAAAAAABACAAAAAiAAAAZHJzL2Rvd25yZXYu&#10;eG1sUEsBAhQAFAAAAAgAh07iQAPVhWfBAQAAjA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-1194435</wp:posOffset>
            </wp:positionH>
            <wp:positionV relativeFrom="paragraph">
              <wp:posOffset>-962025</wp:posOffset>
            </wp:positionV>
            <wp:extent cx="7632065" cy="10787380"/>
            <wp:effectExtent l="0" t="0" r="6985" b="13970"/>
            <wp:wrapNone/>
            <wp:docPr id="38" name="图片 80" descr="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0" descr="9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107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altName w:val="Microsoft Ya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E61DE"/>
    <w:multiLevelType w:val="multilevel"/>
    <w:tmpl w:val="45AE61DE"/>
    <w:lvl w:ilvl="0" w:tentative="0">
      <w:start w:val="1"/>
      <w:numFmt w:val="bullet"/>
      <w:pStyle w:val="23"/>
      <w:lvlText w:val=""/>
      <w:lvlJc w:val="left"/>
      <w:pPr>
        <w:ind w:left="720" w:hanging="360"/>
      </w:pPr>
      <w:rPr>
        <w:rFonts w:hint="default" w:ascii="Symbol" w:hAnsi="Symbol"/>
        <w:color w:val="EEECE1" w:themeColor="background2"/>
        <w14:textFill>
          <w14:solidFill>
            <w14:schemeClr w14:val="bg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D233D9"/>
    <w:multiLevelType w:val="singleLevel"/>
    <w:tmpl w:val="48D233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000" w:themeColor="text1"/>
        <w:sz w:val="16"/>
        <w14:textFill>
          <w14:solidFill>
            <w14:schemeClr w14:val="tx1"/>
          </w14:solidFill>
        </w14:textFill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BB5"/>
    <w:rsid w:val="000506C7"/>
    <w:rsid w:val="00064E9D"/>
    <w:rsid w:val="000C070F"/>
    <w:rsid w:val="00117DFC"/>
    <w:rsid w:val="0013030B"/>
    <w:rsid w:val="0014559E"/>
    <w:rsid w:val="00194C94"/>
    <w:rsid w:val="001D5AAF"/>
    <w:rsid w:val="00201430"/>
    <w:rsid w:val="00220C69"/>
    <w:rsid w:val="002C284F"/>
    <w:rsid w:val="002F028E"/>
    <w:rsid w:val="0031305D"/>
    <w:rsid w:val="00366C38"/>
    <w:rsid w:val="003673AE"/>
    <w:rsid w:val="003B3F5E"/>
    <w:rsid w:val="004262AC"/>
    <w:rsid w:val="00476DEF"/>
    <w:rsid w:val="0048342C"/>
    <w:rsid w:val="00496330"/>
    <w:rsid w:val="004C5D9D"/>
    <w:rsid w:val="004F5759"/>
    <w:rsid w:val="0059249A"/>
    <w:rsid w:val="006A722E"/>
    <w:rsid w:val="006D73D0"/>
    <w:rsid w:val="007916BC"/>
    <w:rsid w:val="007E0F9A"/>
    <w:rsid w:val="008623F7"/>
    <w:rsid w:val="00877EBE"/>
    <w:rsid w:val="008B1BA0"/>
    <w:rsid w:val="00937838"/>
    <w:rsid w:val="00A747D4"/>
    <w:rsid w:val="00B22E47"/>
    <w:rsid w:val="00B5404C"/>
    <w:rsid w:val="00B97985"/>
    <w:rsid w:val="00BB2018"/>
    <w:rsid w:val="00C1483D"/>
    <w:rsid w:val="00C64F50"/>
    <w:rsid w:val="00CA2527"/>
    <w:rsid w:val="00CC24FC"/>
    <w:rsid w:val="00D77FFC"/>
    <w:rsid w:val="00DC4CF2"/>
    <w:rsid w:val="00DD0054"/>
    <w:rsid w:val="00E66B27"/>
    <w:rsid w:val="00E8372E"/>
    <w:rsid w:val="00E85AEF"/>
    <w:rsid w:val="00F16142"/>
    <w:rsid w:val="00FB44A9"/>
    <w:rsid w:val="012C0BB0"/>
    <w:rsid w:val="016821D5"/>
    <w:rsid w:val="024C3CCF"/>
    <w:rsid w:val="03303365"/>
    <w:rsid w:val="03346953"/>
    <w:rsid w:val="035E1362"/>
    <w:rsid w:val="03CD0E63"/>
    <w:rsid w:val="04C5302D"/>
    <w:rsid w:val="05E00162"/>
    <w:rsid w:val="082C64FD"/>
    <w:rsid w:val="091E667B"/>
    <w:rsid w:val="097E054F"/>
    <w:rsid w:val="099E5C40"/>
    <w:rsid w:val="09BA537C"/>
    <w:rsid w:val="09DF0FA4"/>
    <w:rsid w:val="0AA90999"/>
    <w:rsid w:val="0B1E43C1"/>
    <w:rsid w:val="0BC820B8"/>
    <w:rsid w:val="0C340684"/>
    <w:rsid w:val="0C5359BB"/>
    <w:rsid w:val="0DFD2AB6"/>
    <w:rsid w:val="0EFC0E3F"/>
    <w:rsid w:val="0F6F3890"/>
    <w:rsid w:val="0FDA5913"/>
    <w:rsid w:val="10533D9F"/>
    <w:rsid w:val="116C00B5"/>
    <w:rsid w:val="120A66A0"/>
    <w:rsid w:val="14835D88"/>
    <w:rsid w:val="151467EC"/>
    <w:rsid w:val="160346D3"/>
    <w:rsid w:val="1650564C"/>
    <w:rsid w:val="172746E4"/>
    <w:rsid w:val="17476FC4"/>
    <w:rsid w:val="17AA58BE"/>
    <w:rsid w:val="1804542C"/>
    <w:rsid w:val="18170E87"/>
    <w:rsid w:val="18E709F9"/>
    <w:rsid w:val="1B1275E8"/>
    <w:rsid w:val="1BC549DF"/>
    <w:rsid w:val="1C2D139C"/>
    <w:rsid w:val="1C546F50"/>
    <w:rsid w:val="1D2F6EA4"/>
    <w:rsid w:val="1D3C4C42"/>
    <w:rsid w:val="1D9F0B67"/>
    <w:rsid w:val="1DF05972"/>
    <w:rsid w:val="1E2902B9"/>
    <w:rsid w:val="1ECE788B"/>
    <w:rsid w:val="222673A6"/>
    <w:rsid w:val="223B6EBF"/>
    <w:rsid w:val="26930325"/>
    <w:rsid w:val="26C43A85"/>
    <w:rsid w:val="27E01267"/>
    <w:rsid w:val="28AD60D6"/>
    <w:rsid w:val="28CB305F"/>
    <w:rsid w:val="29857766"/>
    <w:rsid w:val="2A253BFD"/>
    <w:rsid w:val="2AD269D9"/>
    <w:rsid w:val="2B185CC3"/>
    <w:rsid w:val="2B5350B8"/>
    <w:rsid w:val="2D445B27"/>
    <w:rsid w:val="2D702C35"/>
    <w:rsid w:val="30676E48"/>
    <w:rsid w:val="31115D79"/>
    <w:rsid w:val="318830FA"/>
    <w:rsid w:val="320450FA"/>
    <w:rsid w:val="32821729"/>
    <w:rsid w:val="328B79FD"/>
    <w:rsid w:val="3352381D"/>
    <w:rsid w:val="353E0782"/>
    <w:rsid w:val="363F3528"/>
    <w:rsid w:val="36C0786C"/>
    <w:rsid w:val="397D0A2E"/>
    <w:rsid w:val="39822C77"/>
    <w:rsid w:val="3A742B3A"/>
    <w:rsid w:val="3B496770"/>
    <w:rsid w:val="3C0A13C6"/>
    <w:rsid w:val="3CA34905"/>
    <w:rsid w:val="3D8D6B98"/>
    <w:rsid w:val="3E1F028C"/>
    <w:rsid w:val="40335399"/>
    <w:rsid w:val="410E11BE"/>
    <w:rsid w:val="41447A00"/>
    <w:rsid w:val="41FF7940"/>
    <w:rsid w:val="4337610D"/>
    <w:rsid w:val="435A3419"/>
    <w:rsid w:val="442151C7"/>
    <w:rsid w:val="44225126"/>
    <w:rsid w:val="45110AB6"/>
    <w:rsid w:val="456D4D5F"/>
    <w:rsid w:val="469935EA"/>
    <w:rsid w:val="476C366B"/>
    <w:rsid w:val="47D62D14"/>
    <w:rsid w:val="47D67704"/>
    <w:rsid w:val="47EF2AC8"/>
    <w:rsid w:val="47FC1018"/>
    <w:rsid w:val="48B30821"/>
    <w:rsid w:val="49407351"/>
    <w:rsid w:val="4975603F"/>
    <w:rsid w:val="498358D6"/>
    <w:rsid w:val="499759E2"/>
    <w:rsid w:val="4A0874CE"/>
    <w:rsid w:val="4A3B1364"/>
    <w:rsid w:val="4A4623FE"/>
    <w:rsid w:val="4A75190D"/>
    <w:rsid w:val="4B691E2A"/>
    <w:rsid w:val="4BF62095"/>
    <w:rsid w:val="4C3848DC"/>
    <w:rsid w:val="4CE339A5"/>
    <w:rsid w:val="4CE47EE7"/>
    <w:rsid w:val="4CEF37F9"/>
    <w:rsid w:val="4EA03C0D"/>
    <w:rsid w:val="4EEC2974"/>
    <w:rsid w:val="4F593C6F"/>
    <w:rsid w:val="509045A1"/>
    <w:rsid w:val="545F2E07"/>
    <w:rsid w:val="550720E7"/>
    <w:rsid w:val="56560803"/>
    <w:rsid w:val="56622935"/>
    <w:rsid w:val="56B87BE7"/>
    <w:rsid w:val="57AB62EB"/>
    <w:rsid w:val="58A75952"/>
    <w:rsid w:val="58DE337C"/>
    <w:rsid w:val="59247698"/>
    <w:rsid w:val="598A4F25"/>
    <w:rsid w:val="599D31C7"/>
    <w:rsid w:val="5B970E88"/>
    <w:rsid w:val="5C40574E"/>
    <w:rsid w:val="5C723DCA"/>
    <w:rsid w:val="5D1F173F"/>
    <w:rsid w:val="5DDC1216"/>
    <w:rsid w:val="5EC40329"/>
    <w:rsid w:val="5F7E3B5B"/>
    <w:rsid w:val="5F972970"/>
    <w:rsid w:val="60450F6F"/>
    <w:rsid w:val="61A65819"/>
    <w:rsid w:val="620B59AA"/>
    <w:rsid w:val="62D979DB"/>
    <w:rsid w:val="62E9129A"/>
    <w:rsid w:val="645B3C7E"/>
    <w:rsid w:val="64A64DBB"/>
    <w:rsid w:val="659F2EDC"/>
    <w:rsid w:val="65C054B2"/>
    <w:rsid w:val="666E1D18"/>
    <w:rsid w:val="66A663C6"/>
    <w:rsid w:val="67D871FC"/>
    <w:rsid w:val="6A922AAE"/>
    <w:rsid w:val="6AC33D5F"/>
    <w:rsid w:val="6B123645"/>
    <w:rsid w:val="6B231F08"/>
    <w:rsid w:val="6BBF4263"/>
    <w:rsid w:val="6BC2182F"/>
    <w:rsid w:val="6BF2116B"/>
    <w:rsid w:val="6CD53038"/>
    <w:rsid w:val="6D156CFF"/>
    <w:rsid w:val="6D396241"/>
    <w:rsid w:val="6DE83CE0"/>
    <w:rsid w:val="6E154028"/>
    <w:rsid w:val="6E8C56FB"/>
    <w:rsid w:val="6EB84CAF"/>
    <w:rsid w:val="6F0C5C4F"/>
    <w:rsid w:val="6F5A0F13"/>
    <w:rsid w:val="6FB80C11"/>
    <w:rsid w:val="71A30C42"/>
    <w:rsid w:val="72D64B01"/>
    <w:rsid w:val="733440D1"/>
    <w:rsid w:val="74A65F01"/>
    <w:rsid w:val="765840AB"/>
    <w:rsid w:val="7687085D"/>
    <w:rsid w:val="76AC7E86"/>
    <w:rsid w:val="76B016F3"/>
    <w:rsid w:val="76CC1D21"/>
    <w:rsid w:val="77124BCB"/>
    <w:rsid w:val="7767246E"/>
    <w:rsid w:val="798A44AC"/>
    <w:rsid w:val="7A4C6677"/>
    <w:rsid w:val="7BD41FDF"/>
    <w:rsid w:val="7C666242"/>
    <w:rsid w:val="7CA11200"/>
    <w:rsid w:val="7CC2425E"/>
    <w:rsid w:val="7D9A506E"/>
    <w:rsid w:val="7F6E6B35"/>
    <w:rsid w:val="7FB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character" w:styleId="7">
    <w:name w:val="FollowedHyperlink"/>
    <w:basedOn w:val="4"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12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3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4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4"/>
    <w:link w:val="3"/>
    <w:qFormat/>
    <w:uiPriority w:val="9"/>
    <w:rPr>
      <w:rFonts w:ascii="Cambria" w:hAnsi="Cambria" w:eastAsia="SimSun" w:cs="Times New Roman"/>
      <w:b/>
      <w:bCs/>
      <w:kern w:val="2"/>
      <w:sz w:val="32"/>
      <w:szCs w:val="32"/>
    </w:rPr>
  </w:style>
  <w:style w:type="character" w:customStyle="1" w:styleId="16">
    <w:name w:val="标题 字符"/>
    <w:basedOn w:val="4"/>
    <w:link w:val="13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7">
    <w:name w:val="副标题 字符"/>
    <w:basedOn w:val="4"/>
    <w:link w:val="12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8">
    <w:name w:val="无间隔1"/>
    <w:qFormat/>
    <w:uiPriority w:val="1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customStyle="1" w:styleId="19">
    <w:name w:val="页眉 字符"/>
    <w:basedOn w:val="4"/>
    <w:link w:val="9"/>
    <w:semiHidden/>
    <w:qFormat/>
    <w:uiPriority w:val="99"/>
    <w:rPr>
      <w:kern w:val="2"/>
      <w:sz w:val="18"/>
      <w:szCs w:val="18"/>
    </w:rPr>
  </w:style>
  <w:style w:type="character" w:customStyle="1" w:styleId="20">
    <w:name w:val="页脚 字符"/>
    <w:basedOn w:val="4"/>
    <w:link w:val="8"/>
    <w:semiHidden/>
    <w:qFormat/>
    <w:uiPriority w:val="99"/>
    <w:rPr>
      <w:kern w:val="2"/>
      <w:sz w:val="18"/>
      <w:szCs w:val="18"/>
    </w:rPr>
  </w:style>
  <w:style w:type="character" w:customStyle="1" w:styleId="21">
    <w:name w:val="批注框文本 字符"/>
    <w:basedOn w:val="4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SimSun" w:hAnsi="SimSun" w:cs="SimSun"/>
      <w:kern w:val="0"/>
      <w:sz w:val="24"/>
      <w:szCs w:val="24"/>
    </w:rPr>
  </w:style>
  <w:style w:type="paragraph" w:styleId="23">
    <w:name w:val="List Paragraph"/>
    <w:basedOn w:val="1"/>
    <w:qFormat/>
    <w:uiPriority w:val="34"/>
    <w:pPr>
      <w:numPr>
        <w:ilvl w:val="0"/>
        <w:numId w:val="1"/>
      </w:numPr>
      <w:spacing w:after="120" w:line="240" w:lineRule="auto"/>
    </w:pPr>
    <w:rPr>
      <w:rFonts w:eastAsiaTheme="minorHAnsi"/>
      <w:color w:val="000000" w:themeColor="text1"/>
      <w:sz w:val="20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fe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C0A13B-E5CE-447A-9E87-2628635539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accountant.docx</Template>
  <Pages>2</Pages>
  <Words>0</Words>
  <Characters>0</Characters>
  <Lines>1</Lines>
  <Paragraphs>1</Paragraphs>
  <TotalTime>274</TotalTime>
  <ScaleCrop>false</ScaleCrop>
  <LinksUpToDate>false</LinksUpToDate>
  <CharactersWithSpaces>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2021-11-26T02:32:00Z</dcterms:created>
  <dc:creator>feng bai</dc:creator>
  <cp:lastModifiedBy>feng bai</cp:lastModifiedBy>
  <dcterms:modified xsi:type="dcterms:W3CDTF">2021-11-29T01:47:25Z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D7EEDAE1E1BD4488A711040F08008EBC</vt:lpwstr>
  </property>
</Properties>
</file>